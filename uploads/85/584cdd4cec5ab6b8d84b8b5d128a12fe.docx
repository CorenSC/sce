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F4" w:rsidRPr="00156192" w:rsidRDefault="00156192" w:rsidP="00156192">
      <w:pPr>
        <w:jc w:val="right"/>
        <w:rPr>
          <w:rFonts w:cs="Arial"/>
          <w:i/>
          <w:sz w:val="18"/>
          <w:szCs w:val="18"/>
        </w:rPr>
      </w:pPr>
      <w:r w:rsidRPr="00156192">
        <w:rPr>
          <w:rFonts w:cs="Arial"/>
          <w:i/>
          <w:sz w:val="18"/>
          <w:szCs w:val="18"/>
        </w:rPr>
        <w:t>Publicado em forma de portaria interna num 036/2018</w:t>
      </w:r>
    </w:p>
    <w:p w:rsidR="00475434" w:rsidRDefault="00475434" w:rsidP="00475434">
      <w:pPr>
        <w:jc w:val="center"/>
      </w:pPr>
    </w:p>
    <w:p w:rsidR="004804C6" w:rsidRDefault="004804C6" w:rsidP="00475434">
      <w:pPr>
        <w:jc w:val="center"/>
      </w:pPr>
    </w:p>
    <w:p w:rsidR="004804C6" w:rsidRDefault="004804C6" w:rsidP="00475434">
      <w:pPr>
        <w:jc w:val="center"/>
      </w:pPr>
    </w:p>
    <w:p w:rsidR="004804C6" w:rsidRDefault="004804C6" w:rsidP="00475434">
      <w:pPr>
        <w:jc w:val="center"/>
      </w:pPr>
    </w:p>
    <w:p w:rsidR="00475434" w:rsidRPr="00156192" w:rsidRDefault="00475434" w:rsidP="00475434">
      <w:pPr>
        <w:jc w:val="center"/>
        <w:rPr>
          <w:rFonts w:cs="Arial"/>
          <w:b/>
          <w:sz w:val="40"/>
          <w:szCs w:val="40"/>
        </w:rPr>
      </w:pPr>
      <w:r w:rsidRPr="00156192">
        <w:rPr>
          <w:rFonts w:cs="Arial"/>
          <w:b/>
          <w:sz w:val="40"/>
          <w:szCs w:val="40"/>
        </w:rPr>
        <w:t xml:space="preserve">REGIMENTO INTERNO </w:t>
      </w:r>
      <w:r w:rsidR="00154D73">
        <w:rPr>
          <w:rFonts w:cs="Arial"/>
          <w:b/>
          <w:sz w:val="40"/>
          <w:szCs w:val="40"/>
        </w:rPr>
        <w:t>COMISSÃO</w:t>
      </w:r>
      <w:r w:rsidR="00A604F4">
        <w:rPr>
          <w:rFonts w:cs="Arial"/>
          <w:b/>
          <w:sz w:val="40"/>
          <w:szCs w:val="40"/>
        </w:rPr>
        <w:t xml:space="preserve"> DE ÉTICA DE ENFERMAGEM</w:t>
      </w:r>
    </w:p>
    <w:p w:rsidR="00475434" w:rsidRPr="00156192" w:rsidRDefault="00475434">
      <w:pPr>
        <w:rPr>
          <w:b/>
          <w:sz w:val="40"/>
          <w:szCs w:val="40"/>
        </w:rPr>
      </w:pPr>
    </w:p>
    <w:p w:rsidR="00475434" w:rsidRPr="00156192" w:rsidRDefault="00475434">
      <w:pPr>
        <w:rPr>
          <w:b/>
          <w:sz w:val="40"/>
          <w:szCs w:val="40"/>
        </w:rPr>
      </w:pPr>
    </w:p>
    <w:p w:rsidR="00475434" w:rsidRDefault="00475434"/>
    <w:p w:rsidR="00154D73" w:rsidRDefault="00154D73"/>
    <w:p w:rsidR="00475434" w:rsidRPr="00156192" w:rsidRDefault="00156192" w:rsidP="00156192">
      <w:pPr>
        <w:jc w:val="center"/>
        <w:rPr>
          <w:rFonts w:cs="Arial"/>
          <w:sz w:val="24"/>
          <w:szCs w:val="24"/>
        </w:rPr>
      </w:pPr>
      <w:r w:rsidRPr="00156192">
        <w:rPr>
          <w:rFonts w:cs="Arial"/>
          <w:sz w:val="24"/>
          <w:szCs w:val="24"/>
        </w:rPr>
        <w:t xml:space="preserve">CAÇADOR/SC </w:t>
      </w:r>
    </w:p>
    <w:p w:rsidR="00475434" w:rsidRPr="00340901" w:rsidRDefault="00156192" w:rsidP="00340901">
      <w:pPr>
        <w:jc w:val="center"/>
        <w:rPr>
          <w:rFonts w:cs="Arial"/>
          <w:sz w:val="24"/>
          <w:szCs w:val="24"/>
        </w:rPr>
      </w:pPr>
      <w:r w:rsidRPr="00156192">
        <w:rPr>
          <w:rFonts w:cs="Arial"/>
          <w:sz w:val="24"/>
          <w:szCs w:val="24"/>
        </w:rPr>
        <w:t>2018</w:t>
      </w:r>
    </w:p>
    <w:p w:rsidR="004804C6" w:rsidRDefault="004804C6" w:rsidP="00340901">
      <w:pPr>
        <w:jc w:val="center"/>
        <w:rPr>
          <w:b/>
        </w:rPr>
      </w:pPr>
    </w:p>
    <w:p w:rsidR="00154D73" w:rsidRDefault="00154D73" w:rsidP="00340901">
      <w:pPr>
        <w:jc w:val="center"/>
        <w:rPr>
          <w:b/>
        </w:rPr>
      </w:pPr>
    </w:p>
    <w:p w:rsidR="00340901" w:rsidRPr="00340901" w:rsidRDefault="00340901" w:rsidP="00340901">
      <w:pPr>
        <w:jc w:val="center"/>
        <w:rPr>
          <w:b/>
        </w:rPr>
      </w:pPr>
      <w:r w:rsidRPr="00340901">
        <w:rPr>
          <w:b/>
        </w:rPr>
        <w:t>Capítulo I</w:t>
      </w:r>
    </w:p>
    <w:p w:rsidR="00340901" w:rsidRDefault="00340901" w:rsidP="00340901">
      <w:pPr>
        <w:jc w:val="center"/>
        <w:rPr>
          <w:b/>
        </w:rPr>
      </w:pPr>
      <w:r w:rsidRPr="00340901">
        <w:rPr>
          <w:b/>
        </w:rPr>
        <w:t>Das definições</w:t>
      </w:r>
    </w:p>
    <w:p w:rsidR="00C95805" w:rsidRPr="00C95805" w:rsidRDefault="00C95805" w:rsidP="00C95805">
      <w:r w:rsidRPr="00C95805">
        <w:t>Regimento Interno das Comiss</w:t>
      </w:r>
      <w:r w:rsidR="00093FB0">
        <w:t>ões de Ética de Enfermagem (CEE</w:t>
      </w:r>
      <w:r w:rsidRPr="00C95805">
        <w:t xml:space="preserve">) das Instituições de Saúde de Santa Catarina* Aprovado pela Decisão Coren/SC nº 002, de 10 de janeiro de 2006, na 417ª Reunião Ordinária, de 25 de janeiro de 2006, e homologado pela Decisão </w:t>
      </w:r>
      <w:proofErr w:type="spellStart"/>
      <w:r w:rsidRPr="00C95805">
        <w:t>Cofen</w:t>
      </w:r>
      <w:proofErr w:type="spellEnd"/>
      <w:r w:rsidRPr="00C95805">
        <w:t xml:space="preserve"> nº 014, de 21 de fevereiro de 2006.</w:t>
      </w:r>
    </w:p>
    <w:p w:rsidR="00340901" w:rsidRDefault="00340901" w:rsidP="00340901">
      <w:r w:rsidRPr="002D6F78">
        <w:rPr>
          <w:b/>
        </w:rPr>
        <w:t>Art. 1º.</w:t>
      </w:r>
      <w:r>
        <w:t xml:space="preserve"> </w:t>
      </w:r>
      <w:r w:rsidR="00C95805">
        <w:t>A Comis</w:t>
      </w:r>
      <w:r w:rsidR="00093FB0">
        <w:t>são de Ética de Enfermagem (CEE</w:t>
      </w:r>
      <w:r w:rsidR="00C95805">
        <w:t xml:space="preserve">) do Hospital Maicé rege-se por Regimento próprio aprovado em Assembleia Geral da Categoria, realizada em ___/___/___, atendendo a determinação da Decisão Coren/SC nº 002/2006. O Regimento Interno da Comissão de Ética de Enfermagem da Instituição Hospital Maicé foi aprovado e homologado pelo Plenário do Conselho Regional de Enfermagem de Santa Catarina (Coren/SC), em sua _____ Reunião Ordinária, de ___ </w:t>
      </w:r>
      <w:proofErr w:type="spellStart"/>
      <w:r w:rsidR="00C95805">
        <w:t>de</w:t>
      </w:r>
      <w:proofErr w:type="spellEnd"/>
      <w:r w:rsidR="00C95805">
        <w:t xml:space="preserve"> ____________ </w:t>
      </w:r>
      <w:proofErr w:type="spellStart"/>
      <w:r w:rsidR="00C95805">
        <w:t>de</w:t>
      </w:r>
      <w:proofErr w:type="spellEnd"/>
      <w:r w:rsidR="00C95805">
        <w:t xml:space="preserve"> 20_____.</w:t>
      </w:r>
    </w:p>
    <w:p w:rsidR="00C95805" w:rsidRDefault="00C95805" w:rsidP="00340901">
      <w:r w:rsidRPr="002D6F78">
        <w:rPr>
          <w:b/>
        </w:rPr>
        <w:t>Art. 2º</w:t>
      </w:r>
      <w:r w:rsidR="00093FB0">
        <w:t xml:space="preserve"> A CEE</w:t>
      </w:r>
      <w:r>
        <w:t xml:space="preserve"> é um órgão representativo do Coren/SC nas questões éticas dos profissionais da Enfermagem.</w:t>
      </w:r>
    </w:p>
    <w:p w:rsidR="00C95805" w:rsidRDefault="00C95805" w:rsidP="00340901">
      <w:r w:rsidRPr="002D6F78">
        <w:rPr>
          <w:b/>
        </w:rPr>
        <w:t>Art. 3º</w:t>
      </w:r>
      <w:r w:rsidR="00093FB0">
        <w:t xml:space="preserve"> A atuação da CEE</w:t>
      </w:r>
      <w:r>
        <w:t xml:space="preserve"> limita-se ao </w:t>
      </w:r>
      <w:r w:rsidR="006231E4">
        <w:t>exercício ético-legal dos profi</w:t>
      </w:r>
      <w:r>
        <w:t>ssionais da Enfermagem nas áreas de assistência, ensino, pesquisa e administração.</w:t>
      </w:r>
    </w:p>
    <w:p w:rsidR="006231E4" w:rsidRDefault="007729E5" w:rsidP="00340901">
      <w:r w:rsidRPr="002D6F78">
        <w:rPr>
          <w:b/>
        </w:rPr>
        <w:t>Art. 4º</w:t>
      </w:r>
      <w:r w:rsidR="00093FB0">
        <w:t xml:space="preserve"> A CEE</w:t>
      </w:r>
      <w:r>
        <w:t xml:space="preserve"> tem como fi</w:t>
      </w:r>
      <w:r w:rsidR="00C95805">
        <w:t>nalidades: a orientação, a conscientização, o assessoramento, a emissão de pareceres e a compilação de fatos relaci</w:t>
      </w:r>
      <w:r>
        <w:t>onados ao exercício ético-profi</w:t>
      </w:r>
      <w:r w:rsidR="00C95805">
        <w:t xml:space="preserve">ssional da categoria. </w:t>
      </w:r>
    </w:p>
    <w:p w:rsidR="006231E4" w:rsidRDefault="00C95805" w:rsidP="00340901">
      <w:r>
        <w:t xml:space="preserve">Parágrafo único: O julgamento e a atribuição de pena são </w:t>
      </w:r>
      <w:proofErr w:type="gramStart"/>
      <w:r>
        <w:t>exclusivas</w:t>
      </w:r>
      <w:proofErr w:type="gramEnd"/>
      <w:r>
        <w:t xml:space="preserve"> do Plenário do Coren/SC e do </w:t>
      </w:r>
      <w:proofErr w:type="spellStart"/>
      <w:r>
        <w:t>Cofen</w:t>
      </w:r>
      <w:proofErr w:type="spellEnd"/>
      <w:r>
        <w:t xml:space="preserve">. </w:t>
      </w:r>
    </w:p>
    <w:p w:rsidR="00C95805" w:rsidRDefault="00C95805" w:rsidP="00340901">
      <w:r w:rsidRPr="006231E4">
        <w:rPr>
          <w:b/>
        </w:rPr>
        <w:lastRenderedPageBreak/>
        <w:t>Art. 5º</w:t>
      </w:r>
      <w:r w:rsidR="00093FB0">
        <w:t xml:space="preserve"> A CEE</w:t>
      </w:r>
      <w:r>
        <w:t xml:space="preserve"> reger-se-á por este regimento, devidamente aprovado em assembleia da categoria e homologado pelo Plenário do Coren/SC.</w:t>
      </w:r>
    </w:p>
    <w:p w:rsidR="00785B9D" w:rsidRPr="00785B9D" w:rsidRDefault="00785B9D" w:rsidP="00785B9D">
      <w:pPr>
        <w:jc w:val="center"/>
        <w:rPr>
          <w:b/>
        </w:rPr>
      </w:pPr>
      <w:r w:rsidRPr="00785B9D">
        <w:rPr>
          <w:b/>
        </w:rPr>
        <w:t>Capítulo II</w:t>
      </w:r>
    </w:p>
    <w:p w:rsidR="00785B9D" w:rsidRPr="00785B9D" w:rsidRDefault="008E660B" w:rsidP="00785B9D">
      <w:pPr>
        <w:jc w:val="center"/>
        <w:rPr>
          <w:b/>
        </w:rPr>
      </w:pPr>
      <w:r>
        <w:rPr>
          <w:b/>
        </w:rPr>
        <w:t>Dos</w:t>
      </w:r>
      <w:r w:rsidRPr="008E660B">
        <w:rPr>
          <w:b/>
        </w:rPr>
        <w:t xml:space="preserve"> O</w:t>
      </w:r>
      <w:r>
        <w:rPr>
          <w:b/>
        </w:rPr>
        <w:t>bjetivos</w:t>
      </w:r>
    </w:p>
    <w:p w:rsidR="008E660B" w:rsidRDefault="008E660B" w:rsidP="008E660B">
      <w:r w:rsidRPr="002D6F78">
        <w:rPr>
          <w:b/>
        </w:rPr>
        <w:t>Art. 6º</w:t>
      </w:r>
      <w:r w:rsidR="00093FB0">
        <w:t xml:space="preserve"> A CEE</w:t>
      </w:r>
      <w:r>
        <w:t xml:space="preserve"> tem os seguintes objetivos:</w:t>
      </w:r>
    </w:p>
    <w:p w:rsidR="008E660B" w:rsidRDefault="008E660B" w:rsidP="008E660B">
      <w:r>
        <w:t xml:space="preserve"> I – Divulgar o Código de Ética dos Profissionais de Enfermagem e as demais normas disciplinares e éticas do exercício profissional. </w:t>
      </w:r>
    </w:p>
    <w:p w:rsidR="008E660B" w:rsidRDefault="008E660B" w:rsidP="008E660B">
      <w:r>
        <w:t xml:space="preserve">II - Promover e/ou participar de atividades que visem à interpretação do Código de Ética e a sensibilização dos profissionais de Enfermagem em relação ao comportamento ético profissional. </w:t>
      </w:r>
    </w:p>
    <w:p w:rsidR="008E660B" w:rsidRDefault="008E660B" w:rsidP="008E660B">
      <w:r>
        <w:t xml:space="preserve">III – Promover e/ou participar de atividades multiprofissionais ligadas à ética. </w:t>
      </w:r>
    </w:p>
    <w:p w:rsidR="008E660B" w:rsidRDefault="008E660B" w:rsidP="008E660B">
      <w:r>
        <w:t>IV – Assessorar e orientar a Direção/Gerência de Enfermagem, membros da equipe, clientes, familiares e demais interessados, sobre questões éticas e as implicações decorrentes de atitudes não éticas.</w:t>
      </w:r>
    </w:p>
    <w:p w:rsidR="008E660B" w:rsidRDefault="007729E5" w:rsidP="008E660B">
      <w:r>
        <w:t xml:space="preserve"> V – Verifi</w:t>
      </w:r>
      <w:r w:rsidR="008E660B">
        <w:t>car as condições oferecidas pela inst</w:t>
      </w:r>
      <w:r>
        <w:t>ituição para o desempenho profi</w:t>
      </w:r>
      <w:r w:rsidR="008E660B">
        <w:t xml:space="preserve">ssional da categoria. </w:t>
      </w:r>
    </w:p>
    <w:p w:rsidR="008E660B" w:rsidRDefault="008E660B" w:rsidP="008E660B">
      <w:pPr>
        <w:jc w:val="left"/>
      </w:pPr>
      <w:r>
        <w:t>VI – Averiguar denúncias ou fatos não éticos, fazendo os devidos encaminhamentos.</w:t>
      </w:r>
    </w:p>
    <w:p w:rsidR="006A6353" w:rsidRPr="002A0D30" w:rsidRDefault="006A6353" w:rsidP="002D6F78">
      <w:pPr>
        <w:jc w:val="center"/>
        <w:rPr>
          <w:b/>
        </w:rPr>
      </w:pPr>
      <w:r w:rsidRPr="006A6353">
        <w:rPr>
          <w:b/>
        </w:rPr>
        <w:t>Capítulo III</w:t>
      </w:r>
      <w:r w:rsidR="002A0D30">
        <w:rPr>
          <w:b/>
        </w:rPr>
        <w:br/>
        <w:t xml:space="preserve">      </w:t>
      </w:r>
      <w:r w:rsidRPr="006A6353">
        <w:rPr>
          <w:b/>
        </w:rPr>
        <w:t>Da composição e estrutura</w:t>
      </w:r>
    </w:p>
    <w:p w:rsidR="008E660B" w:rsidRDefault="008E660B" w:rsidP="006A6353">
      <w:r w:rsidRPr="002D6F78">
        <w:rPr>
          <w:b/>
        </w:rPr>
        <w:lastRenderedPageBreak/>
        <w:t>Art. 7º</w:t>
      </w:r>
      <w:r w:rsidR="00093FB0">
        <w:t xml:space="preserve"> A CEE</w:t>
      </w:r>
      <w:r>
        <w:t xml:space="preserve"> atende os profissionais da Enfermagem de todas as áreas de trabalho da instituição, no que se refere aos aspectos éticos do exercício da profissão.</w:t>
      </w:r>
    </w:p>
    <w:p w:rsidR="008E660B" w:rsidRDefault="008E660B" w:rsidP="006A6353">
      <w:r>
        <w:t>Parágrafo único: A observância das normas éticas estende-se aos Atendentes de Enfermagem ou assemelhados, devidamente autorizados pelo Coren/SC e que exerçam atividades na área de Enfermagem, embora não possam votar ou serem eleitos.</w:t>
      </w:r>
    </w:p>
    <w:p w:rsidR="008E660B" w:rsidRDefault="008E660B" w:rsidP="006A6353">
      <w:r w:rsidRPr="002D6F78">
        <w:rPr>
          <w:b/>
        </w:rPr>
        <w:t>Art. 8º</w:t>
      </w:r>
      <w:r w:rsidR="00093FB0">
        <w:t xml:space="preserve"> A CEE</w:t>
      </w:r>
      <w:r>
        <w:t xml:space="preserve"> é constituída por </w:t>
      </w:r>
      <w:proofErr w:type="gramStart"/>
      <w:r>
        <w:t>Enfermeiro(</w:t>
      </w:r>
      <w:proofErr w:type="gramEnd"/>
      <w:r>
        <w:t xml:space="preserve">a), Técnico(a) de Enfermagem e Auxiliar de Enfermagem, em igual número, observando os seguintes critérios: </w:t>
      </w:r>
    </w:p>
    <w:p w:rsidR="008E660B" w:rsidRDefault="008E660B" w:rsidP="006A6353">
      <w:r>
        <w:t>I – Ter, no mínimo, um</w:t>
      </w:r>
      <w:r w:rsidR="007729E5">
        <w:t xml:space="preserve"> ano de efetivo exercício profi</w:t>
      </w:r>
      <w:r>
        <w:t xml:space="preserve">ssional. </w:t>
      </w:r>
    </w:p>
    <w:p w:rsidR="008E660B" w:rsidRDefault="008E660B" w:rsidP="006A6353">
      <w:r>
        <w:t>II – Ter, no mínimo, um ano de vínculo empregatício com a instituição.</w:t>
      </w:r>
    </w:p>
    <w:p w:rsidR="008E660B" w:rsidRDefault="008E660B" w:rsidP="006A6353">
      <w:r>
        <w:t xml:space="preserve"> III – Estar e</w:t>
      </w:r>
      <w:r w:rsidR="007729E5">
        <w:t>m pleno gozo dos direitos profi</w:t>
      </w:r>
      <w:r>
        <w:t xml:space="preserve">ssionais. </w:t>
      </w:r>
    </w:p>
    <w:p w:rsidR="008E660B" w:rsidRDefault="008E660B" w:rsidP="006A6353">
      <w:r>
        <w:t>IV – Inexistir condenação em processo ético, processo disciplinar, processo civil ou processo penal nos últimos cinco anos.</w:t>
      </w:r>
    </w:p>
    <w:p w:rsidR="008E660B" w:rsidRDefault="008E660B" w:rsidP="006A6353">
      <w:r w:rsidRPr="002D6F78">
        <w:rPr>
          <w:b/>
        </w:rPr>
        <w:t>Art. 9º</w:t>
      </w:r>
      <w:r w:rsidR="00093FB0">
        <w:t xml:space="preserve"> A CEE</w:t>
      </w:r>
      <w:r>
        <w:t xml:space="preserve"> será constituída por, no mínimo, por </w:t>
      </w:r>
      <w:proofErr w:type="gramStart"/>
      <w:r>
        <w:t>um(</w:t>
      </w:r>
      <w:proofErr w:type="gramEnd"/>
      <w:r>
        <w:t>a) Enfermeiro(a), um(a) Técnico(a) em Enfermagem e um(a) Auxiliar de Enfermagem efetivos e seus respectivos suplentes.</w:t>
      </w:r>
    </w:p>
    <w:p w:rsidR="008E660B" w:rsidRDefault="00093FB0" w:rsidP="006A6353">
      <w:r>
        <w:t>§1º A CEE</w:t>
      </w:r>
      <w:r w:rsidR="008E660B">
        <w:t xml:space="preserve"> será constituída por </w:t>
      </w:r>
      <w:proofErr w:type="gramStart"/>
      <w:r w:rsidR="008E660B">
        <w:t>um(</w:t>
      </w:r>
      <w:proofErr w:type="gramEnd"/>
      <w:r w:rsidR="008E660B">
        <w:t xml:space="preserve">a) Enfermeiro(a) e dois(duas) Técnicos(as) de Enfermagem efetivos e seus respectivos suplentes, ou por dois(duas) Enfermeiros(as) e um(a) Técnico(a) de Enfermagem efetivos e seus respectivos suplentes, quando a instituição tiver em seu quadro de pessoal </w:t>
      </w:r>
      <w:r w:rsidR="007729E5">
        <w:t>somente estes dois níveis profi</w:t>
      </w:r>
      <w:r w:rsidR="008E660B">
        <w:t xml:space="preserve">ssionais com vínculo empregatício. </w:t>
      </w:r>
    </w:p>
    <w:p w:rsidR="008E660B" w:rsidRDefault="00093FB0" w:rsidP="006A6353">
      <w:r>
        <w:t>§2º A CEE</w:t>
      </w:r>
      <w:r w:rsidR="008E660B">
        <w:t xml:space="preserve"> será constituída por um </w:t>
      </w:r>
      <w:proofErr w:type="gramStart"/>
      <w:r w:rsidR="008E660B">
        <w:t>Enfermeiro(</w:t>
      </w:r>
      <w:proofErr w:type="gramEnd"/>
      <w:r w:rsidR="008E660B">
        <w:t xml:space="preserve">a) e dois Auxiliares de Enfermagem efetivos e seus respectivos suplentes, ou por dois(duas) Enfermeiros(as) e um(a) Auxiliar de </w:t>
      </w:r>
      <w:r w:rsidR="008E660B">
        <w:lastRenderedPageBreak/>
        <w:t>Enfermagem efetivos e seus respectivos suplentes, quando a instituição tiver em seu quadro de pessoal somente estes dois níveis com vínculo empregatício.</w:t>
      </w:r>
    </w:p>
    <w:p w:rsidR="008E660B" w:rsidRDefault="008E660B" w:rsidP="006A6353">
      <w:r w:rsidRPr="002D6F78">
        <w:rPr>
          <w:b/>
        </w:rPr>
        <w:t>Art. 10</w:t>
      </w:r>
      <w:r>
        <w:t xml:space="preserve">. É incompatível a condição de membro da Comissão de Ética com a de Direção/Gerência do Órgão de Enfermagem. </w:t>
      </w:r>
    </w:p>
    <w:p w:rsidR="008E660B" w:rsidRDefault="008E660B" w:rsidP="006A6353">
      <w:r w:rsidRPr="002D6F78">
        <w:rPr>
          <w:b/>
        </w:rPr>
        <w:t>Art. 11</w:t>
      </w:r>
      <w:r>
        <w:t>. O</w:t>
      </w:r>
      <w:r w:rsidR="00093FB0">
        <w:t xml:space="preserve"> mandato dos integrantes da CEE</w:t>
      </w:r>
      <w:r>
        <w:t xml:space="preserve"> é de três anos, sendo permitida a sua reeleição por igual período. </w:t>
      </w:r>
    </w:p>
    <w:p w:rsidR="008E660B" w:rsidRDefault="008E660B" w:rsidP="006A6353">
      <w:r>
        <w:t xml:space="preserve">§1º A cada eleição poderão permanecer 50% dos membros. </w:t>
      </w:r>
    </w:p>
    <w:p w:rsidR="008E660B" w:rsidRDefault="008E660B" w:rsidP="006A6353">
      <w:r>
        <w:t>§2º Os 50% dos membros que optarem por permanecer na Comissão não concorrerão às eleições.</w:t>
      </w:r>
    </w:p>
    <w:p w:rsidR="006231E4" w:rsidRDefault="008E660B" w:rsidP="006A6353">
      <w:r w:rsidRPr="002D6F78">
        <w:rPr>
          <w:b/>
        </w:rPr>
        <w:t xml:space="preserve"> Art. 12.</w:t>
      </w:r>
      <w:r>
        <w:t xml:space="preserve"> O afa</w:t>
      </w:r>
      <w:r w:rsidR="00093FB0">
        <w:t>stamento dos integrantes da CEE</w:t>
      </w:r>
      <w:r>
        <w:t xml:space="preserve"> poderá ocorrer por término de mandato, afastamento temporário, desistência ou destituição. </w:t>
      </w:r>
    </w:p>
    <w:p w:rsidR="008E660B" w:rsidRDefault="008E660B" w:rsidP="006A6353">
      <w:r>
        <w:t>Parágrafo único: Independente do tipo de af</w:t>
      </w:r>
      <w:r w:rsidR="00093FB0">
        <w:t>astamento, a Coordenação da CEE</w:t>
      </w:r>
      <w:r>
        <w:t xml:space="preserve"> comunicará o fato à Comissão de Ética do Coren/SC (CEC). </w:t>
      </w:r>
    </w:p>
    <w:p w:rsidR="008E660B" w:rsidRDefault="008E660B" w:rsidP="006A6353">
      <w:r w:rsidRPr="002D6F78">
        <w:rPr>
          <w:b/>
        </w:rPr>
        <w:t>Art. 13.</w:t>
      </w:r>
      <w:r>
        <w:t xml:space="preserve"> Entende-se por término de mandato, quando os integrantes da Comissão concluírem os três anos de gestão. </w:t>
      </w:r>
    </w:p>
    <w:p w:rsidR="008E660B" w:rsidRDefault="008E660B" w:rsidP="006A6353">
      <w:r w:rsidRPr="002D6F78">
        <w:rPr>
          <w:b/>
        </w:rPr>
        <w:t>Art. 14.</w:t>
      </w:r>
      <w:r>
        <w:t xml:space="preserve"> Entende-se por afastamento temporário quando o integrante da Comissão afastar-se por tempo determinado, no máximo, por um período de quatro meses, ou quando estiver sendo submetido a processo ético. </w:t>
      </w:r>
    </w:p>
    <w:p w:rsidR="008E660B" w:rsidRDefault="008E660B" w:rsidP="006A6353">
      <w:r>
        <w:t>Parágrafo único: A solicitação do afastamento temporário deverá ser e</w:t>
      </w:r>
      <w:r w:rsidR="00093FB0">
        <w:t>ncaminhada à Coordenação da CEE</w:t>
      </w:r>
      <w:r>
        <w:t xml:space="preserve">, por escrito, com antecedência de 15 dias. </w:t>
      </w:r>
    </w:p>
    <w:p w:rsidR="008E660B" w:rsidRDefault="008E660B" w:rsidP="006A6353">
      <w:r w:rsidRPr="002D6F78">
        <w:rPr>
          <w:b/>
        </w:rPr>
        <w:lastRenderedPageBreak/>
        <w:t>Art. 15.</w:t>
      </w:r>
      <w:r>
        <w:t xml:space="preserve"> Entende-se por desistência a declinação de seu cargo por qualquer um dos integrantes da Comissão. </w:t>
      </w:r>
    </w:p>
    <w:p w:rsidR="008E660B" w:rsidRDefault="008E660B" w:rsidP="006A6353">
      <w:r>
        <w:t>Parágrafo único: A desistência deverá ser comunicada, por</w:t>
      </w:r>
      <w:r w:rsidR="00093FB0">
        <w:t xml:space="preserve"> escrito, à Coordenação da CEE</w:t>
      </w:r>
      <w:r>
        <w:t xml:space="preserve"> com antecedência de 30 dias. </w:t>
      </w:r>
    </w:p>
    <w:p w:rsidR="008E660B" w:rsidRDefault="008E660B" w:rsidP="006A6353">
      <w:r w:rsidRPr="002D6F78">
        <w:rPr>
          <w:b/>
        </w:rPr>
        <w:t>Art. 16</w:t>
      </w:r>
      <w:r>
        <w:t>. Entende-se por</w:t>
      </w:r>
      <w:r w:rsidR="007729E5">
        <w:t xml:space="preserve"> destituição o afastamento defi</w:t>
      </w:r>
      <w:r>
        <w:t xml:space="preserve">nitivo do integrante da CEE, que se dará por decisão da Comissão, tomada em Reunião Ordinária, constando o fato em ata. </w:t>
      </w:r>
    </w:p>
    <w:p w:rsidR="008E660B" w:rsidRDefault="008E660B" w:rsidP="006A6353">
      <w:r>
        <w:t xml:space="preserve">§1º A destituição ocorrerá nos seguintes casos: </w:t>
      </w:r>
    </w:p>
    <w:p w:rsidR="008E660B" w:rsidRDefault="00DA1987" w:rsidP="006A6353">
      <w:r>
        <w:t>a) Ausência, não justifi</w:t>
      </w:r>
      <w:r w:rsidR="008E660B">
        <w:t xml:space="preserve">cada, em quatro reuniões consecutivas. </w:t>
      </w:r>
    </w:p>
    <w:p w:rsidR="008E660B" w:rsidRDefault="008E660B" w:rsidP="006A6353">
      <w:r>
        <w:t>b) Não estar em ple</w:t>
      </w:r>
      <w:r w:rsidR="007729E5">
        <w:t>no gozo dos seus direitos profi</w:t>
      </w:r>
      <w:r>
        <w:t xml:space="preserve">ssionais. </w:t>
      </w:r>
    </w:p>
    <w:p w:rsidR="008E660B" w:rsidRDefault="008E660B" w:rsidP="006A6353">
      <w:r>
        <w:t xml:space="preserve">c) Ter sido condenado em processo ético, civil ou penal. </w:t>
      </w:r>
    </w:p>
    <w:p w:rsidR="008E660B" w:rsidRDefault="008E660B" w:rsidP="006A6353">
      <w:r>
        <w:t xml:space="preserve">§2º A destituição implica na perda do direito a nova </w:t>
      </w:r>
      <w:r w:rsidR="00093FB0">
        <w:t>candidatura para integrar a CEE</w:t>
      </w:r>
      <w:r>
        <w:t xml:space="preserve">. </w:t>
      </w:r>
    </w:p>
    <w:p w:rsidR="008E660B" w:rsidRDefault="008E660B" w:rsidP="002D6F78">
      <w:pPr>
        <w:ind w:left="708"/>
      </w:pPr>
      <w:r w:rsidRPr="002D6F78">
        <w:rPr>
          <w:b/>
        </w:rPr>
        <w:t>Art. 17.</w:t>
      </w:r>
      <w:r>
        <w:t xml:space="preserve"> A subs</w:t>
      </w:r>
      <w:r w:rsidR="00093FB0">
        <w:t>tituição dos integrantes da CEE</w:t>
      </w:r>
      <w:r>
        <w:t xml:space="preserve"> se processará da seguinte maneira: </w:t>
      </w:r>
    </w:p>
    <w:p w:rsidR="008E660B" w:rsidRDefault="008E660B" w:rsidP="008E660B">
      <w:r>
        <w:t xml:space="preserve">I - A vacância por término de mandato atenderá os critérios estabelecidos no art. 7º deste regimento. </w:t>
      </w:r>
    </w:p>
    <w:p w:rsidR="008E660B" w:rsidRDefault="008E660B" w:rsidP="006A6353">
      <w: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8E660B" w:rsidRDefault="008E660B" w:rsidP="006A6353">
      <w:r>
        <w:t xml:space="preserve">Parágrafo único: A vaga de suplente em caráter temporário será preenchida: </w:t>
      </w:r>
    </w:p>
    <w:p w:rsidR="008E660B" w:rsidRDefault="008E660B" w:rsidP="006A6353">
      <w:r>
        <w:t xml:space="preserve">a) pelo próximo candidato mais votado nas últimas eleições; e se não houver, </w:t>
      </w:r>
    </w:p>
    <w:p w:rsidR="008E660B" w:rsidRDefault="008E660B" w:rsidP="006A6353">
      <w:r>
        <w:lastRenderedPageBreak/>
        <w:t>b)</w:t>
      </w:r>
      <w:r w:rsidR="00093FB0">
        <w:t xml:space="preserve"> por escolha dos membros da CEE</w:t>
      </w:r>
      <w:r>
        <w:t xml:space="preserve">. </w:t>
      </w:r>
    </w:p>
    <w:p w:rsidR="008E660B" w:rsidRDefault="008E660B" w:rsidP="006A6353">
      <w:r>
        <w:t>III – Na vacância por desistência ou por destituição, a substituição será feita pelo seu respectivo suplente que passará para efetivo, sendo chamado o candidato mais v</w:t>
      </w:r>
      <w:r w:rsidR="007729E5">
        <w:t>otado do respectivo nível profi</w:t>
      </w:r>
      <w:r>
        <w:t xml:space="preserve">ssional para integrar a Comissão como suplente e concluir o mandato do desistente ou destituído. </w:t>
      </w:r>
    </w:p>
    <w:p w:rsidR="008E660B" w:rsidRDefault="008E660B" w:rsidP="006A6353">
      <w:r>
        <w:t xml:space="preserve">Parágrafo único: Não havendo suplente eleito, será realizada nova eleição. </w:t>
      </w:r>
    </w:p>
    <w:p w:rsidR="008E660B" w:rsidRDefault="008E660B" w:rsidP="006A6353">
      <w:r w:rsidRPr="002D6F78">
        <w:rPr>
          <w:b/>
        </w:rPr>
        <w:t>Art. 18</w:t>
      </w:r>
      <w:r w:rsidR="00093FB0">
        <w:t>. A CEE</w:t>
      </w:r>
      <w:r>
        <w:t xml:space="preserve"> elegerá, entre seus membros efetivos, </w:t>
      </w:r>
      <w:proofErr w:type="gramStart"/>
      <w:r>
        <w:t>um(</w:t>
      </w:r>
      <w:proofErr w:type="gramEnd"/>
      <w:r>
        <w:t xml:space="preserve">a) Coordenador(a) e um(a) Secretário(a), que terão mandato de um ano, podendo ser reconduzidos. </w:t>
      </w:r>
    </w:p>
    <w:p w:rsidR="008E660B" w:rsidRDefault="008E660B" w:rsidP="006A6353">
      <w:r>
        <w:t xml:space="preserve">Parágrafo único: A Comissão poderá ser coordenada por qualquer um dos membros efetivos. </w:t>
      </w:r>
    </w:p>
    <w:p w:rsidR="008E660B" w:rsidRDefault="008E660B" w:rsidP="006A6353">
      <w:r w:rsidRPr="00D630C0">
        <w:rPr>
          <w:b/>
        </w:rPr>
        <w:t>Art. 19.</w:t>
      </w:r>
      <w:r>
        <w:t xml:space="preserve"> A CEE reunir-se-á ordinariamente, no mínimo, a cada 30 dias, podendo ocorrer reuniões extraordinárias, convocadas pelo Coordenador, ou por autoconvocação pela maioria simples dos seus integrantes, ou pelo Coren/SC.</w:t>
      </w:r>
    </w:p>
    <w:p w:rsidR="008E660B" w:rsidRDefault="008E660B" w:rsidP="006A6353">
      <w:r>
        <w:t xml:space="preserve"> §1º Na ausência do Coordenador, o Secretário coordenará a reunião, sendo escolhido “ad hoc” um substituto para secretariar. </w:t>
      </w:r>
    </w:p>
    <w:p w:rsidR="008E660B" w:rsidRDefault="008E660B" w:rsidP="006A6353">
      <w:r>
        <w:t xml:space="preserve">§2º Na ausência do Secretário, será escolhido “ad hoc” um substituto para secretariar. </w:t>
      </w:r>
    </w:p>
    <w:p w:rsidR="008E660B" w:rsidRDefault="008E660B" w:rsidP="006A6353">
      <w:r>
        <w:t>§3º Serão lavradas atas de todas as reuniões da Comissão, constando a re</w:t>
      </w:r>
      <w:r w:rsidR="00DA1987">
        <w:t>lação dos presentes, as justifi</w:t>
      </w:r>
      <w:r>
        <w:t>cativas dos ausentes, o registro das decisões tomadas e os encaminhamentos a serem feitos.</w:t>
      </w:r>
    </w:p>
    <w:p w:rsidR="008E660B" w:rsidRDefault="008E660B" w:rsidP="006A6353">
      <w:r>
        <w:lastRenderedPageBreak/>
        <w:t xml:space="preserve"> §4º O quórum </w:t>
      </w:r>
      <w:r w:rsidR="007729E5">
        <w:t>mínimo para as reuniões, verifi</w:t>
      </w:r>
      <w:r>
        <w:t xml:space="preserve">cado até 15 minutos após a hora marcada para o início, é de maioria simples dos membros efetivos ou de seus suplentes quando na condição de substituto. </w:t>
      </w:r>
    </w:p>
    <w:p w:rsidR="008E660B" w:rsidRDefault="008E660B" w:rsidP="006A6353">
      <w:r>
        <w:t xml:space="preserve">§5º Na ausência de quórum, a reunião será suspensa, sendo feita nova convocação. </w:t>
      </w:r>
    </w:p>
    <w:p w:rsidR="008E660B" w:rsidRDefault="008E660B" w:rsidP="006A6353">
      <w:r w:rsidRPr="00D630C0">
        <w:rPr>
          <w:b/>
        </w:rPr>
        <w:t>Art. 20.</w:t>
      </w:r>
      <w:r w:rsidR="00093FB0">
        <w:t xml:space="preserve"> As decisões da CEE</w:t>
      </w:r>
      <w:r>
        <w:t xml:space="preserve"> serão tomadas por maioria simples de seus membros efetivos ou de seus suplentes, quando na condição de substituto. </w:t>
      </w:r>
    </w:p>
    <w:p w:rsidR="008E660B" w:rsidRDefault="008E660B" w:rsidP="006A6353">
      <w:r>
        <w:t>§1º Os membros efetivos terão direito a voz e voto.</w:t>
      </w:r>
    </w:p>
    <w:p w:rsidR="008E660B" w:rsidRDefault="008E660B" w:rsidP="006A6353">
      <w:r>
        <w:t xml:space="preserve"> §2º Os membros suplentes poderão participar de todas as reuniões com direito a voz e, nos casos em que estiverem substituindo um membro efetivo, terão direito a voto. </w:t>
      </w:r>
    </w:p>
    <w:p w:rsidR="008E660B" w:rsidRDefault="008E660B" w:rsidP="006A6353">
      <w:r>
        <w:t>§3º É indicada a participação dos membros suplentes em todas as reuniões, independente de estarem ou não substituindo membros efetivos.</w:t>
      </w:r>
    </w:p>
    <w:p w:rsidR="008E660B" w:rsidRDefault="008E660B" w:rsidP="006A6353">
      <w:pPr>
        <w:jc w:val="center"/>
        <w:rPr>
          <w:b/>
        </w:rPr>
      </w:pPr>
    </w:p>
    <w:p w:rsidR="006A6353" w:rsidRPr="006A6353" w:rsidRDefault="006A6353" w:rsidP="006A6353">
      <w:pPr>
        <w:jc w:val="center"/>
        <w:rPr>
          <w:b/>
        </w:rPr>
      </w:pPr>
      <w:r w:rsidRPr="006A6353">
        <w:rPr>
          <w:b/>
        </w:rPr>
        <w:t>Capítulo IV</w:t>
      </w:r>
    </w:p>
    <w:p w:rsidR="006A6353" w:rsidRPr="006A6353" w:rsidRDefault="007729E5" w:rsidP="006A6353">
      <w:pPr>
        <w:jc w:val="center"/>
        <w:rPr>
          <w:b/>
        </w:rPr>
      </w:pPr>
      <w:r>
        <w:rPr>
          <w:b/>
        </w:rPr>
        <w:t>Processo Eleitoral</w:t>
      </w:r>
    </w:p>
    <w:p w:rsidR="007729E5" w:rsidRDefault="007729E5" w:rsidP="002A0D30">
      <w:r w:rsidRPr="00D630C0">
        <w:rPr>
          <w:b/>
        </w:rPr>
        <w:t>Art. 21.</w:t>
      </w:r>
      <w:r>
        <w:t xml:space="preserve"> A convocação da eleição será realizada pela Direção/Gerência do Órgão de Enfermagem, em edital interno, no mínimo, com 45 dias antes da data da realização do pleito eleitoral. </w:t>
      </w:r>
    </w:p>
    <w:p w:rsidR="007729E5" w:rsidRDefault="007729E5" w:rsidP="002A0D30">
      <w:r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>
        <w:t>dos(</w:t>
      </w:r>
      <w:proofErr w:type="gramEnd"/>
      <w:r>
        <w:t xml:space="preserve">as) Enfermeiros(as), Técnicos(as) de Enfermagem e </w:t>
      </w:r>
      <w:r>
        <w:lastRenderedPageBreak/>
        <w:t>Auxiliares de Enfermagem com vínculo empregatício na instituição, acompanhados de seus respectivos números de inscrição no Coren/SC.</w:t>
      </w:r>
    </w:p>
    <w:p w:rsidR="007729E5" w:rsidRDefault="007729E5" w:rsidP="007729E5">
      <w:r w:rsidRPr="00D630C0">
        <w:rPr>
          <w:b/>
        </w:rPr>
        <w:t>Art. 22</w:t>
      </w:r>
      <w: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7729E5" w:rsidRDefault="007729E5" w:rsidP="007729E5">
      <w:r>
        <w:t xml:space="preserve">§1º É incompatível a condição de membro da Comissão Eleitoral com a de candidato. </w:t>
      </w:r>
    </w:p>
    <w:p w:rsidR="007729E5" w:rsidRDefault="007729E5" w:rsidP="007729E5">
      <w:r>
        <w:t xml:space="preserve">§2º A Comissão Eleitoral elegerá </w:t>
      </w:r>
      <w:proofErr w:type="gramStart"/>
      <w:r>
        <w:t>um(</w:t>
      </w:r>
      <w:proofErr w:type="gramEnd"/>
      <w:r>
        <w:t>a) Presidente e um(a) Secretário(a) entre os seus membros.</w:t>
      </w:r>
    </w:p>
    <w:p w:rsidR="007729E5" w:rsidRDefault="007729E5" w:rsidP="007729E5">
      <w:r>
        <w:t xml:space="preserve"> </w:t>
      </w:r>
      <w:r w:rsidRPr="00D630C0">
        <w:rPr>
          <w:b/>
        </w:rPr>
        <w:t>Art. 23</w:t>
      </w:r>
      <w:r>
        <w:t xml:space="preserve">. O material necessário para o desenvolvimento dos trabalhos eleitorais será solicitado pela Comissão Eleitoral à Direção/Gerência do Órgão de Enfermagem da instituição. </w:t>
      </w:r>
    </w:p>
    <w:p w:rsidR="007729E5" w:rsidRDefault="007729E5" w:rsidP="007729E5">
      <w:r w:rsidRPr="00D630C0">
        <w:rPr>
          <w:b/>
        </w:rPr>
        <w:t>Art. 24</w:t>
      </w:r>
      <w:r w:rsidR="00093FB0">
        <w:t>. A escolha dos membros da CEE</w:t>
      </w:r>
      <w:r>
        <w:t xml:space="preserve"> será feita através de eleição direta e secreta, sendo os candidatos eleitos pelos seus pares por voto facultativo. </w:t>
      </w:r>
    </w:p>
    <w:p w:rsidR="007729E5" w:rsidRDefault="007729E5" w:rsidP="007729E5">
      <w:r w:rsidRPr="00D630C0">
        <w:rPr>
          <w:b/>
        </w:rPr>
        <w:t>Art. 25</w:t>
      </w:r>
      <w:r>
        <w:t xml:space="preserve">. Somente poderão votar os profissionais regularmente inscritos no Coren/SC e com vínculo empregatício com a instituição. </w:t>
      </w:r>
    </w:p>
    <w:p w:rsidR="007729E5" w:rsidRDefault="007729E5" w:rsidP="007729E5">
      <w:r w:rsidRPr="00D630C0">
        <w:rPr>
          <w:b/>
        </w:rPr>
        <w:t xml:space="preserve">Art. 26. </w:t>
      </w:r>
      <w:r>
        <w:t xml:space="preserve">O Coren/SC fornecerá à Comissão Eleitoral a relação dos profissionais de Enfermagem da instituição que estiverem devidamente inscritos e em condições de votar e serem votados. </w:t>
      </w:r>
    </w:p>
    <w:p w:rsidR="007729E5" w:rsidRDefault="007729E5" w:rsidP="007729E5">
      <w:r w:rsidRPr="00D630C0">
        <w:rPr>
          <w:b/>
        </w:rPr>
        <w:t>Art. 27</w:t>
      </w:r>
      <w:r>
        <w:t xml:space="preserve">. Os profissionais de Enfermagem deverão candidatar-se individualmente, sem formação de chapas, inscrevendo-se junto à Comissão Eleitoral, até dez dias antes do pleito, apresentando um fiscal, se assim desejarem. </w:t>
      </w:r>
    </w:p>
    <w:p w:rsidR="007729E5" w:rsidRDefault="007729E5" w:rsidP="007729E5">
      <w:r w:rsidRPr="00D630C0">
        <w:rPr>
          <w:b/>
        </w:rPr>
        <w:lastRenderedPageBreak/>
        <w:t>Art. 28</w:t>
      </w:r>
      <w:r>
        <w:t xml:space="preserve">. O local para a realização do pleito será definido pela Comissão Eleitoral, de comum acordo com a Direção/Gerência de Enfermagem. </w:t>
      </w:r>
    </w:p>
    <w:p w:rsidR="007729E5" w:rsidRDefault="007729E5" w:rsidP="007729E5">
      <w:r w:rsidRPr="00D630C0">
        <w:rPr>
          <w:b/>
        </w:rPr>
        <w:t>Art. 29.</w:t>
      </w:r>
      <w:r>
        <w:t xml:space="preserve"> A eleição deverá ser realizada durante o horário de trabalho, respeitados os diferentes turnos. </w:t>
      </w:r>
    </w:p>
    <w:p w:rsidR="00DA1987" w:rsidRDefault="007729E5" w:rsidP="007729E5">
      <w:r w:rsidRPr="00D630C0">
        <w:rPr>
          <w:b/>
        </w:rPr>
        <w:t>Art. 30</w:t>
      </w:r>
      <w:r>
        <w:t xml:space="preserve">. A eleição somente terá legitimidade se o número de votantes for, no mínimo, a metade mais um, por nível profissional e com vínculo empregatício com a instituição. </w:t>
      </w:r>
    </w:p>
    <w:p w:rsidR="007729E5" w:rsidRDefault="007729E5" w:rsidP="007729E5">
      <w:r>
        <w:t xml:space="preserve">Parágrafo único: Quando o número de votantes for inferior ou igual ao número de não votantes, deverá ocorrer um novo pleito no respectivo nível profissional. </w:t>
      </w:r>
    </w:p>
    <w:p w:rsidR="007729E5" w:rsidRDefault="007729E5" w:rsidP="00DA1987">
      <w:r w:rsidRPr="00D630C0">
        <w:rPr>
          <w:b/>
        </w:rPr>
        <w:t>Art. 31</w:t>
      </w:r>
      <w:r>
        <w:t>. A apuração dos votos será realizada pela Comissã</w:t>
      </w:r>
      <w:r w:rsidR="00DA1987">
        <w:t>o Eleitoral, na presença dos fi</w:t>
      </w:r>
      <w:r>
        <w:t xml:space="preserve">scais, se houver ou de outros interessados, imediatamente após o encerramento do pleito. </w:t>
      </w:r>
    </w:p>
    <w:p w:rsidR="007729E5" w:rsidRDefault="007729E5" w:rsidP="007729E5">
      <w:r w:rsidRPr="00D630C0">
        <w:rPr>
          <w:b/>
        </w:rPr>
        <w:t>Art. 32</w:t>
      </w:r>
      <w:r>
        <w:t xml:space="preserve">. Somente serão computadas as cédulas sem rasuras e os votos que não apresentem dúvidas ou dupla interpretação. </w:t>
      </w:r>
    </w:p>
    <w:p w:rsidR="007729E5" w:rsidRDefault="007729E5" w:rsidP="007729E5">
      <w:r w:rsidRPr="00D630C0">
        <w:rPr>
          <w:b/>
        </w:rPr>
        <w:t>Art. 33.</w:t>
      </w:r>
      <w:r>
        <w:t xml:space="preserve"> Serão considerados eleitos, como membros efetivos, os candidatos que obtiverem o maior número de votos, por nível profissional, seguido de seus membros suplentes na mesma ordem decrescente. </w:t>
      </w:r>
    </w:p>
    <w:p w:rsidR="007729E5" w:rsidRDefault="007729E5" w:rsidP="007729E5">
      <w:r>
        <w:t xml:space="preserve">Parágrafo único: Em caso de empate, assumirá o candidato eleito que tiver maior tempo de contrato de trabalho na instituição. </w:t>
      </w:r>
    </w:p>
    <w:p w:rsidR="007729E5" w:rsidRDefault="007729E5" w:rsidP="007729E5">
      <w:r w:rsidRPr="00D630C0">
        <w:rPr>
          <w:b/>
        </w:rPr>
        <w:t>Art. 34</w:t>
      </w:r>
      <w:r>
        <w:t xml:space="preserve">. 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:rsidR="007729E5" w:rsidRDefault="007729E5" w:rsidP="007729E5">
      <w:r>
        <w:lastRenderedPageBreak/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7729E5" w:rsidRDefault="007729E5" w:rsidP="007729E5">
      <w:r w:rsidRPr="00D630C0">
        <w:rPr>
          <w:b/>
        </w:rPr>
        <w:t>Art. 35.</w:t>
      </w:r>
      <w:r>
        <w:t xml:space="preserve"> Todas as ocorrências referentes ao processo eleitoral serão registradas em ata, assinada </w:t>
      </w:r>
      <w:proofErr w:type="gramStart"/>
      <w:r>
        <w:t>pelo(</w:t>
      </w:r>
      <w:proofErr w:type="gramEnd"/>
      <w:r>
        <w:t xml:space="preserve">a) Presidente, pelo(a) Secretário(a), pelos demais membros da Comissão Eleitoral e pelos fiscais, se houver. </w:t>
      </w:r>
    </w:p>
    <w:p w:rsidR="007729E5" w:rsidRDefault="007729E5" w:rsidP="007729E5">
      <w:r>
        <w:t xml:space="preserve">Parágrafo único: </w:t>
      </w:r>
      <w:proofErr w:type="gramStart"/>
      <w:r>
        <w:t>O(</w:t>
      </w:r>
      <w:proofErr w:type="gramEnd"/>
      <w:r>
        <w:t xml:space="preserve">A) Presidente da Comissão Eleitoral encaminhará os resultados das eleições com a respectiva ata à Direção/Gerência de Enfermagem imediatamente após o término da apuração. </w:t>
      </w:r>
    </w:p>
    <w:p w:rsidR="007729E5" w:rsidRDefault="007729E5" w:rsidP="007729E5">
      <w:r w:rsidRPr="00D630C0">
        <w:rPr>
          <w:b/>
        </w:rPr>
        <w:t>Art. 36.</w:t>
      </w:r>
      <w:r>
        <w:t xml:space="preserve"> A Direção/Gerência de Enfermagem proclamará os resultados das eleições, por meio de edital interno, no primeiro dia útil após o seu recebimento. </w:t>
      </w:r>
    </w:p>
    <w:p w:rsidR="007729E5" w:rsidRDefault="007729E5" w:rsidP="007729E5">
      <w:r w:rsidRPr="00D630C0">
        <w:rPr>
          <w:b/>
        </w:rPr>
        <w:t>Art. 37.</w:t>
      </w:r>
      <w:r>
        <w:t xml:space="preserve"> Os recursos relativos ao pleito somente serão recebidos pela Comissão Eleitoral se entregues, por escrito, até 48 horas após a publicação dos resultados pela Direção/Gerência do Órgão de Enfermagem. </w:t>
      </w:r>
    </w:p>
    <w:p w:rsidR="007729E5" w:rsidRDefault="007729E5" w:rsidP="007729E5">
      <w:r>
        <w:t xml:space="preserve">§1º O recurso será julgado pela Comissão Eleitoral no prazo máximo de cinco dias. </w:t>
      </w:r>
    </w:p>
    <w:p w:rsidR="007729E5" w:rsidRDefault="007729E5" w:rsidP="007729E5">
      <w:r>
        <w:t>§2º Caso necessário, o recurso terá como segunda instância a Comissão de Ética do Coren/SC (CEC).</w:t>
      </w:r>
    </w:p>
    <w:p w:rsidR="007729E5" w:rsidRDefault="007729E5" w:rsidP="007729E5">
      <w:r w:rsidRPr="00D630C0">
        <w:rPr>
          <w:b/>
        </w:rPr>
        <w:t>Art. 38.</w:t>
      </w:r>
      <w:r>
        <w:t xml:space="preserve"> A Direção/Gerência de Enfermagem, no prazo de 15 dias a contar da data do pleito, encaminhará ao Coren/SC a lista nominal de todos os votados. </w:t>
      </w:r>
    </w:p>
    <w:p w:rsidR="007729E5" w:rsidRDefault="007729E5" w:rsidP="007729E5">
      <w:r>
        <w:t xml:space="preserve">Parágrafo único: A listagem deverá informar: </w:t>
      </w:r>
    </w:p>
    <w:p w:rsidR="007729E5" w:rsidRDefault="007729E5" w:rsidP="007729E5">
      <w:r>
        <w:lastRenderedPageBreak/>
        <w:t xml:space="preserve">a) o nome dos membros efetivos, seu nível profissional e o número de inscrição no Coren/SC. </w:t>
      </w:r>
    </w:p>
    <w:p w:rsidR="007729E5" w:rsidRDefault="007729E5" w:rsidP="007729E5">
      <w:r>
        <w:t xml:space="preserve">b) o nome dos membros suplentes, seu nível profissional e o número de inscrição no Coren/SC. </w:t>
      </w:r>
    </w:p>
    <w:p w:rsidR="007729E5" w:rsidRDefault="007729E5" w:rsidP="007729E5">
      <w:r>
        <w:t>c) o nome dos profissionais que receberam votos, seu nível profissional e o número de inscrição no Coren/SC, que não farão p</w:t>
      </w:r>
      <w:r w:rsidR="00A2438E">
        <w:t>arte no primeiro momento da CEE</w:t>
      </w:r>
      <w:r>
        <w:t xml:space="preserve">, mas que poderão ser convocados em caso de afastamento temporário, vacância por desistência ou por destituição de membros empossados. </w:t>
      </w:r>
    </w:p>
    <w:p w:rsidR="007729E5" w:rsidRDefault="007729E5" w:rsidP="007729E5">
      <w:r w:rsidRPr="00D630C0">
        <w:rPr>
          <w:b/>
        </w:rPr>
        <w:t>Art. 39.</w:t>
      </w:r>
      <w:r>
        <w:t xml:space="preserve"> Somente após a homologação pelo Plenário do Coren/SC e a nomeação por Portaria emitida </w:t>
      </w:r>
      <w:proofErr w:type="gramStart"/>
      <w:r>
        <w:t>pelo</w:t>
      </w:r>
      <w:r w:rsidR="00A2438E">
        <w:t>(</w:t>
      </w:r>
      <w:proofErr w:type="gramEnd"/>
      <w:r w:rsidR="00A2438E">
        <w:t xml:space="preserve">a) seu(sua) Presidente, a CEE </w:t>
      </w:r>
      <w:r>
        <w:t xml:space="preserve">estará oficialmente autorizada para iniciar as atividades definidas neste regimento. 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Capítulo V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Das competências da Comissão</w:t>
      </w:r>
    </w:p>
    <w:p w:rsidR="007729E5" w:rsidRDefault="007729E5" w:rsidP="00D630C0">
      <w:pPr>
        <w:pStyle w:val="PargrafodaLista"/>
        <w:ind w:left="1069" w:hanging="360"/>
      </w:pPr>
      <w:r w:rsidRPr="00D630C0">
        <w:rPr>
          <w:b/>
        </w:rPr>
        <w:t>Art. 40.</w:t>
      </w:r>
      <w:r w:rsidR="00093FB0">
        <w:t xml:space="preserve"> A CEE</w:t>
      </w:r>
      <w:r>
        <w:t xml:space="preserve"> tem as seguintes competências: </w:t>
      </w:r>
    </w:p>
    <w:p w:rsidR="002D6F78" w:rsidRDefault="007729E5" w:rsidP="00093FB0">
      <w:pPr>
        <w:pStyle w:val="PargrafodaLista"/>
        <w:ind w:left="1069" w:firstLine="0"/>
      </w:pPr>
      <w:r>
        <w:t>I</w:t>
      </w:r>
      <w:r w:rsidR="00093FB0">
        <w:t xml:space="preserve"> – Divulgar os objetivos da CEE</w:t>
      </w:r>
      <w:r>
        <w:t xml:space="preserve">. </w:t>
      </w:r>
    </w:p>
    <w:p w:rsidR="002D6F78" w:rsidRDefault="007729E5" w:rsidP="007729E5">
      <w:pPr>
        <w:pStyle w:val="PargrafodaLista"/>
        <w:ind w:left="1069" w:firstLine="0"/>
      </w:pPr>
      <w:r>
        <w:t>II – Divul</w:t>
      </w:r>
      <w:r w:rsidR="002D6F78">
        <w:t>gar o Código de Ética dos Profi</w:t>
      </w:r>
      <w:r>
        <w:t>ssionais de Enfermagem e as demais normas disciplinares e éticas do exercício profi</w:t>
      </w:r>
      <w:r w:rsidR="002D6F78">
        <w:t>s</w:t>
      </w:r>
      <w:r>
        <w:t xml:space="preserve">sional. </w:t>
      </w:r>
    </w:p>
    <w:p w:rsidR="007729E5" w:rsidRDefault="007729E5" w:rsidP="007729E5">
      <w:pPr>
        <w:pStyle w:val="PargrafodaLista"/>
        <w:ind w:left="1069" w:firstLine="0"/>
      </w:pPr>
      <w:r>
        <w:t xml:space="preserve">III – Promover e/ou participar de reuniões, seminários ou atividades similares, que visem à interpretação do Código de Ética dos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IV – Assessorar a Direção/Gerência de Enfermagem ou órgão equivalente da instituição nas questões éticas. </w:t>
      </w:r>
    </w:p>
    <w:p w:rsidR="007729E5" w:rsidRDefault="007729E5" w:rsidP="007729E5">
      <w:pPr>
        <w:pStyle w:val="PargrafodaLista"/>
        <w:ind w:left="1069" w:firstLine="0"/>
      </w:pPr>
      <w:r>
        <w:t xml:space="preserve">V – Orientar a equipe de Enfermagem sobre o comportamento ético-profissional e sobre as implicações decorrentes de atitudes não éticas. </w:t>
      </w:r>
    </w:p>
    <w:p w:rsidR="007729E5" w:rsidRDefault="007729E5" w:rsidP="007729E5">
      <w:pPr>
        <w:pStyle w:val="PargrafodaLista"/>
        <w:ind w:left="1069" w:firstLine="0"/>
      </w:pPr>
      <w:r>
        <w:lastRenderedPageBreak/>
        <w:t xml:space="preserve">VI – Orientar clientes, familiares e demais interessados sobre questões éticas relativas ao exercício profissional da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VII – Promover e/ou participar de atividades multiprofissionais referentes à ética. VIII – Apreciar e emitir parecer sobre questões éticas referentes à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IX – Zelar pelo exercício ético dos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 – Averiguar: </w:t>
      </w:r>
    </w:p>
    <w:p w:rsidR="007729E5" w:rsidRDefault="007729E5" w:rsidP="007729E5">
      <w:pPr>
        <w:pStyle w:val="PargrafodaLista"/>
        <w:ind w:left="1069" w:firstLine="0"/>
      </w:pPr>
      <w:r>
        <w:t xml:space="preserve">a) Os fatos ou atitudes não éticas praticadas por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b) As condições oferecidas pelas instituições e sua compatibilidade com o desempenho ético-profissional. </w:t>
      </w:r>
    </w:p>
    <w:p w:rsidR="007729E5" w:rsidRDefault="007729E5" w:rsidP="007729E5">
      <w:pPr>
        <w:pStyle w:val="PargrafodaLista"/>
        <w:ind w:left="1069" w:firstLine="0"/>
      </w:pPr>
      <w:r>
        <w:t xml:space="preserve">c) A qualidade de atendimento dispensada à clientela pelos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XI – Comunicar, por escrito, ao Coren/SC, as irregularidades ou infrações éticas detectadas. </w:t>
      </w:r>
    </w:p>
    <w:p w:rsidR="007729E5" w:rsidRDefault="007729E5" w:rsidP="007729E5">
      <w:pPr>
        <w:pStyle w:val="PargrafodaLista"/>
        <w:ind w:left="1069" w:firstLine="0"/>
      </w:pPr>
      <w:r>
        <w:t xml:space="preserve">XII – Encaminhar anualmente ao Coren/SC e à Direção/Gerência de Enfermagem ou órgão equivalente, o planejamento das atividades a serem desenvolvidas e o relatório das atividades do ano anterior até 1º de março. </w:t>
      </w:r>
    </w:p>
    <w:p w:rsidR="007729E5" w:rsidRDefault="007729E5" w:rsidP="007729E5">
      <w:pPr>
        <w:pStyle w:val="PargrafodaLista"/>
        <w:ind w:left="1069" w:firstLine="0"/>
      </w:pPr>
      <w:r>
        <w:t xml:space="preserve">XIII – Solicitar assessoramento da Comissão de Ética do Coren/SC (CEC) em caso de necessidade. </w:t>
      </w:r>
    </w:p>
    <w:p w:rsidR="007729E5" w:rsidRDefault="007729E5" w:rsidP="007729E5">
      <w:pPr>
        <w:pStyle w:val="PargrafodaLista"/>
        <w:ind w:left="1069" w:firstLine="0"/>
      </w:pPr>
      <w:r>
        <w:t>XIV – Cumprir e fazer cumprir as disposições deste regimento e da Decisão do Coren/SC nº 002, de 10 de janeiro de 2006.</w:t>
      </w: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r w:rsidRPr="00C16684">
        <w:rPr>
          <w:b/>
        </w:rPr>
        <w:t>Capítulo VI</w:t>
      </w:r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r w:rsidRPr="00C16684">
        <w:rPr>
          <w:b/>
        </w:rPr>
        <w:t>Das atribuições dos integrantes</w:t>
      </w:r>
    </w:p>
    <w:p w:rsidR="00C16684" w:rsidRDefault="00C16684" w:rsidP="007729E5">
      <w:pPr>
        <w:pStyle w:val="PargrafodaLista"/>
        <w:ind w:left="1069" w:firstLine="0"/>
      </w:pP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41.</w:t>
      </w:r>
      <w:r w:rsidR="00093FB0">
        <w:t xml:space="preserve"> Compete ao Coordenador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lastRenderedPageBreak/>
        <w:t xml:space="preserve">I – Convocar e presidir 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Propor a pauta da reunião. </w:t>
      </w:r>
    </w:p>
    <w:p w:rsidR="002D6F78" w:rsidRDefault="00DA1987" w:rsidP="002D6F78">
      <w:pPr>
        <w:pStyle w:val="PargrafodaLista"/>
        <w:ind w:left="1069" w:firstLine="0"/>
      </w:pPr>
      <w:r>
        <w:t>III</w:t>
      </w:r>
      <w:r w:rsidR="00A012DE">
        <w:t xml:space="preserve"> - </w:t>
      </w:r>
      <w:r w:rsidR="002D6F78">
        <w:t xml:space="preserve">Propor a redação de documentos que serão discutidos e submetidos à aprovação. </w:t>
      </w:r>
    </w:p>
    <w:p w:rsidR="002D6F78" w:rsidRDefault="00093FB0" w:rsidP="002D6F78">
      <w:pPr>
        <w:pStyle w:val="PargrafodaLista"/>
        <w:ind w:left="1069" w:firstLine="0"/>
      </w:pPr>
      <w:r>
        <w:t>IV – Representar a CEE</w:t>
      </w:r>
      <w:r w:rsidR="002D6F78">
        <w:t xml:space="preserve"> junto ao Órgão de Enfermagem da instituição. </w:t>
      </w:r>
    </w:p>
    <w:p w:rsidR="002D6F78" w:rsidRDefault="002D6F78" w:rsidP="002D6F78">
      <w:pPr>
        <w:pStyle w:val="PargrafodaLista"/>
        <w:ind w:left="1069" w:firstLine="0"/>
      </w:pPr>
      <w:r>
        <w:t>V – Representar ou indicar repre</w:t>
      </w:r>
      <w:r w:rsidR="00A012DE">
        <w:t>sentante, onde se fi</w:t>
      </w:r>
      <w:r>
        <w:t>zer necessária a pr</w:t>
      </w:r>
      <w:r w:rsidR="00093FB0">
        <w:t>esença ou a participação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VI </w:t>
      </w:r>
      <w:r w:rsidR="00093FB0">
        <w:t xml:space="preserve">– </w:t>
      </w:r>
      <w:bookmarkStart w:id="0" w:name="_GoBack"/>
      <w:r w:rsidR="00093FB0">
        <w:t>Encaminhar as decisões da CEE</w:t>
      </w:r>
      <w:r>
        <w:t xml:space="preserve">, </w:t>
      </w:r>
      <w:bookmarkEnd w:id="0"/>
      <w:r>
        <w:t xml:space="preserve">segundo a indicação. </w:t>
      </w:r>
    </w:p>
    <w:p w:rsidR="002D6F78" w:rsidRDefault="002D6F78" w:rsidP="002D6F78">
      <w:pPr>
        <w:pStyle w:val="PargrafodaLista"/>
        <w:ind w:left="1069" w:firstLine="0"/>
      </w:pPr>
      <w:r>
        <w:t xml:space="preserve">VII – Elaborar, juntamente com os demais membros da Comissão, o planejamento e o relatório anuais, garantindo o envio de uma cópia, até o dia 1º de março de cada ano, à Direção/Gerência de Enfermagem e à Comissão de Ética do Coren/SC (CEC).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Representar o Coren/SC em eventos, segundo a solicitação. </w:t>
      </w:r>
    </w:p>
    <w:p w:rsidR="002D6F78" w:rsidRDefault="002D6F78" w:rsidP="002D6F78">
      <w:pPr>
        <w:pStyle w:val="PargrafodaLista"/>
        <w:ind w:left="1069" w:firstLine="0"/>
      </w:pPr>
      <w:r>
        <w:t>IX – Cumprir e fazer cumprir as disposições deste regimento e as demais normas referentes ao exercício ético-profissional.</w:t>
      </w:r>
    </w:p>
    <w:p w:rsidR="002D6F78" w:rsidRDefault="002D6F78" w:rsidP="002D6F78">
      <w:pPr>
        <w:pStyle w:val="PargrafodaLista"/>
        <w:ind w:left="1069" w:firstLine="0"/>
      </w:pPr>
      <w:r>
        <w:t xml:space="preserve"> </w:t>
      </w:r>
      <w:r w:rsidRPr="00D630C0">
        <w:rPr>
          <w:b/>
        </w:rPr>
        <w:t>Art. 42.</w:t>
      </w:r>
      <w:r w:rsidR="00093FB0">
        <w:t xml:space="preserve"> Compete ao Secretário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>I –</w:t>
      </w:r>
      <w:r w:rsidR="00093FB0">
        <w:t xml:space="preserve"> Secretariar as reuniões da CEE</w:t>
      </w:r>
      <w:r>
        <w:t xml:space="preserve">, redigindo atas e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Providenciar a reprodução de documentos. </w:t>
      </w:r>
    </w:p>
    <w:p w:rsidR="002D6F78" w:rsidRDefault="002D6F78" w:rsidP="002D6F78">
      <w:pPr>
        <w:pStyle w:val="PargrafodaLista"/>
        <w:ind w:left="1069" w:firstLine="0"/>
      </w:pPr>
      <w:r>
        <w:t>III –</w:t>
      </w:r>
      <w:r w:rsidR="00093FB0">
        <w:t xml:space="preserve"> Encaminhar o expediente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IV – Arquivar uma cópia de todos os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V – Elaborar, juntamente com os demais membros da Comissão, o planejamento e o relatório anuais. </w:t>
      </w:r>
    </w:p>
    <w:p w:rsidR="002D6F78" w:rsidRDefault="002D6F78" w:rsidP="002D6F78">
      <w:pPr>
        <w:pStyle w:val="PargrafodaLista"/>
        <w:ind w:left="1069" w:firstLine="0"/>
      </w:pPr>
      <w:r>
        <w:t>VI – Presidir as reuniões nos impedimentos do Coordenador.</w:t>
      </w:r>
    </w:p>
    <w:p w:rsidR="002D6F78" w:rsidRDefault="00093FB0" w:rsidP="002D6F78">
      <w:pPr>
        <w:pStyle w:val="PargrafodaLista"/>
        <w:ind w:left="1069" w:firstLine="0"/>
      </w:pPr>
      <w:r>
        <w:t>VII – Representar a CEE</w:t>
      </w:r>
      <w:r w:rsidR="002D6F78">
        <w:t xml:space="preserve"> nos impedimentos do Coordenador.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43</w:t>
      </w:r>
      <w:r>
        <w:t>. Compete aos membros</w:t>
      </w:r>
      <w:r w:rsidR="00093FB0">
        <w:t xml:space="preserve"> efetivos da CEE</w:t>
      </w:r>
      <w:r>
        <w:t>:</w:t>
      </w:r>
    </w:p>
    <w:p w:rsidR="002D6F78" w:rsidRDefault="002D6F78" w:rsidP="002D6F78">
      <w:pPr>
        <w:pStyle w:val="PargrafodaLista"/>
        <w:ind w:left="1069" w:firstLine="0"/>
      </w:pPr>
      <w:r>
        <w:lastRenderedPageBreak/>
        <w:t xml:space="preserve">I – Comparecer e participar das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Emitir parecer sobre as questões propostas. </w:t>
      </w:r>
    </w:p>
    <w:p w:rsidR="002D6F78" w:rsidRDefault="002D6F78" w:rsidP="002D6F78">
      <w:pPr>
        <w:pStyle w:val="PargrafodaLista"/>
        <w:ind w:left="1069" w:firstLine="0"/>
      </w:pPr>
      <w:r>
        <w:t>III – Participar de reuniões ou programações relacionad</w:t>
      </w:r>
      <w:r w:rsidR="00093FB0">
        <w:t>as à ética, promovidas pela CEE</w:t>
      </w:r>
      <w:r>
        <w:t xml:space="preserve"> ou por outras instituições. </w:t>
      </w:r>
    </w:p>
    <w:p w:rsidR="002D6F78" w:rsidRDefault="00093FB0" w:rsidP="002D6F78">
      <w:pPr>
        <w:pStyle w:val="PargrafodaLista"/>
        <w:ind w:left="1069" w:firstLine="0"/>
      </w:pPr>
      <w:r>
        <w:t>IV – Representar a CEE</w:t>
      </w:r>
      <w:r w:rsidR="002D6F78">
        <w:t xml:space="preserve"> quando solicitado pelo Coordenador.</w:t>
      </w:r>
    </w:p>
    <w:p w:rsidR="002D6F78" w:rsidRDefault="002D6F78" w:rsidP="002D6F78">
      <w:pPr>
        <w:pStyle w:val="PargrafodaLista"/>
        <w:ind w:left="1069" w:firstLine="0"/>
      </w:pPr>
      <w:r>
        <w:t>V – Participar, por meio de voto, das de</w:t>
      </w:r>
      <w:r w:rsidR="00093FB0">
        <w:t>cisões a serem tomadas pela CEE</w:t>
      </w:r>
      <w:r>
        <w:t>.</w:t>
      </w:r>
    </w:p>
    <w:p w:rsidR="002D6F78" w:rsidRDefault="002D6F78" w:rsidP="002D6F78">
      <w:pPr>
        <w:pStyle w:val="PargrafodaLista"/>
        <w:ind w:left="1069" w:firstLine="0"/>
      </w:pPr>
      <w:r>
        <w:t>VI – Garantir a presença do suplente quando impedido de comparecer à reunião. VII – Participar da elaboração do planejamento e relatório anuais.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44.</w:t>
      </w:r>
      <w:r>
        <w:t xml:space="preserve"> Compe</w:t>
      </w:r>
      <w:r w:rsidR="00093FB0">
        <w:t>te aos membros suplentes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 xml:space="preserve">I – Substituir os respectivos membros efetivos nos seus impedimentos. </w:t>
      </w:r>
    </w:p>
    <w:p w:rsidR="002D6F78" w:rsidRDefault="002D6F78" w:rsidP="002D6F78">
      <w:pPr>
        <w:pStyle w:val="PargrafodaLista"/>
        <w:ind w:left="1069" w:firstLine="0"/>
      </w:pPr>
      <w:r>
        <w:t>II – Participar</w:t>
      </w:r>
      <w:r w:rsidR="00093FB0">
        <w:t xml:space="preserve"> das reuniões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>III – Participar das</w:t>
      </w:r>
      <w:r w:rsidR="00093FB0">
        <w:t xml:space="preserve"> atividades promovidas pela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  <w:rPr>
          <w:b/>
        </w:rPr>
      </w:pPr>
      <w:r>
        <w:t>IV – Cumprir e fazer cumprir as disposições deste regimento e as demais normas relativas ao exercício ético-profissional.</w:t>
      </w:r>
    </w:p>
    <w:p w:rsidR="00EB36AA" w:rsidRDefault="00C16684" w:rsidP="007729E5">
      <w:pPr>
        <w:pStyle w:val="PargrafodaLista"/>
        <w:ind w:left="1069" w:firstLine="0"/>
      </w:pPr>
      <w:r>
        <w:t>I – Dirigir, coordenar e supervisionar as atividades da Comissão</w:t>
      </w:r>
      <w:r w:rsidR="00EB36AA">
        <w:t xml:space="preserve"> ....</w:t>
      </w:r>
      <w:r>
        <w:t xml:space="preserve"> </w:t>
      </w:r>
    </w:p>
    <w:p w:rsidR="00C16684" w:rsidRDefault="00C16684" w:rsidP="007729E5">
      <w:pPr>
        <w:pStyle w:val="PargrafodaLista"/>
        <w:ind w:left="1069" w:firstLine="0"/>
      </w:pPr>
      <w:r>
        <w:t xml:space="preserve">II – Instalar a comissão e presidir suas reuniões; </w:t>
      </w:r>
    </w:p>
    <w:p w:rsidR="00C16684" w:rsidRDefault="00C16684" w:rsidP="007729E5">
      <w:pPr>
        <w:pStyle w:val="PargrafodaLista"/>
        <w:ind w:left="1069" w:firstLine="0"/>
      </w:pPr>
      <w:r>
        <w:t xml:space="preserve">III – Promover convocação formal das reuniões; </w:t>
      </w:r>
    </w:p>
    <w:p w:rsidR="00C16684" w:rsidRDefault="00EB36AA" w:rsidP="007729E5">
      <w:pPr>
        <w:pStyle w:val="PargrafodaLista"/>
        <w:ind w:left="1069" w:firstLine="0"/>
      </w:pPr>
      <w:r>
        <w:t>IV</w:t>
      </w:r>
      <w:r w:rsidR="00A012DE">
        <w:t xml:space="preserve"> – Representar a Comissão </w:t>
      </w:r>
      <w:r w:rsidR="00C16684">
        <w:t xml:space="preserve">em suas relações internas e externas; </w:t>
      </w:r>
    </w:p>
    <w:p w:rsidR="00C16684" w:rsidRDefault="00C16684" w:rsidP="007729E5">
      <w:pPr>
        <w:pStyle w:val="PargrafodaLista"/>
        <w:ind w:left="1069" w:firstLine="0"/>
      </w:pPr>
      <w:r>
        <w:t xml:space="preserve">V – Tomar parte das discussões e, quando for o caso, exercer o direito de voto de desempate; </w:t>
      </w:r>
    </w:p>
    <w:p w:rsidR="00C16684" w:rsidRDefault="00C16684" w:rsidP="007729E5">
      <w:pPr>
        <w:pStyle w:val="PargrafodaLista"/>
        <w:ind w:left="1069" w:firstLine="0"/>
      </w:pPr>
      <w:r>
        <w:t>VI – Indicar, dentre os membros da comissão, os relato</w:t>
      </w:r>
      <w:r w:rsidR="00DA6595">
        <w:t xml:space="preserve">res dos expedientes, quando da </w:t>
      </w:r>
      <w:r>
        <w:t xml:space="preserve">ausência do secretário; </w:t>
      </w:r>
    </w:p>
    <w:p w:rsidR="00C16684" w:rsidRDefault="00C16684" w:rsidP="007729E5">
      <w:pPr>
        <w:pStyle w:val="PargrafodaLista"/>
        <w:ind w:left="1069" w:firstLine="0"/>
      </w:pPr>
      <w:r>
        <w:t>VII – Indicar os membros para a realização de estudos, levan</w:t>
      </w:r>
      <w:r w:rsidR="00DA6595">
        <w:t xml:space="preserve">tamento de pareceres e outros, </w:t>
      </w:r>
      <w:r>
        <w:t xml:space="preserve">quando necessários ao cumprimento da finalidade da comissão; </w:t>
      </w:r>
    </w:p>
    <w:p w:rsidR="00C16684" w:rsidRDefault="00C16684" w:rsidP="00C16684">
      <w:pPr>
        <w:pStyle w:val="PargrafodaLista"/>
        <w:ind w:left="1069" w:firstLine="0"/>
      </w:pPr>
      <w:r>
        <w:lastRenderedPageBreak/>
        <w:t>VIII – Promover a interação da comissão com a equipe multidisciplinar da instituição e demai</w:t>
      </w:r>
      <w:r w:rsidR="00DA6595">
        <w:t xml:space="preserve">s </w:t>
      </w:r>
      <w:r>
        <w:t xml:space="preserve">comissões. </w:t>
      </w:r>
    </w:p>
    <w:p w:rsidR="00EB36AA" w:rsidRDefault="00EB36AA" w:rsidP="00EB36AA">
      <w:pPr>
        <w:pStyle w:val="PargrafodaLista"/>
        <w:ind w:left="1069" w:firstLine="0"/>
      </w:pPr>
    </w:p>
    <w:p w:rsidR="00436D8B" w:rsidRPr="00436D8B" w:rsidRDefault="002D6F78" w:rsidP="00436D8B">
      <w:pPr>
        <w:pStyle w:val="PargrafodaLista"/>
        <w:ind w:left="1069" w:firstLine="0"/>
        <w:jc w:val="center"/>
        <w:rPr>
          <w:b/>
        </w:rPr>
      </w:pPr>
      <w:r>
        <w:rPr>
          <w:b/>
        </w:rPr>
        <w:t>Capítulo VII</w:t>
      </w:r>
    </w:p>
    <w:p w:rsidR="000D6630" w:rsidRPr="00436D8B" w:rsidRDefault="00436D8B" w:rsidP="00436D8B">
      <w:pPr>
        <w:pStyle w:val="PargrafodaLista"/>
        <w:ind w:left="1069" w:firstLine="0"/>
        <w:jc w:val="center"/>
        <w:rPr>
          <w:b/>
        </w:rPr>
      </w:pPr>
      <w:r w:rsidRPr="00436D8B">
        <w:rPr>
          <w:b/>
        </w:rPr>
        <w:t>Das disposições gerais</w:t>
      </w:r>
    </w:p>
    <w:p w:rsidR="002D6F78" w:rsidRDefault="002D6F78">
      <w:r w:rsidRPr="00D630C0">
        <w:rPr>
          <w:b/>
        </w:rPr>
        <w:t>Art. 45.</w:t>
      </w:r>
      <w:r>
        <w:t xml:space="preserve"> Este regimento poderá s</w:t>
      </w:r>
      <w:r w:rsidR="00093FB0">
        <w:t>er alterado por proposta da CEE</w:t>
      </w:r>
      <w:r>
        <w:t xml:space="preserve">, da Direção/Gerência de Enfermagem da instituição ou da Comissão de Ética do Coren/SC. </w:t>
      </w:r>
    </w:p>
    <w:p w:rsidR="002D6F78" w:rsidRDefault="002D6F78">
      <w:r>
        <w:t xml:space="preserve">Parágrafo único: A alteração será submetida à aprovação da Assembleia da categoria da instituição e à homologação da Plenária do Coren/SC. </w:t>
      </w:r>
    </w:p>
    <w:p w:rsidR="002D6F78" w:rsidRDefault="002D6F78">
      <w:r w:rsidRPr="00D630C0">
        <w:rPr>
          <w:b/>
        </w:rPr>
        <w:t>Art. 46.</w:t>
      </w:r>
      <w:r>
        <w:t xml:space="preserve"> A Direção/Gerência de Enfermagem da instituição garantirá as condições necessárias para o desenv</w:t>
      </w:r>
      <w:r w:rsidR="00093FB0">
        <w:t>olvimento das atividades da CEE</w:t>
      </w:r>
      <w:r>
        <w:t xml:space="preserve">. </w:t>
      </w:r>
    </w:p>
    <w:p w:rsidR="002D6F78" w:rsidRDefault="002D6F78">
      <w:r w:rsidRPr="00D630C0">
        <w:rPr>
          <w:b/>
        </w:rPr>
        <w:t>Art. 47.</w:t>
      </w:r>
      <w:r>
        <w:t xml:space="preserve"> Os casos omissos serão decididos pelo Plenário do Coren/SC. </w:t>
      </w:r>
    </w:p>
    <w:p w:rsidR="002D6F78" w:rsidRDefault="002D6F78">
      <w:r w:rsidRPr="00D630C0">
        <w:rPr>
          <w:b/>
        </w:rPr>
        <w:t>Art. 48.</w:t>
      </w:r>
      <w:r>
        <w:t xml:space="preserve"> Este modelo de regimento interno entrou em vigor na data da homologação pelo Plenário do Coren/SC em ______ de __________ </w:t>
      </w:r>
      <w:proofErr w:type="spellStart"/>
      <w:r>
        <w:t>de</w:t>
      </w:r>
      <w:proofErr w:type="spellEnd"/>
      <w:r>
        <w:t xml:space="preserve"> 20___. </w:t>
      </w:r>
    </w:p>
    <w:p w:rsidR="002D6F78" w:rsidRDefault="002D6F78"/>
    <w:p w:rsidR="002D6F78" w:rsidRDefault="002D6F78">
      <w:r>
        <w:t>__________________</w:t>
      </w:r>
      <w:proofErr w:type="gramStart"/>
      <w:r>
        <w:t>_ ,</w:t>
      </w:r>
      <w:proofErr w:type="gramEnd"/>
      <w:r>
        <w:t xml:space="preserve"> ____ de _____________de 20_____. </w:t>
      </w:r>
    </w:p>
    <w:p w:rsidR="002D6F78" w:rsidRDefault="002D6F78"/>
    <w:p w:rsidR="002D6F78" w:rsidRDefault="002D6F78" w:rsidP="002D6F78">
      <w:pPr>
        <w:jc w:val="center"/>
      </w:pPr>
      <w:r>
        <w:t xml:space="preserve">_________________________________________________________________ </w:t>
      </w:r>
      <w:r>
        <w:br/>
        <w:t>(Nome do membro da Comissão do Regimento - Coren/SC nº ____</w:t>
      </w:r>
      <w:proofErr w:type="gramStart"/>
      <w:r>
        <w:t>_ )</w:t>
      </w:r>
      <w:proofErr w:type="gramEnd"/>
      <w:r>
        <w:t xml:space="preserve"> </w:t>
      </w:r>
    </w:p>
    <w:p w:rsidR="002D6F78" w:rsidRDefault="002D6F78" w:rsidP="002D6F78">
      <w:pPr>
        <w:jc w:val="center"/>
      </w:pPr>
      <w:r>
        <w:t xml:space="preserve">_______________________________________________________________ </w:t>
      </w:r>
      <w:r>
        <w:br/>
        <w:t>(Nome do membro da Comissão do Regimento - Coren/SC nº ____</w:t>
      </w:r>
      <w:proofErr w:type="gramStart"/>
      <w:r>
        <w:t>_ )</w:t>
      </w:r>
      <w:proofErr w:type="gramEnd"/>
    </w:p>
    <w:p w:rsidR="002D6F78" w:rsidRDefault="002D6F78" w:rsidP="002D6F78">
      <w:pPr>
        <w:jc w:val="center"/>
      </w:pPr>
      <w:r>
        <w:lastRenderedPageBreak/>
        <w:t xml:space="preserve"> ________________________________________________________________ </w:t>
      </w:r>
      <w:r>
        <w:br/>
        <w:t>(Nome do membro da Comissão do Regimento - Coren/SC nº ____</w:t>
      </w:r>
      <w:proofErr w:type="gramStart"/>
      <w:r>
        <w:t>_ )</w:t>
      </w:r>
      <w:proofErr w:type="gramEnd"/>
      <w:r>
        <w:t xml:space="preserve"> </w:t>
      </w:r>
    </w:p>
    <w:p w:rsidR="00475434" w:rsidRDefault="002D6F78" w:rsidP="002D6F78">
      <w:pPr>
        <w:jc w:val="center"/>
      </w:pPr>
      <w:r>
        <w:t xml:space="preserve">_______________________________________________________________ </w:t>
      </w:r>
      <w:r>
        <w:br/>
        <w:t>(Nome do membro da Comissão do Regimento - Coren/SC nº ____</w:t>
      </w:r>
      <w:proofErr w:type="gramStart"/>
      <w:r>
        <w:t>_ )</w:t>
      </w:r>
      <w:proofErr w:type="gramEnd"/>
    </w:p>
    <w:p w:rsidR="002D6F78" w:rsidRDefault="002D6F78" w:rsidP="002D6F78">
      <w:pPr>
        <w:jc w:val="center"/>
      </w:pPr>
    </w:p>
    <w:tbl>
      <w:tblPr>
        <w:tblW w:w="85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26"/>
        <w:gridCol w:w="1985"/>
        <w:gridCol w:w="2126"/>
      </w:tblGrid>
      <w:tr w:rsidR="00543DDE" w:rsidRPr="00E86B3A" w:rsidTr="00543DDE">
        <w:trPr>
          <w:trHeight w:val="2254"/>
        </w:trPr>
        <w:tc>
          <w:tcPr>
            <w:tcW w:w="2268" w:type="dxa"/>
            <w:shd w:val="clear" w:color="auto" w:fill="auto"/>
          </w:tcPr>
          <w:p w:rsidR="00543DDE" w:rsidRDefault="00543DDE" w:rsidP="00152304">
            <w:pPr>
              <w:spacing w:line="360" w:lineRule="auto"/>
              <w:ind w:right="158" w:firstLine="34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>Elaborado por:</w:t>
            </w:r>
          </w:p>
          <w:p w:rsidR="00543DDE" w:rsidRPr="00926FAE" w:rsidRDefault="00543DDE" w:rsidP="00152304">
            <w:pPr>
              <w:spacing w:line="360" w:lineRule="auto"/>
              <w:ind w:right="158" w:firstLine="34"/>
              <w:jc w:val="left"/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543DDE" w:rsidRPr="00152304" w:rsidRDefault="00543DDE" w:rsidP="00152304">
            <w:pPr>
              <w:spacing w:line="360" w:lineRule="auto"/>
              <w:ind w:left="-675"/>
              <w:jc w:val="left"/>
              <w:rPr>
                <w:rFonts w:cs="Arial"/>
                <w:b/>
              </w:rPr>
            </w:pPr>
            <w:r w:rsidRPr="00E86B3A">
              <w:rPr>
                <w:rFonts w:cs="Arial"/>
                <w:b/>
              </w:rPr>
              <w:t>Verificado por:</w:t>
            </w:r>
          </w:p>
        </w:tc>
        <w:tc>
          <w:tcPr>
            <w:tcW w:w="1985" w:type="dxa"/>
            <w:shd w:val="clear" w:color="auto" w:fill="auto"/>
          </w:tcPr>
          <w:p w:rsidR="00543DDE" w:rsidRPr="00E86B3A" w:rsidRDefault="00543DDE" w:rsidP="00152304">
            <w:pPr>
              <w:spacing w:line="360" w:lineRule="auto"/>
              <w:ind w:left="-675"/>
              <w:jc w:val="left"/>
              <w:rPr>
                <w:rFonts w:cs="Arial"/>
                <w:b/>
              </w:rPr>
            </w:pPr>
            <w:r w:rsidRPr="00E86B3A">
              <w:rPr>
                <w:rFonts w:cs="Arial"/>
                <w:b/>
              </w:rPr>
              <w:t>Aprovado por:</w:t>
            </w:r>
          </w:p>
          <w:p w:rsidR="00543DDE" w:rsidRPr="00E86B3A" w:rsidRDefault="00543DDE" w:rsidP="00152304">
            <w:pPr>
              <w:spacing w:line="360" w:lineRule="auto"/>
              <w:ind w:firstLine="34"/>
              <w:jc w:val="left"/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543DDE" w:rsidRDefault="00543DDE" w:rsidP="00152304">
            <w:pPr>
              <w:spacing w:line="360" w:lineRule="auto"/>
              <w:ind w:left="-44" w:firstLine="44"/>
              <w:jc w:val="left"/>
              <w:rPr>
                <w:rFonts w:cs="Arial"/>
                <w:b/>
                <w:color w:val="000000"/>
              </w:rPr>
            </w:pPr>
            <w:r w:rsidRPr="00E86B3A">
              <w:rPr>
                <w:rFonts w:cs="Arial"/>
                <w:b/>
                <w:color w:val="000000"/>
              </w:rPr>
              <w:t xml:space="preserve">Data </w:t>
            </w:r>
            <w:r>
              <w:rPr>
                <w:rFonts w:cs="Arial"/>
                <w:b/>
                <w:color w:val="000000"/>
              </w:rPr>
              <w:t xml:space="preserve">  da </w:t>
            </w:r>
            <w:r w:rsidRPr="00E86B3A">
              <w:rPr>
                <w:rFonts w:cs="Arial"/>
                <w:b/>
                <w:color w:val="000000"/>
              </w:rPr>
              <w:t>Elaboração:</w:t>
            </w:r>
          </w:p>
          <w:p w:rsidR="00543DDE" w:rsidRPr="00543DDE" w:rsidRDefault="00543DDE" w:rsidP="00152304">
            <w:pPr>
              <w:spacing w:line="360" w:lineRule="auto"/>
              <w:ind w:left="-44" w:firstLine="44"/>
              <w:jc w:val="left"/>
              <w:rPr>
                <w:rFonts w:cs="Arial"/>
                <w:color w:val="000000"/>
              </w:rPr>
            </w:pPr>
          </w:p>
        </w:tc>
      </w:tr>
      <w:tr w:rsidR="00543DDE" w:rsidRPr="00E86B3A" w:rsidTr="00543DDE">
        <w:trPr>
          <w:trHeight w:val="315"/>
        </w:trPr>
        <w:tc>
          <w:tcPr>
            <w:tcW w:w="2268" w:type="dxa"/>
            <w:shd w:val="clear" w:color="auto" w:fill="auto"/>
          </w:tcPr>
          <w:p w:rsidR="00543DDE" w:rsidRDefault="00543DDE" w:rsidP="00543DDE">
            <w:pPr>
              <w:spacing w:line="36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126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1985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firstLine="3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126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hanging="108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 ASS</w:t>
            </w:r>
          </w:p>
        </w:tc>
      </w:tr>
    </w:tbl>
    <w:p w:rsidR="00475434" w:rsidRDefault="00475434"/>
    <w:sectPr w:rsidR="004754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88" w:rsidRDefault="00567D88" w:rsidP="00475434">
      <w:pPr>
        <w:spacing w:before="0" w:after="0" w:line="240" w:lineRule="auto"/>
      </w:pPr>
      <w:r>
        <w:separator/>
      </w:r>
    </w:p>
  </w:endnote>
  <w:endnote w:type="continuationSeparator" w:id="0">
    <w:p w:rsidR="00567D88" w:rsidRDefault="00567D88" w:rsidP="004754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Cs w:val="20"/>
      </w:rPr>
      <w:id w:val="-562570701"/>
      <w:docPartObj>
        <w:docPartGallery w:val="Page Numbers (Bottom of Page)"/>
        <w:docPartUnique/>
      </w:docPartObj>
    </w:sdtPr>
    <w:sdtEndPr/>
    <w:sdtContent>
      <w:p w:rsidR="00475434" w:rsidRPr="00475434" w:rsidRDefault="00475434" w:rsidP="00FD093C">
        <w:pPr>
          <w:pStyle w:val="Rodap"/>
          <w:jc w:val="right"/>
          <w:rPr>
            <w:rFonts w:eastAsia="Gulim" w:cs="Arial"/>
            <w:color w:val="538135"/>
            <w:szCs w:val="20"/>
          </w:rPr>
        </w:pPr>
        <w:r w:rsidRPr="00475434">
          <w:rPr>
            <w:rFonts w:cs="Arial"/>
            <w:szCs w:val="20"/>
          </w:rPr>
          <w:fldChar w:fldCharType="begin"/>
        </w:r>
        <w:r w:rsidRPr="00475434">
          <w:rPr>
            <w:rFonts w:cs="Arial"/>
            <w:szCs w:val="20"/>
          </w:rPr>
          <w:instrText>PAGE   \* MERGEFORMAT</w:instrText>
        </w:r>
        <w:r w:rsidRPr="00475434">
          <w:rPr>
            <w:rFonts w:cs="Arial"/>
            <w:szCs w:val="20"/>
          </w:rPr>
          <w:fldChar w:fldCharType="separate"/>
        </w:r>
        <w:r w:rsidR="00264107">
          <w:rPr>
            <w:rFonts w:cs="Arial"/>
            <w:noProof/>
            <w:szCs w:val="20"/>
          </w:rPr>
          <w:t>17</w:t>
        </w:r>
        <w:r w:rsidRPr="00475434">
          <w:rPr>
            <w:rFonts w:cs="Arial"/>
            <w:szCs w:val="20"/>
          </w:rPr>
          <w:fldChar w:fldCharType="end"/>
        </w:r>
      </w:p>
      <w:tbl>
        <w:tblPr>
          <w:tblW w:w="10632" w:type="dxa"/>
          <w:tblInd w:w="-1053" w:type="dxa"/>
          <w:tblBorders>
            <w:bottom w:val="single" w:sz="4" w:space="0" w:color="538135"/>
          </w:tblBorders>
          <w:tblLook w:val="04A0" w:firstRow="1" w:lastRow="0" w:firstColumn="1" w:lastColumn="0" w:noHBand="0" w:noVBand="1"/>
        </w:tblPr>
        <w:tblGrid>
          <w:gridCol w:w="10632"/>
        </w:tblGrid>
        <w:tr w:rsidR="00475434" w:rsidRPr="00475434" w:rsidTr="00FD093C">
          <w:tc>
            <w:tcPr>
              <w:tcW w:w="10632" w:type="dxa"/>
              <w:shd w:val="clear" w:color="auto" w:fill="auto"/>
            </w:tcPr>
            <w:p w:rsidR="00475434" w:rsidRPr="00475434" w:rsidRDefault="00475434" w:rsidP="00FD093C">
              <w:pPr>
                <w:pStyle w:val="Rodap"/>
                <w:tabs>
                  <w:tab w:val="left" w:pos="4956"/>
                  <w:tab w:val="left" w:pos="5664"/>
                </w:tabs>
                <w:jc w:val="center"/>
                <w:rPr>
                  <w:rFonts w:eastAsia="Gulim" w:cs="Arial"/>
                  <w:color w:val="538135"/>
                  <w:szCs w:val="20"/>
                </w:rPr>
              </w:pPr>
            </w:p>
          </w:tc>
        </w:tr>
      </w:tbl>
      <w:p w:rsidR="00475434" w:rsidRPr="00475434" w:rsidRDefault="00475434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 xml:space="preserve">Rua Bolívia, 54 – B. Reunidas / CEP: 89504-533/ </w:t>
        </w:r>
        <w:proofErr w:type="spellStart"/>
        <w:r w:rsidRPr="00475434">
          <w:rPr>
            <w:rFonts w:eastAsia="Gulim" w:cs="Arial"/>
            <w:color w:val="538135"/>
            <w:szCs w:val="20"/>
          </w:rPr>
          <w:t>Tel</w:t>
        </w:r>
        <w:proofErr w:type="spellEnd"/>
        <w:r w:rsidRPr="00475434">
          <w:rPr>
            <w:rFonts w:eastAsia="Gulim" w:cs="Arial"/>
            <w:color w:val="538135"/>
            <w:szCs w:val="20"/>
          </w:rPr>
          <w:t xml:space="preserve">:(49) 35612811 - Caçador </w:t>
        </w:r>
        <w:proofErr w:type="gramStart"/>
        <w:r w:rsidRPr="00475434">
          <w:rPr>
            <w:rFonts w:eastAsia="Gulim" w:cs="Arial"/>
            <w:color w:val="538135"/>
            <w:szCs w:val="20"/>
          </w:rPr>
          <w:t>–  SC</w:t>
        </w:r>
        <w:proofErr w:type="gramEnd"/>
      </w:p>
      <w:p w:rsidR="00475434" w:rsidRPr="00475434" w:rsidRDefault="00475434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>www.hospitalmaice.com.br</w:t>
        </w:r>
        <w:r w:rsidRPr="00475434">
          <w:rPr>
            <w:rFonts w:cs="Arial"/>
            <w:szCs w:val="2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88" w:rsidRDefault="00567D88" w:rsidP="00475434">
      <w:pPr>
        <w:spacing w:before="0" w:after="0" w:line="240" w:lineRule="auto"/>
      </w:pPr>
      <w:r>
        <w:separator/>
      </w:r>
    </w:p>
  </w:footnote>
  <w:footnote w:type="continuationSeparator" w:id="0">
    <w:p w:rsidR="00567D88" w:rsidRDefault="00567D88" w:rsidP="004754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91" w:type="dxa"/>
      <w:tblInd w:w="-8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5103"/>
      <w:gridCol w:w="3245"/>
    </w:tblGrid>
    <w:tr w:rsidR="00FD093C" w:rsidRPr="00475434" w:rsidTr="00FD093C">
      <w:trPr>
        <w:trHeight w:val="283"/>
      </w:trPr>
      <w:tc>
        <w:tcPr>
          <w:tcW w:w="1843" w:type="dxa"/>
          <w:vMerge w:val="restart"/>
          <w:shd w:val="clear" w:color="auto" w:fill="auto"/>
          <w:vAlign w:val="center"/>
        </w:tcPr>
        <w:p w:rsidR="00FD093C" w:rsidRDefault="00FD093C" w:rsidP="00FD093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05F4FD71" wp14:editId="22AB88D5">
                <wp:simplePos x="0" y="0"/>
                <wp:positionH relativeFrom="column">
                  <wp:posOffset>-30480</wp:posOffset>
                </wp:positionH>
                <wp:positionV relativeFrom="paragraph">
                  <wp:posOffset>-2540</wp:posOffset>
                </wp:positionV>
                <wp:extent cx="1002030" cy="424180"/>
                <wp:effectExtent l="0" t="0" r="762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0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48" w:type="dxa"/>
          <w:gridSpan w:val="2"/>
          <w:shd w:val="clear" w:color="auto" w:fill="auto"/>
        </w:tcPr>
        <w:p w:rsidR="00FD093C" w:rsidRPr="00FD093C" w:rsidRDefault="00FD093C" w:rsidP="00FD093C">
          <w:pPr>
            <w:pStyle w:val="Cabealho"/>
            <w:spacing w:before="0"/>
            <w:ind w:firstLine="0"/>
            <w:jc w:val="center"/>
            <w:rPr>
              <w:rFonts w:cs="Arial"/>
              <w:color w:val="538135"/>
              <w:szCs w:val="20"/>
            </w:rPr>
          </w:pPr>
          <w:r w:rsidRPr="00FD093C">
            <w:rPr>
              <w:rFonts w:cs="Arial"/>
              <w:b/>
              <w:color w:val="538135"/>
              <w:szCs w:val="20"/>
            </w:rPr>
            <w:t xml:space="preserve">REGIMENTO INTERNO – COMISSÕES </w:t>
          </w:r>
        </w:p>
      </w:tc>
    </w:tr>
    <w:tr w:rsidR="00FD093C" w:rsidRPr="00475434" w:rsidTr="00FD093C">
      <w:trPr>
        <w:trHeight w:val="405"/>
      </w:trPr>
      <w:tc>
        <w:tcPr>
          <w:tcW w:w="1843" w:type="dxa"/>
          <w:vMerge/>
          <w:shd w:val="clear" w:color="auto" w:fill="auto"/>
        </w:tcPr>
        <w:p w:rsidR="00FD093C" w:rsidRPr="00475434" w:rsidRDefault="00FD093C" w:rsidP="00FD093C">
          <w:pPr>
            <w:pStyle w:val="Cabealho"/>
            <w:spacing w:before="0"/>
            <w:ind w:firstLine="0"/>
            <w:rPr>
              <w:szCs w:val="20"/>
            </w:rPr>
          </w:pPr>
        </w:p>
      </w:tc>
      <w:tc>
        <w:tcPr>
          <w:tcW w:w="8348" w:type="dxa"/>
          <w:gridSpan w:val="2"/>
          <w:shd w:val="clear" w:color="auto" w:fill="auto"/>
          <w:vAlign w:val="center"/>
        </w:tcPr>
        <w:p w:rsidR="00FD093C" w:rsidRPr="00FD093C" w:rsidRDefault="00A604F4" w:rsidP="00FD093C">
          <w:pPr>
            <w:pStyle w:val="Cabealho"/>
            <w:spacing w:before="0"/>
            <w:ind w:firstLine="0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COMISSÃO DE ÉTICA DE ENFERMAGEM</w:t>
          </w:r>
        </w:p>
      </w:tc>
    </w:tr>
    <w:tr w:rsidR="00FD093C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77"/>
      </w:trPr>
      <w:tc>
        <w:tcPr>
          <w:tcW w:w="1843" w:type="dxa"/>
          <w:vMerge/>
        </w:tcPr>
        <w:p w:rsidR="00FD093C" w:rsidRPr="00475434" w:rsidRDefault="00FD093C" w:rsidP="00FD093C">
          <w:pPr>
            <w:spacing w:before="0" w:line="240" w:lineRule="auto"/>
            <w:ind w:left="23" w:firstLine="0"/>
            <w:jc w:val="right"/>
            <w:rPr>
              <w:szCs w:val="20"/>
            </w:rPr>
          </w:pPr>
        </w:p>
      </w:tc>
      <w:tc>
        <w:tcPr>
          <w:tcW w:w="5103" w:type="dxa"/>
        </w:tcPr>
        <w:p w:rsidR="00FD093C" w:rsidRPr="00FD093C" w:rsidRDefault="00154D73" w:rsidP="00FD093C">
          <w:pPr>
            <w:spacing w:before="0" w:line="240" w:lineRule="auto"/>
            <w:ind w:left="23" w:firstLine="0"/>
            <w:rPr>
              <w:rFonts w:cs="Arial"/>
              <w:szCs w:val="20"/>
            </w:rPr>
          </w:pPr>
          <w:r>
            <w:rPr>
              <w:rFonts w:cs="Arial"/>
              <w:b/>
              <w:szCs w:val="20"/>
            </w:rPr>
            <w:t>CÓDIGO: QUALIDADE CODIFICA</w:t>
          </w:r>
        </w:p>
      </w:tc>
      <w:tc>
        <w:tcPr>
          <w:tcW w:w="3245" w:type="dxa"/>
        </w:tcPr>
        <w:p w:rsidR="00FD093C" w:rsidRPr="00475434" w:rsidRDefault="00FD093C" w:rsidP="00FD093C">
          <w:pPr>
            <w:spacing w:before="0" w:line="240" w:lineRule="auto"/>
            <w:ind w:left="23" w:firstLine="0"/>
            <w:rPr>
              <w:rFonts w:cs="Arial"/>
              <w:szCs w:val="20"/>
            </w:rPr>
          </w:pPr>
          <w:r w:rsidRPr="00475434">
            <w:rPr>
              <w:rFonts w:cs="Arial"/>
              <w:b/>
              <w:szCs w:val="20"/>
            </w:rPr>
            <w:t>Página:</w:t>
          </w:r>
          <w:r w:rsidR="00154D73">
            <w:rPr>
              <w:rFonts w:cs="Arial"/>
              <w:szCs w:val="20"/>
            </w:rPr>
            <w:t xml:space="preserve"> 1 a</w:t>
          </w:r>
          <w:r w:rsidR="00A958AF">
            <w:rPr>
              <w:rFonts w:cs="Arial"/>
              <w:szCs w:val="20"/>
            </w:rPr>
            <w:t xml:space="preserve"> 17</w:t>
          </w:r>
        </w:p>
      </w:tc>
    </w:tr>
    <w:tr w:rsidR="00FD093C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287"/>
      </w:trPr>
      <w:tc>
        <w:tcPr>
          <w:tcW w:w="10191" w:type="dxa"/>
          <w:gridSpan w:val="3"/>
        </w:tcPr>
        <w:p w:rsidR="00FD093C" w:rsidRPr="00FD093C" w:rsidRDefault="00FD093C" w:rsidP="00FD093C">
          <w:pPr>
            <w:spacing w:before="0" w:line="240" w:lineRule="auto"/>
            <w:ind w:left="23" w:firstLine="0"/>
            <w:jc w:val="right"/>
            <w:rPr>
              <w:rFonts w:cs="Arial"/>
              <w:szCs w:val="20"/>
            </w:rPr>
          </w:pPr>
          <w:r w:rsidRPr="00FD093C">
            <w:rPr>
              <w:rFonts w:cs="Arial"/>
              <w:szCs w:val="20"/>
            </w:rPr>
            <w:t xml:space="preserve">Associação Franco Brasileira - </w:t>
          </w:r>
          <w:r w:rsidRPr="00FD093C">
            <w:rPr>
              <w:rFonts w:cs="Arial"/>
              <w:w w:val="130"/>
              <w:sz w:val="16"/>
              <w:szCs w:val="16"/>
            </w:rPr>
            <w:t>CNPJ: 33.543.356/0020-93</w:t>
          </w:r>
        </w:p>
      </w:tc>
    </w:tr>
  </w:tbl>
  <w:p w:rsidR="00475434" w:rsidRPr="00475434" w:rsidRDefault="00475434" w:rsidP="00FD093C">
    <w:pPr>
      <w:pStyle w:val="Cabealho"/>
      <w:spacing w:before="0"/>
      <w:ind w:firstLine="0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27AA"/>
    <w:multiLevelType w:val="hybridMultilevel"/>
    <w:tmpl w:val="8DBE564E"/>
    <w:lvl w:ilvl="0" w:tplc="85F0D8C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E135F"/>
    <w:multiLevelType w:val="hybridMultilevel"/>
    <w:tmpl w:val="BAD054DE"/>
    <w:lvl w:ilvl="0" w:tplc="5BC05B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F51B19"/>
    <w:multiLevelType w:val="multilevel"/>
    <w:tmpl w:val="6CC09198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937876"/>
    <w:multiLevelType w:val="hybridMultilevel"/>
    <w:tmpl w:val="4EEAF972"/>
    <w:lvl w:ilvl="0" w:tplc="429E137A">
      <w:start w:val="1"/>
      <w:numFmt w:val="decimal"/>
      <w:pStyle w:val="Ttulo1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7B540F8F"/>
    <w:multiLevelType w:val="hybridMultilevel"/>
    <w:tmpl w:val="2C1C74F0"/>
    <w:lvl w:ilvl="0" w:tplc="D2B2A0D8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F4"/>
    <w:rsid w:val="00093FB0"/>
    <w:rsid w:val="000B05B8"/>
    <w:rsid w:val="000D6630"/>
    <w:rsid w:val="00112B4E"/>
    <w:rsid w:val="00152304"/>
    <w:rsid w:val="00154D73"/>
    <w:rsid w:val="00156192"/>
    <w:rsid w:val="001C646B"/>
    <w:rsid w:val="00264107"/>
    <w:rsid w:val="002A0D30"/>
    <w:rsid w:val="002C6668"/>
    <w:rsid w:val="002D6F78"/>
    <w:rsid w:val="002E4010"/>
    <w:rsid w:val="002E53C2"/>
    <w:rsid w:val="00340901"/>
    <w:rsid w:val="003D335A"/>
    <w:rsid w:val="00436D8B"/>
    <w:rsid w:val="00475434"/>
    <w:rsid w:val="004804C6"/>
    <w:rsid w:val="00513105"/>
    <w:rsid w:val="00517346"/>
    <w:rsid w:val="00543DDE"/>
    <w:rsid w:val="00567D88"/>
    <w:rsid w:val="005A7D79"/>
    <w:rsid w:val="00610006"/>
    <w:rsid w:val="0061170D"/>
    <w:rsid w:val="006231E4"/>
    <w:rsid w:val="006A6353"/>
    <w:rsid w:val="007729E5"/>
    <w:rsid w:val="00785B9D"/>
    <w:rsid w:val="007D32F4"/>
    <w:rsid w:val="00801C99"/>
    <w:rsid w:val="0081206D"/>
    <w:rsid w:val="00863B75"/>
    <w:rsid w:val="008E660B"/>
    <w:rsid w:val="00970FD1"/>
    <w:rsid w:val="009E4399"/>
    <w:rsid w:val="00A012DE"/>
    <w:rsid w:val="00A2438E"/>
    <w:rsid w:val="00A604F4"/>
    <w:rsid w:val="00A958AF"/>
    <w:rsid w:val="00AB6DCF"/>
    <w:rsid w:val="00BE183F"/>
    <w:rsid w:val="00C16684"/>
    <w:rsid w:val="00C95805"/>
    <w:rsid w:val="00D630C0"/>
    <w:rsid w:val="00DA1987"/>
    <w:rsid w:val="00DA6595"/>
    <w:rsid w:val="00DB7FF8"/>
    <w:rsid w:val="00EB36AA"/>
    <w:rsid w:val="00F14874"/>
    <w:rsid w:val="00FB50E1"/>
    <w:rsid w:val="00F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4339E5-B7FF-4D19-8293-80FB5BAC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83F"/>
    <w:pPr>
      <w:spacing w:before="240" w:after="60" w:line="48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801C99"/>
    <w:pPr>
      <w:keepNext/>
      <w:numPr>
        <w:numId w:val="2"/>
      </w:numPr>
      <w:outlineLvl w:val="0"/>
    </w:pPr>
    <w:rPr>
      <w:rFonts w:eastAsia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01C99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autoRedefine/>
    <w:qFormat/>
    <w:rsid w:val="00801C99"/>
    <w:pPr>
      <w:numPr>
        <w:numId w:val="4"/>
      </w:numPr>
      <w:ind w:left="777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801C99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textosubtitulo">
    <w:name w:val="texto subtitulo"/>
    <w:basedOn w:val="Normal"/>
    <w:link w:val="textosubtituloChar"/>
    <w:autoRedefine/>
    <w:qFormat/>
    <w:rsid w:val="00801C99"/>
    <w:pPr>
      <w:ind w:left="312"/>
    </w:pPr>
  </w:style>
  <w:style w:type="character" w:customStyle="1" w:styleId="textosubtituloChar">
    <w:name w:val="texto subtitulo Char"/>
    <w:basedOn w:val="Fontepargpadro"/>
    <w:link w:val="textosubtitulo"/>
    <w:rsid w:val="00801C99"/>
    <w:rPr>
      <w:rFonts w:ascii="Arial" w:hAnsi="Arial"/>
    </w:rPr>
  </w:style>
  <w:style w:type="paragraph" w:styleId="Cabealho">
    <w:name w:val="header"/>
    <w:basedOn w:val="Normal"/>
    <w:link w:val="CabealhoChar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434"/>
  </w:style>
  <w:style w:type="paragraph" w:styleId="Rodap">
    <w:name w:val="footer"/>
    <w:basedOn w:val="Normal"/>
    <w:link w:val="RodapChar"/>
    <w:uiPriority w:val="99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434"/>
  </w:style>
  <w:style w:type="character" w:customStyle="1" w:styleId="CabealhoChar1">
    <w:name w:val="Cabeçalho Char1"/>
    <w:rsid w:val="00FD093C"/>
    <w:rPr>
      <w:rFonts w:ascii="Calibri" w:eastAsia="Calibri" w:hAnsi="Calibri"/>
      <w:sz w:val="22"/>
      <w:szCs w:val="22"/>
      <w:lang w:val="pt-BR" w:eastAsia="ar-SA" w:bidi="ar-SA"/>
    </w:rPr>
  </w:style>
  <w:style w:type="table" w:styleId="Tabelacomgrade">
    <w:name w:val="Table Grid"/>
    <w:basedOn w:val="Tabelanormal"/>
    <w:uiPriority w:val="39"/>
    <w:rsid w:val="00F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18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23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Coordena&#231;&#227;o%20UTI\Modelos%20de%20documentos\FO%20INT%20QUA%20011%20-%20Modelo%20de%20regimento%20int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 INT QUA 011 - Modelo de regimento interno</Template>
  <TotalTime>284</TotalTime>
  <Pages>17</Pages>
  <Words>3184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adm002</cp:lastModifiedBy>
  <cp:revision>3</cp:revision>
  <cp:lastPrinted>2018-02-28T18:22:00Z</cp:lastPrinted>
  <dcterms:created xsi:type="dcterms:W3CDTF">2018-11-09T09:21:00Z</dcterms:created>
  <dcterms:modified xsi:type="dcterms:W3CDTF">2018-11-09T14:04:00Z</dcterms:modified>
</cp:coreProperties>
</file>