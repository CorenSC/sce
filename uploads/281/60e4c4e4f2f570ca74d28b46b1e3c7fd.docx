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99BB" w14:textId="77777777" w:rsidR="00A44CB0" w:rsidRDefault="00A44CB0" w:rsidP="00EA7B69">
      <w:pPr>
        <w:ind w:left="142"/>
        <w:jc w:val="center"/>
      </w:pPr>
    </w:p>
    <w:p w14:paraId="681F8BA0" w14:textId="77777777" w:rsidR="009C0314" w:rsidRDefault="009C0314" w:rsidP="00EA7B69">
      <w:pPr>
        <w:ind w:left="142"/>
        <w:jc w:val="center"/>
      </w:pPr>
    </w:p>
    <w:p w14:paraId="1D3C5A29" w14:textId="77777777" w:rsidR="00A44CB0" w:rsidRPr="00A44CB0" w:rsidRDefault="00A44CB0" w:rsidP="00EA7B69">
      <w:pPr>
        <w:ind w:left="142"/>
      </w:pPr>
    </w:p>
    <w:p w14:paraId="2F5B92FD" w14:textId="77777777" w:rsidR="00F066AF" w:rsidRDefault="00F066AF" w:rsidP="00EA7B69">
      <w:pPr>
        <w:tabs>
          <w:tab w:val="left" w:pos="2913"/>
        </w:tabs>
        <w:ind w:left="142"/>
      </w:pPr>
    </w:p>
    <w:p w14:paraId="6722C14F" w14:textId="77777777" w:rsidR="00F066AF" w:rsidRDefault="00F066AF" w:rsidP="00EA7B69">
      <w:pPr>
        <w:tabs>
          <w:tab w:val="left" w:pos="2913"/>
        </w:tabs>
        <w:ind w:left="142"/>
      </w:pPr>
    </w:p>
    <w:p w14:paraId="3B5EE5E4" w14:textId="77777777" w:rsidR="00F066AF" w:rsidRDefault="00F066AF" w:rsidP="00EA7B69">
      <w:pPr>
        <w:tabs>
          <w:tab w:val="left" w:pos="2913"/>
        </w:tabs>
        <w:ind w:left="142"/>
      </w:pPr>
    </w:p>
    <w:p w14:paraId="42A62EC6" w14:textId="77777777" w:rsidR="00F066AF" w:rsidRDefault="00F066AF" w:rsidP="00EA7B69">
      <w:pPr>
        <w:tabs>
          <w:tab w:val="left" w:pos="2913"/>
        </w:tabs>
        <w:ind w:left="142"/>
      </w:pPr>
    </w:p>
    <w:p w14:paraId="7C5D3EB0" w14:textId="77777777" w:rsidR="00F066AF" w:rsidRDefault="00F066AF" w:rsidP="00EA7B69">
      <w:pPr>
        <w:ind w:left="142"/>
      </w:pPr>
    </w:p>
    <w:p w14:paraId="203AE132" w14:textId="77777777" w:rsidR="00F066AF" w:rsidRDefault="00F066AF" w:rsidP="00EA7B69">
      <w:pPr>
        <w:tabs>
          <w:tab w:val="left" w:pos="2913"/>
        </w:tabs>
        <w:ind w:left="142"/>
      </w:pPr>
    </w:p>
    <w:p w14:paraId="0DDE0D5D" w14:textId="77777777" w:rsidR="00F066AF" w:rsidRDefault="00F066AF" w:rsidP="00EA7B69">
      <w:pPr>
        <w:tabs>
          <w:tab w:val="left" w:pos="2913"/>
        </w:tabs>
        <w:ind w:left="142"/>
      </w:pPr>
    </w:p>
    <w:p w14:paraId="1AB3663B" w14:textId="77777777" w:rsidR="00B33EF3" w:rsidRDefault="00B33EF3" w:rsidP="00EA7B69">
      <w:pPr>
        <w:tabs>
          <w:tab w:val="left" w:pos="2913"/>
        </w:tabs>
        <w:ind w:left="142"/>
      </w:pPr>
    </w:p>
    <w:p w14:paraId="6F6596CF" w14:textId="77777777" w:rsidR="00870D4C" w:rsidRDefault="00870D4C" w:rsidP="00EA7B69">
      <w:pPr>
        <w:tabs>
          <w:tab w:val="left" w:pos="2913"/>
        </w:tabs>
        <w:ind w:left="142"/>
      </w:pPr>
    </w:p>
    <w:p w14:paraId="275777F0" w14:textId="77777777" w:rsidR="00870D4C" w:rsidRDefault="00870D4C" w:rsidP="00EA7B69">
      <w:pPr>
        <w:tabs>
          <w:tab w:val="left" w:pos="2913"/>
        </w:tabs>
        <w:ind w:left="142"/>
      </w:pPr>
    </w:p>
    <w:p w14:paraId="61A10C06" w14:textId="77777777" w:rsidR="00870D4C" w:rsidRDefault="00870D4C" w:rsidP="00EA7B69">
      <w:pPr>
        <w:tabs>
          <w:tab w:val="left" w:pos="2913"/>
        </w:tabs>
        <w:ind w:left="142"/>
      </w:pPr>
    </w:p>
    <w:p w14:paraId="7A573A36" w14:textId="653D39B2" w:rsidR="00870D4C" w:rsidRDefault="00315DCE" w:rsidP="00EA7B69">
      <w:pPr>
        <w:tabs>
          <w:tab w:val="left" w:pos="2913"/>
        </w:tabs>
        <w:ind w:left="142"/>
        <w:jc w:val="center"/>
      </w:pPr>
      <w:r>
        <w:rPr>
          <w:noProof/>
        </w:rPr>
        <w:drawing>
          <wp:inline distT="0" distB="0" distL="0" distR="0" wp14:anchorId="67253CEC" wp14:editId="1A9F260B">
            <wp:extent cx="5400040" cy="1629410"/>
            <wp:effectExtent l="0" t="0" r="0" b="8890"/>
            <wp:docPr id="1998593162" name="Imagem 1" descr="Rede de Hospitais São Cami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e de Hospitais São Cami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295E" w14:textId="77777777" w:rsidR="00870D4C" w:rsidRDefault="00870D4C" w:rsidP="00EA7B69">
      <w:pPr>
        <w:tabs>
          <w:tab w:val="left" w:pos="2913"/>
        </w:tabs>
        <w:ind w:left="142"/>
      </w:pPr>
    </w:p>
    <w:p w14:paraId="4D7CEFD0" w14:textId="77777777" w:rsidR="00870D4C" w:rsidRDefault="00870D4C" w:rsidP="00EA7B69">
      <w:pPr>
        <w:tabs>
          <w:tab w:val="left" w:pos="2913"/>
        </w:tabs>
        <w:ind w:left="142"/>
      </w:pPr>
    </w:p>
    <w:p w14:paraId="4D08D15C" w14:textId="77777777" w:rsidR="00F9376B" w:rsidRDefault="00F9376B" w:rsidP="00EA7B69">
      <w:pPr>
        <w:ind w:left="142"/>
        <w:rPr>
          <w:rFonts w:ascii="Lucida Sans Unicode" w:hAnsi="Lucida Sans Unicode" w:cs="Lucida Sans Unicode"/>
          <w:sz w:val="24"/>
        </w:rPr>
      </w:pPr>
    </w:p>
    <w:p w14:paraId="619223FD" w14:textId="77777777" w:rsidR="00F17598" w:rsidRPr="00315DCE" w:rsidRDefault="00F17598" w:rsidP="00F17598">
      <w:pPr>
        <w:jc w:val="center"/>
        <w:rPr>
          <w:rFonts w:ascii="Times New Roman" w:hAnsi="Times New Roman"/>
          <w:b/>
          <w:sz w:val="28"/>
          <w:szCs w:val="28"/>
        </w:rPr>
      </w:pPr>
      <w:r w:rsidRPr="00315DCE">
        <w:rPr>
          <w:rFonts w:ascii="Times New Roman" w:hAnsi="Times New Roman"/>
          <w:b/>
          <w:sz w:val="28"/>
          <w:szCs w:val="28"/>
        </w:rPr>
        <w:t>Regimento Interno da Comissão de Ética de Enfermagem (CEE) do Hospital São Camilo, Imbituba/SC</w:t>
      </w:r>
    </w:p>
    <w:p w14:paraId="3B497A8D" w14:textId="77777777" w:rsidR="00345294" w:rsidRDefault="00345294" w:rsidP="00EA7B69">
      <w:pPr>
        <w:ind w:left="142"/>
        <w:jc w:val="center"/>
        <w:rPr>
          <w:b/>
          <w:sz w:val="28"/>
          <w:szCs w:val="28"/>
        </w:rPr>
      </w:pPr>
    </w:p>
    <w:p w14:paraId="0CEF571B" w14:textId="77777777" w:rsidR="00345294" w:rsidRPr="00345294" w:rsidRDefault="00345294" w:rsidP="00EA7B69">
      <w:pPr>
        <w:rPr>
          <w:sz w:val="28"/>
          <w:szCs w:val="28"/>
        </w:rPr>
      </w:pPr>
    </w:p>
    <w:p w14:paraId="54ED5F27" w14:textId="77777777" w:rsidR="00345294" w:rsidRPr="00345294" w:rsidRDefault="00345294" w:rsidP="00EA7B69">
      <w:pPr>
        <w:rPr>
          <w:sz w:val="28"/>
          <w:szCs w:val="28"/>
        </w:rPr>
      </w:pPr>
    </w:p>
    <w:p w14:paraId="31684BC9" w14:textId="77777777" w:rsidR="00345294" w:rsidRPr="00345294" w:rsidRDefault="00345294" w:rsidP="00EA7B69">
      <w:pPr>
        <w:rPr>
          <w:sz w:val="28"/>
          <w:szCs w:val="28"/>
        </w:rPr>
      </w:pPr>
    </w:p>
    <w:p w14:paraId="09303816" w14:textId="77777777" w:rsidR="00345294" w:rsidRPr="00345294" w:rsidRDefault="00345294" w:rsidP="00EA7B69">
      <w:pPr>
        <w:rPr>
          <w:sz w:val="28"/>
          <w:szCs w:val="28"/>
        </w:rPr>
      </w:pPr>
    </w:p>
    <w:p w14:paraId="19E46435" w14:textId="77777777" w:rsidR="00345294" w:rsidRDefault="00345294" w:rsidP="00EA7B69">
      <w:pPr>
        <w:tabs>
          <w:tab w:val="left" w:pos="652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9E51247" w14:textId="77777777" w:rsidR="00F066AF" w:rsidRPr="00345294" w:rsidRDefault="00345294" w:rsidP="00EA7B69">
      <w:pPr>
        <w:tabs>
          <w:tab w:val="left" w:pos="6522"/>
        </w:tabs>
        <w:rPr>
          <w:sz w:val="28"/>
          <w:szCs w:val="28"/>
        </w:rPr>
        <w:sectPr w:rsidR="00F066AF" w:rsidRPr="00345294" w:rsidSect="00EA7B69">
          <w:pgSz w:w="11906" w:h="16838"/>
          <w:pgMar w:top="1418" w:right="1133" w:bottom="1276" w:left="1134" w:header="709" w:footer="709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ab/>
      </w:r>
    </w:p>
    <w:p w14:paraId="7A372948" w14:textId="77777777" w:rsidR="00F17598" w:rsidRPr="00315DCE" w:rsidRDefault="00F17598" w:rsidP="00F17598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>CAPÍTULO I</w:t>
      </w:r>
    </w:p>
    <w:p w14:paraId="3137AB63" w14:textId="77777777" w:rsidR="00F17598" w:rsidRPr="00315DCE" w:rsidRDefault="00F17598" w:rsidP="00F17598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DA NATUREZA E DAS FINALIDADES</w:t>
      </w:r>
    </w:p>
    <w:p w14:paraId="3FB6D519" w14:textId="77777777" w:rsidR="00F17598" w:rsidRPr="00315DCE" w:rsidRDefault="00F17598" w:rsidP="00F17598">
      <w:pPr>
        <w:rPr>
          <w:rFonts w:ascii="Times New Roman" w:hAnsi="Times New Roman" w:cs="Times New Roman"/>
          <w:b/>
          <w:sz w:val="24"/>
        </w:rPr>
      </w:pPr>
    </w:p>
    <w:p w14:paraId="6419FBA4" w14:textId="6109922B" w:rsidR="00F17598" w:rsidRPr="00315DCE" w:rsidRDefault="00F17598" w:rsidP="00F17598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1º</w:t>
      </w:r>
      <w:r w:rsidRPr="00315DCE">
        <w:rPr>
          <w:rFonts w:ascii="Times New Roman" w:hAnsi="Times New Roman" w:cs="Times New Roman"/>
          <w:sz w:val="24"/>
        </w:rPr>
        <w:t xml:space="preserve"> - A Comissão de Ética de Enfermagem (CEE) do Hospital São Camilo criada em 18 de julho de 2023, rege-se por Regimento próprio, aprovado por meio de Consulta Pública com a Categoria, realizada em </w:t>
      </w:r>
      <w:r w:rsidR="00E32A4D">
        <w:rPr>
          <w:rFonts w:ascii="Times New Roman" w:hAnsi="Times New Roman" w:cs="Times New Roman"/>
          <w:sz w:val="24"/>
        </w:rPr>
        <w:t>08/09/2023</w:t>
      </w:r>
      <w:r w:rsidRPr="00315DCE">
        <w:rPr>
          <w:rFonts w:ascii="Times New Roman" w:hAnsi="Times New Roman" w:cs="Times New Roman"/>
          <w:sz w:val="24"/>
        </w:rPr>
        <w:t xml:space="preserve"> na Instituição, atendendo as determinações da Decisão Coren/SC nº 055/2021, aprovada pelo Plenário do Conselho Regional de Enfermagem de Santa Catarina (Coren-SC), em sua 614ª Reunião Ordinária de Plenário.</w:t>
      </w:r>
    </w:p>
    <w:p w14:paraId="7CEE424E" w14:textId="01AFCA00" w:rsidR="00815DCF" w:rsidRPr="000B3EDE" w:rsidRDefault="00F17598" w:rsidP="00815DCF">
      <w:pPr>
        <w:spacing w:after="120"/>
        <w:rPr>
          <w:rFonts w:ascii="Times New Roman" w:hAnsi="Times New Roman"/>
          <w:b/>
          <w:bCs/>
          <w:sz w:val="24"/>
        </w:rPr>
      </w:pPr>
      <w:r w:rsidRPr="00815DCF">
        <w:rPr>
          <w:rFonts w:ascii="Times New Roman" w:hAnsi="Times New Roman" w:cs="Times New Roman"/>
          <w:b/>
          <w:sz w:val="24"/>
        </w:rPr>
        <w:t xml:space="preserve">Parágrafo único: </w:t>
      </w:r>
      <w:r w:rsidRPr="00815DCF">
        <w:rPr>
          <w:rFonts w:ascii="Times New Roman" w:hAnsi="Times New Roman" w:cs="Times New Roman"/>
          <w:sz w:val="24"/>
        </w:rPr>
        <w:t xml:space="preserve">O Regimento Interno da Comissão de Ética de Enfermagem do </w:t>
      </w:r>
      <w:r w:rsidRPr="00815DCF">
        <w:rPr>
          <w:rFonts w:ascii="Times New Roman" w:hAnsi="Times New Roman" w:cs="Times New Roman"/>
          <w:b/>
          <w:bCs/>
          <w:sz w:val="24"/>
        </w:rPr>
        <w:t>Hospital São Camilo</w:t>
      </w:r>
      <w:r w:rsidRPr="00815DCF">
        <w:rPr>
          <w:rFonts w:ascii="Times New Roman" w:hAnsi="Times New Roman" w:cs="Times New Roman"/>
          <w:sz w:val="24"/>
        </w:rPr>
        <w:t xml:space="preserve">, foi homologado pelo Plenário do Coren/SC em </w:t>
      </w:r>
      <w:r w:rsidR="00815DCF" w:rsidRPr="00815DCF">
        <w:rPr>
          <w:rFonts w:ascii="Times New Roman" w:hAnsi="Times New Roman"/>
          <w:b/>
          <w:bCs/>
          <w:sz w:val="24"/>
        </w:rPr>
        <w:t>Reunião Ordinária N°629 de 28 de novembro de 2023.</w:t>
      </w:r>
    </w:p>
    <w:p w14:paraId="172486A9" w14:textId="5B72B88C" w:rsidR="00F17598" w:rsidRPr="00315DCE" w:rsidRDefault="00F17598" w:rsidP="00F17598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2º - </w:t>
      </w:r>
      <w:r w:rsidRPr="00315DCE">
        <w:rPr>
          <w:rFonts w:ascii="Times New Roman" w:hAnsi="Times New Roman" w:cs="Times New Roman"/>
          <w:sz w:val="24"/>
        </w:rPr>
        <w:t xml:space="preserve">A CEE é um órgão representativo e subordinado ao Coren-SC, com </w:t>
      </w:r>
      <w:proofErr w:type="spellStart"/>
      <w:r w:rsidRPr="00315DCE">
        <w:rPr>
          <w:rFonts w:ascii="Times New Roman" w:hAnsi="Times New Roman" w:cs="Times New Roman"/>
          <w:sz w:val="24"/>
        </w:rPr>
        <w:t>funções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educativa, consultiva, e de </w:t>
      </w:r>
      <w:proofErr w:type="spellStart"/>
      <w:r w:rsidRPr="00315DCE">
        <w:rPr>
          <w:rFonts w:ascii="Times New Roman" w:hAnsi="Times New Roman" w:cs="Times New Roman"/>
          <w:sz w:val="24"/>
        </w:rPr>
        <w:t>conciliação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15DCE">
        <w:rPr>
          <w:rFonts w:ascii="Times New Roman" w:hAnsi="Times New Roman" w:cs="Times New Roman"/>
          <w:sz w:val="24"/>
        </w:rPr>
        <w:t>orientação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315DCE">
        <w:rPr>
          <w:rFonts w:ascii="Times New Roman" w:hAnsi="Times New Roman" w:cs="Times New Roman"/>
          <w:sz w:val="24"/>
        </w:rPr>
        <w:t>vigilância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ao </w:t>
      </w:r>
      <w:proofErr w:type="spellStart"/>
      <w:r w:rsidRPr="00315DCE">
        <w:rPr>
          <w:rFonts w:ascii="Times New Roman" w:hAnsi="Times New Roman" w:cs="Times New Roman"/>
          <w:sz w:val="24"/>
        </w:rPr>
        <w:t>exercício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5DCE">
        <w:rPr>
          <w:rFonts w:ascii="Times New Roman" w:hAnsi="Times New Roman" w:cs="Times New Roman"/>
          <w:sz w:val="24"/>
        </w:rPr>
        <w:t>ético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 disciplinar da Enfermagem, cujas ações deverão ser fundamentadas no Código de Ética dos Profissionais de Enfermagem e nas demais legislações vigentes.</w:t>
      </w:r>
    </w:p>
    <w:p w14:paraId="6F4EB1DF" w14:textId="77777777" w:rsidR="00F17598" w:rsidRPr="00315DCE" w:rsidRDefault="00F17598" w:rsidP="00F17598">
      <w:pPr>
        <w:shd w:val="clear" w:color="auto" w:fill="FFFFFF"/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§ 1º </w:t>
      </w:r>
      <w:r w:rsidRPr="00315DCE">
        <w:rPr>
          <w:rFonts w:ascii="Times New Roman" w:hAnsi="Times New Roman" w:cs="Times New Roman"/>
          <w:sz w:val="24"/>
        </w:rPr>
        <w:t xml:space="preserve">Entende-se a </w:t>
      </w:r>
      <w:proofErr w:type="spellStart"/>
      <w:r w:rsidRPr="00315DCE">
        <w:rPr>
          <w:rFonts w:ascii="Times New Roman" w:hAnsi="Times New Roman" w:cs="Times New Roman"/>
          <w:sz w:val="24"/>
        </w:rPr>
        <w:t>função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de conciliação no caso de </w:t>
      </w:r>
      <w:proofErr w:type="spellStart"/>
      <w:r w:rsidRPr="00315DCE">
        <w:rPr>
          <w:rFonts w:ascii="Times New Roman" w:hAnsi="Times New Roman" w:cs="Times New Roman"/>
          <w:sz w:val="24"/>
        </w:rPr>
        <w:t>questões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de conflitos interprofissionais que </w:t>
      </w:r>
      <w:proofErr w:type="spellStart"/>
      <w:r w:rsidRPr="00315DCE">
        <w:rPr>
          <w:rFonts w:ascii="Times New Roman" w:hAnsi="Times New Roman" w:cs="Times New Roman"/>
          <w:sz w:val="24"/>
        </w:rPr>
        <w:t>não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envolvam terceiros.</w:t>
      </w:r>
    </w:p>
    <w:p w14:paraId="390AA5DB" w14:textId="77777777" w:rsidR="00F17598" w:rsidRPr="00315DCE" w:rsidRDefault="00F17598" w:rsidP="00F17598">
      <w:pPr>
        <w:shd w:val="clear" w:color="auto" w:fill="FFFFFF"/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§ 2º </w:t>
      </w:r>
      <w:r w:rsidRPr="00315DCE">
        <w:rPr>
          <w:rFonts w:ascii="Times New Roman" w:hAnsi="Times New Roman" w:cs="Times New Roman"/>
          <w:sz w:val="24"/>
        </w:rPr>
        <w:t xml:space="preserve">As CEE devem estabelecer relação de autonomia e imparcialidade com as </w:t>
      </w:r>
      <w:proofErr w:type="spellStart"/>
      <w:r w:rsidRPr="00315DCE">
        <w:rPr>
          <w:rFonts w:ascii="Times New Roman" w:hAnsi="Times New Roman" w:cs="Times New Roman"/>
          <w:sz w:val="24"/>
        </w:rPr>
        <w:t>Instituições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 com serviços de Enfermagem, bem como resguardar o sigilo e discrição nos assuntos vinculados </w:t>
      </w:r>
      <w:proofErr w:type="spellStart"/>
      <w:r w:rsidRPr="00315DCE">
        <w:rPr>
          <w:rFonts w:ascii="Times New Roman" w:hAnsi="Times New Roman" w:cs="Times New Roman"/>
          <w:sz w:val="24"/>
        </w:rPr>
        <w:t>às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condutas de caráter </w:t>
      </w:r>
      <w:proofErr w:type="spellStart"/>
      <w:r w:rsidRPr="00315DCE">
        <w:rPr>
          <w:rFonts w:ascii="Times New Roman" w:hAnsi="Times New Roman" w:cs="Times New Roman"/>
          <w:sz w:val="24"/>
        </w:rPr>
        <w:t>ético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 disciplinar dos profissionais de Enfermagem. </w:t>
      </w:r>
    </w:p>
    <w:p w14:paraId="6889A77C" w14:textId="77777777" w:rsidR="00F17598" w:rsidRPr="00315DCE" w:rsidRDefault="00F17598" w:rsidP="00F17598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3º - </w:t>
      </w:r>
      <w:r w:rsidRPr="00315DCE">
        <w:rPr>
          <w:rFonts w:ascii="Times New Roman" w:hAnsi="Times New Roman" w:cs="Times New Roman"/>
          <w:sz w:val="24"/>
        </w:rPr>
        <w:t>A atuação da CEE limita-se ao exercício ético-legal dos profissionais da Enfermagem nas áreas de assistência, ensino, pesquisa e administração.</w:t>
      </w:r>
    </w:p>
    <w:p w14:paraId="03EB3397" w14:textId="77777777" w:rsidR="00F17598" w:rsidRPr="00315DCE" w:rsidRDefault="00F17598" w:rsidP="00F17598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Parágrafo único:</w:t>
      </w:r>
      <w:r w:rsidRPr="00315DCE">
        <w:rPr>
          <w:rFonts w:ascii="Times New Roman" w:hAnsi="Times New Roman" w:cs="Times New Roman"/>
          <w:bCs/>
          <w:sz w:val="24"/>
        </w:rPr>
        <w:t xml:space="preserve"> As condutas da CEE são orientadas pelas determinações, resoluções e pareceres do Conselho Federal de Enfermagem e do Coren-SC</w:t>
      </w:r>
      <w:r w:rsidRPr="00315DCE">
        <w:rPr>
          <w:rFonts w:ascii="Times New Roman" w:hAnsi="Times New Roman" w:cs="Times New Roman"/>
          <w:sz w:val="24"/>
        </w:rPr>
        <w:t>.</w:t>
      </w:r>
    </w:p>
    <w:p w14:paraId="07748E79" w14:textId="77777777" w:rsidR="007F5B99" w:rsidRPr="00315DCE" w:rsidRDefault="007F5B99" w:rsidP="00F17598">
      <w:pPr>
        <w:spacing w:after="120"/>
        <w:rPr>
          <w:rFonts w:ascii="Times New Roman" w:hAnsi="Times New Roman" w:cs="Times New Roman"/>
          <w:b/>
          <w:sz w:val="24"/>
        </w:rPr>
      </w:pPr>
    </w:p>
    <w:p w14:paraId="7F3ABF3D" w14:textId="77777777" w:rsidR="00211535" w:rsidRPr="00315DCE" w:rsidRDefault="00211535" w:rsidP="00211535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CAPÍTULO II</w:t>
      </w:r>
    </w:p>
    <w:p w14:paraId="0BC78BDD" w14:textId="77777777" w:rsidR="00211535" w:rsidRPr="00315DCE" w:rsidRDefault="00211535" w:rsidP="00211535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DA ORGANIZAÇÃO E COMPOSIÇÃO</w:t>
      </w:r>
    </w:p>
    <w:p w14:paraId="014D44C7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4</w:t>
      </w:r>
      <w:r w:rsidRPr="00315DCE">
        <w:rPr>
          <w:rFonts w:ascii="Times New Roman" w:hAnsi="Times New Roman" w:cs="Times New Roman"/>
          <w:sz w:val="24"/>
        </w:rPr>
        <w:t>º - A Comissão de Ética de Enfermagem (CEE) será composta por profissionais de Enfermagem legalmente habilitados e regularmente inscritos no Coren-SC e que atendam os seguintes critérios:</w:t>
      </w:r>
    </w:p>
    <w:p w14:paraId="0C542F35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 – </w:t>
      </w:r>
      <w:proofErr w:type="gramStart"/>
      <w:r w:rsidRPr="00315DCE">
        <w:rPr>
          <w:rFonts w:ascii="Times New Roman" w:hAnsi="Times New Roman" w:cs="Times New Roman"/>
          <w:sz w:val="24"/>
        </w:rPr>
        <w:t>manter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vínculo empregatício junto à instituição;</w:t>
      </w:r>
    </w:p>
    <w:p w14:paraId="14A3BE7A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II – </w:t>
      </w:r>
      <w:proofErr w:type="gramStart"/>
      <w:r w:rsidRPr="00315DCE">
        <w:rPr>
          <w:rFonts w:ascii="Times New Roman" w:hAnsi="Times New Roman" w:cs="Times New Roman"/>
          <w:sz w:val="24"/>
        </w:rPr>
        <w:t>possuir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, no </w:t>
      </w:r>
      <w:proofErr w:type="spellStart"/>
      <w:r w:rsidRPr="00315DCE">
        <w:rPr>
          <w:rFonts w:ascii="Times New Roman" w:hAnsi="Times New Roman" w:cs="Times New Roman"/>
          <w:sz w:val="24"/>
        </w:rPr>
        <w:t>mínimo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, 1 (um) ano de efetivo </w:t>
      </w:r>
      <w:proofErr w:type="spellStart"/>
      <w:r w:rsidRPr="00315DCE">
        <w:rPr>
          <w:rFonts w:ascii="Times New Roman" w:hAnsi="Times New Roman" w:cs="Times New Roman"/>
          <w:sz w:val="24"/>
        </w:rPr>
        <w:t>exercício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profissional, </w:t>
      </w:r>
      <w:proofErr w:type="spellStart"/>
      <w:r w:rsidRPr="00315DCE">
        <w:rPr>
          <w:rFonts w:ascii="Times New Roman" w:hAnsi="Times New Roman" w:cs="Times New Roman"/>
          <w:sz w:val="24"/>
        </w:rPr>
        <w:t>independente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do local onde esse foi exercido;</w:t>
      </w:r>
    </w:p>
    <w:p w14:paraId="68CF1277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III – possuir situação regular junto ao Coren-SC em todas as categorias que esteja inscrito;</w:t>
      </w:r>
    </w:p>
    <w:p w14:paraId="6B045401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IV – </w:t>
      </w:r>
      <w:proofErr w:type="gramStart"/>
      <w:r w:rsidRPr="00315DCE">
        <w:rPr>
          <w:rFonts w:ascii="Times New Roman" w:hAnsi="Times New Roman" w:cs="Times New Roman"/>
          <w:sz w:val="24"/>
        </w:rPr>
        <w:t>não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possuir condenação transitada em julgado em processo administrativo e/ou ético nos últimos 5 (cinco) anos;</w:t>
      </w:r>
    </w:p>
    <w:p w14:paraId="20179AC2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V – </w:t>
      </w:r>
      <w:proofErr w:type="gramStart"/>
      <w:r w:rsidRPr="00315DCE">
        <w:rPr>
          <w:rFonts w:ascii="Times New Roman" w:hAnsi="Times New Roman" w:cs="Times New Roman"/>
          <w:sz w:val="24"/>
        </w:rPr>
        <w:t>não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possuir anotações de penalidades junto ao seu empregador nos últimos 5 (cinco) anos.</w:t>
      </w:r>
    </w:p>
    <w:p w14:paraId="4498C9A3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5 - </w:t>
      </w:r>
      <w:r w:rsidRPr="00315DCE">
        <w:rPr>
          <w:rFonts w:ascii="Times New Roman" w:hAnsi="Times New Roman" w:cs="Times New Roman"/>
          <w:bCs/>
          <w:sz w:val="24"/>
        </w:rPr>
        <w:t>A constituição da CEE é definida por meio de eleição direta e secreta, sendo os candidatos eleitos, por seus pares, por voto facultativo.</w:t>
      </w:r>
    </w:p>
    <w:p w14:paraId="347C3ECB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§1º Nas instituições de saúde civis, não havendo inscritos para o processo eleitoral, os membros da CEE poderão ser designados pelo Enfermeiro Responsável Técnico (RT) ou gerência de </w:t>
      </w:r>
      <w:r w:rsidRPr="00315DCE">
        <w:rPr>
          <w:rFonts w:ascii="Times New Roman" w:hAnsi="Times New Roman" w:cs="Times New Roman"/>
          <w:bCs/>
          <w:sz w:val="24"/>
        </w:rPr>
        <w:lastRenderedPageBreak/>
        <w:t xml:space="preserve">Enfermagem, que deverá </w:t>
      </w:r>
      <w:r w:rsidRPr="00315DCE">
        <w:rPr>
          <w:rFonts w:ascii="Times New Roman" w:hAnsi="Times New Roman" w:cs="Times New Roman"/>
          <w:sz w:val="24"/>
        </w:rPr>
        <w:t xml:space="preserve">consultar seu interesse e examinar se os candidatos preenchem os </w:t>
      </w:r>
      <w:r w:rsidRPr="00315DCE">
        <w:rPr>
          <w:rFonts w:ascii="Times New Roman" w:hAnsi="Times New Roman" w:cs="Times New Roman"/>
          <w:bCs/>
          <w:sz w:val="24"/>
        </w:rPr>
        <w:t>critérios estabelecidos neste Regimento.</w:t>
      </w:r>
    </w:p>
    <w:p w14:paraId="1D81BDA7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§2º </w:t>
      </w:r>
      <w:r w:rsidRPr="00315DCE">
        <w:rPr>
          <w:rFonts w:ascii="Times New Roman" w:hAnsi="Times New Roman" w:cs="Times New Roman"/>
          <w:b/>
          <w:sz w:val="24"/>
        </w:rPr>
        <w:t xml:space="preserve">- </w:t>
      </w:r>
      <w:r w:rsidRPr="00315DCE">
        <w:rPr>
          <w:rFonts w:ascii="Times New Roman" w:hAnsi="Times New Roman" w:cs="Times New Roman"/>
          <w:sz w:val="24"/>
        </w:rPr>
        <w:t>A CEE será constituída por no mínimo 3 (três) e no máximo 11 (onze) profissionais de Enfermagem, facultada a eleição/designação de suplentes, sempre respeitando o número ímpar de efetivos na soma de representantes Enfermeiros e Obstetrizes (Grupo 1) e de Técnicos e Auxiliares de Enfermagem (Grupo 2).</w:t>
      </w:r>
    </w:p>
    <w:p w14:paraId="15556339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§3º </w:t>
      </w:r>
      <w:r w:rsidRPr="00315DCE">
        <w:rPr>
          <w:rFonts w:ascii="Times New Roman" w:hAnsi="Times New Roman" w:cs="Times New Roman"/>
          <w:b/>
          <w:sz w:val="24"/>
        </w:rPr>
        <w:t xml:space="preserve">- </w:t>
      </w:r>
      <w:r w:rsidRPr="00315DCE">
        <w:rPr>
          <w:rFonts w:ascii="Times New Roman" w:hAnsi="Times New Roman" w:cs="Times New Roman"/>
          <w:sz w:val="24"/>
        </w:rPr>
        <w:t>A CEE será composta por presidente, secretário e membros, dentre os profissionais mais votados, cabendo ao Enfermeiro com maior número de votos o cargo de presidente.</w:t>
      </w:r>
    </w:p>
    <w:p w14:paraId="07CC33FD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§4º </w:t>
      </w:r>
      <w:r w:rsidRPr="00315DCE">
        <w:rPr>
          <w:rFonts w:ascii="Times New Roman" w:hAnsi="Times New Roman" w:cs="Times New Roman"/>
          <w:b/>
          <w:sz w:val="24"/>
        </w:rPr>
        <w:t xml:space="preserve">- </w:t>
      </w:r>
      <w:r w:rsidRPr="00315DCE">
        <w:rPr>
          <w:rFonts w:ascii="Times New Roman" w:hAnsi="Times New Roman" w:cs="Times New Roman"/>
          <w:sz w:val="24"/>
        </w:rPr>
        <w:t xml:space="preserve">No caso de os integrantes serem designados, cabe ao </w:t>
      </w:r>
      <w:r w:rsidRPr="00315DCE">
        <w:rPr>
          <w:rFonts w:ascii="Times New Roman" w:hAnsi="Times New Roman" w:cs="Times New Roman"/>
          <w:bCs/>
          <w:sz w:val="24"/>
        </w:rPr>
        <w:t>Enfermeiro RT/Gerência de Enfermagem a definição dos efetivos, suplentes, bem como dos cargos de presidente e secretário.</w:t>
      </w:r>
    </w:p>
    <w:p w14:paraId="3FF31FD1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6 </w:t>
      </w:r>
      <w:r w:rsidRPr="00315DCE">
        <w:rPr>
          <w:rFonts w:ascii="Times New Roman" w:hAnsi="Times New Roman" w:cs="Times New Roman"/>
          <w:sz w:val="24"/>
        </w:rPr>
        <w:t>O mandato dos membros da CEE – eleitos ou designados – será de 3 (três) anos, admitida apenas uma reeleição ou recondução.</w:t>
      </w:r>
    </w:p>
    <w:p w14:paraId="6D186386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7 – </w:t>
      </w:r>
      <w:r w:rsidRPr="00315DCE">
        <w:rPr>
          <w:rFonts w:ascii="Times New Roman" w:hAnsi="Times New Roman" w:cs="Times New Roman"/>
          <w:sz w:val="24"/>
        </w:rPr>
        <w:t>O afastamento de integrantes da CEE poderá ocorrer por término de mandato, afastamento temporário, desistência ou destituição.</w:t>
      </w:r>
    </w:p>
    <w:p w14:paraId="5BAEFA46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§1º</w:t>
      </w:r>
      <w:r w:rsidRPr="00315DCE">
        <w:rPr>
          <w:rFonts w:ascii="Times New Roman" w:hAnsi="Times New Roman" w:cs="Times New Roman"/>
          <w:sz w:val="24"/>
        </w:rPr>
        <w:t xml:space="preserve"> Entende-se por </w:t>
      </w:r>
      <w:r w:rsidRPr="00315DCE">
        <w:rPr>
          <w:rFonts w:ascii="Times New Roman" w:hAnsi="Times New Roman" w:cs="Times New Roman"/>
          <w:b/>
          <w:sz w:val="24"/>
        </w:rPr>
        <w:t>término de mandato,</w:t>
      </w:r>
      <w:r w:rsidRPr="00315DCE">
        <w:rPr>
          <w:rFonts w:ascii="Times New Roman" w:hAnsi="Times New Roman" w:cs="Times New Roman"/>
          <w:sz w:val="24"/>
        </w:rPr>
        <w:t xml:space="preserve"> quando os integrantes da CEE concluírem o período de gestão estabelecido em sua Portaria de Designação.</w:t>
      </w:r>
    </w:p>
    <w:p w14:paraId="62C42D2A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§2º</w:t>
      </w:r>
      <w:r w:rsidRPr="00315DCE">
        <w:rPr>
          <w:rFonts w:ascii="Times New Roman" w:hAnsi="Times New Roman" w:cs="Times New Roman"/>
          <w:sz w:val="24"/>
        </w:rPr>
        <w:t xml:space="preserve"> Entende-se por </w:t>
      </w:r>
      <w:r w:rsidRPr="00315DCE">
        <w:rPr>
          <w:rFonts w:ascii="Times New Roman" w:hAnsi="Times New Roman" w:cs="Times New Roman"/>
          <w:b/>
          <w:sz w:val="24"/>
        </w:rPr>
        <w:t>afastamento temporário</w:t>
      </w:r>
      <w:r w:rsidRPr="00315DCE">
        <w:rPr>
          <w:rFonts w:ascii="Times New Roman" w:hAnsi="Times New Roman" w:cs="Times New Roman"/>
          <w:sz w:val="24"/>
        </w:rPr>
        <w:t xml:space="preserve"> quando o integrante da CEE se afastar por tempo determinado, no máximo, por um período de quatro meses, ou quando estiver sendo submetido a processo ético ou a processo administrativo/disciplinar. </w:t>
      </w:r>
    </w:p>
    <w:p w14:paraId="1B058704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§3º</w:t>
      </w:r>
      <w:r w:rsidRPr="00315DCE">
        <w:rPr>
          <w:rFonts w:ascii="Times New Roman" w:hAnsi="Times New Roman" w:cs="Times New Roman"/>
          <w:sz w:val="24"/>
        </w:rPr>
        <w:t xml:space="preserve"> Entende-se por </w:t>
      </w:r>
      <w:r w:rsidRPr="00315DCE">
        <w:rPr>
          <w:rFonts w:ascii="Times New Roman" w:hAnsi="Times New Roman" w:cs="Times New Roman"/>
          <w:b/>
          <w:sz w:val="24"/>
        </w:rPr>
        <w:t>desistência</w:t>
      </w:r>
      <w:r w:rsidRPr="00315DCE">
        <w:rPr>
          <w:rFonts w:ascii="Times New Roman" w:hAnsi="Times New Roman" w:cs="Times New Roman"/>
          <w:sz w:val="24"/>
        </w:rPr>
        <w:t xml:space="preserve"> a declinação de seu cargo por qualquer um dos integrantes da CEE, a qual deverá ser comunicada, oficialmente, à Presidência da CEE, por escrito.</w:t>
      </w:r>
    </w:p>
    <w:p w14:paraId="3E19675D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§4º</w:t>
      </w:r>
      <w:r w:rsidRPr="00315DCE">
        <w:rPr>
          <w:rFonts w:ascii="Times New Roman" w:hAnsi="Times New Roman" w:cs="Times New Roman"/>
          <w:sz w:val="24"/>
        </w:rPr>
        <w:t xml:space="preserve"> Entende-se por </w:t>
      </w:r>
      <w:r w:rsidRPr="00315DCE">
        <w:rPr>
          <w:rFonts w:ascii="Times New Roman" w:hAnsi="Times New Roman" w:cs="Times New Roman"/>
          <w:b/>
          <w:sz w:val="24"/>
        </w:rPr>
        <w:t>destituição</w:t>
      </w:r>
      <w:r w:rsidRPr="00315DCE">
        <w:rPr>
          <w:rFonts w:ascii="Times New Roman" w:hAnsi="Times New Roman" w:cs="Times New Roman"/>
          <w:sz w:val="24"/>
        </w:rPr>
        <w:t xml:space="preserve"> o afastamento definitivo do integrante da CEE, que se dará por decisão da maioria simples dos membros da CEE, em Reunião, constando o fato em ata.</w:t>
      </w:r>
    </w:p>
    <w:p w14:paraId="6F9F3C7D" w14:textId="77777777" w:rsidR="00211535" w:rsidRPr="00315DCE" w:rsidRDefault="00211535" w:rsidP="00211535">
      <w:pPr>
        <w:pStyle w:val="NormalWeb"/>
      </w:pPr>
      <w:r w:rsidRPr="00315DCE">
        <w:rPr>
          <w:b/>
          <w:bCs/>
        </w:rPr>
        <w:t xml:space="preserve">I - </w:t>
      </w:r>
      <w:r w:rsidRPr="00315DCE">
        <w:t xml:space="preserve">A </w:t>
      </w:r>
      <w:proofErr w:type="spellStart"/>
      <w:r w:rsidRPr="00315DCE">
        <w:t>destituição</w:t>
      </w:r>
      <w:proofErr w:type="spellEnd"/>
      <w:r w:rsidRPr="00315DCE">
        <w:t xml:space="preserve"> ocorrerá nos seguintes casos:</w:t>
      </w:r>
    </w:p>
    <w:p w14:paraId="4AE08238" w14:textId="77777777" w:rsidR="00211535" w:rsidRPr="00315DCE" w:rsidRDefault="00211535" w:rsidP="00211535">
      <w:pPr>
        <w:pStyle w:val="NormalWeb"/>
      </w:pPr>
      <w:r w:rsidRPr="00315DCE">
        <w:rPr>
          <w:b/>
          <w:bCs/>
        </w:rPr>
        <w:t xml:space="preserve">a) </w:t>
      </w:r>
      <w:proofErr w:type="spellStart"/>
      <w:r w:rsidRPr="00315DCE">
        <w:t>ausência</w:t>
      </w:r>
      <w:proofErr w:type="spellEnd"/>
      <w:r w:rsidRPr="00315DCE">
        <w:t xml:space="preserve">, injustificada, em </w:t>
      </w:r>
      <w:proofErr w:type="spellStart"/>
      <w:r w:rsidRPr="00315DCE">
        <w:t>três</w:t>
      </w:r>
      <w:proofErr w:type="spellEnd"/>
      <w:r w:rsidRPr="00315DCE">
        <w:t xml:space="preserve"> </w:t>
      </w:r>
      <w:proofErr w:type="spellStart"/>
      <w:r w:rsidRPr="00315DCE">
        <w:t>reuniões</w:t>
      </w:r>
      <w:proofErr w:type="spellEnd"/>
      <w:r w:rsidRPr="00315DCE">
        <w:t xml:space="preserve"> consecutivas e/ou alternadas;</w:t>
      </w:r>
    </w:p>
    <w:p w14:paraId="21F06D18" w14:textId="77777777" w:rsidR="00211535" w:rsidRPr="00315DCE" w:rsidRDefault="00211535" w:rsidP="00211535">
      <w:pPr>
        <w:pStyle w:val="NormalWeb"/>
      </w:pPr>
      <w:r w:rsidRPr="00315DCE">
        <w:rPr>
          <w:b/>
          <w:bCs/>
        </w:rPr>
        <w:t xml:space="preserve">b) </w:t>
      </w:r>
      <w:proofErr w:type="spellStart"/>
      <w:r w:rsidRPr="00315DCE">
        <w:t>não</w:t>
      </w:r>
      <w:proofErr w:type="spellEnd"/>
      <w:r w:rsidRPr="00315DCE">
        <w:t xml:space="preserve"> estar em pleno gozo dos seus direitos profissionais;</w:t>
      </w:r>
    </w:p>
    <w:p w14:paraId="1F9607E3" w14:textId="77777777" w:rsidR="00211535" w:rsidRPr="00315DCE" w:rsidRDefault="00211535" w:rsidP="00211535">
      <w:pPr>
        <w:pStyle w:val="NormalWeb"/>
      </w:pPr>
      <w:r w:rsidRPr="00315DCE">
        <w:rPr>
          <w:b/>
          <w:bCs/>
        </w:rPr>
        <w:t xml:space="preserve">c) </w:t>
      </w:r>
      <w:r w:rsidRPr="00315DCE">
        <w:t xml:space="preserve">ter sido condenado em processo </w:t>
      </w:r>
      <w:proofErr w:type="spellStart"/>
      <w:r w:rsidRPr="00315DCE">
        <w:t>ético</w:t>
      </w:r>
      <w:proofErr w:type="spellEnd"/>
      <w:r w:rsidRPr="00315DCE">
        <w:t>, civil ou penal;</w:t>
      </w:r>
    </w:p>
    <w:p w14:paraId="59B964F5" w14:textId="77777777" w:rsidR="00211535" w:rsidRPr="00315DCE" w:rsidRDefault="00211535" w:rsidP="00211535">
      <w:pPr>
        <w:pStyle w:val="NormalWeb"/>
      </w:pPr>
      <w:r w:rsidRPr="00315DCE">
        <w:t>d) ter sido condenado em processo administrativo na instituição.</w:t>
      </w:r>
    </w:p>
    <w:p w14:paraId="3862EE82" w14:textId="77777777" w:rsidR="00211535" w:rsidRPr="00315DCE" w:rsidRDefault="00211535" w:rsidP="00211535">
      <w:pPr>
        <w:pStyle w:val="NormalWeb"/>
      </w:pPr>
      <w:r w:rsidRPr="00315DCE">
        <w:rPr>
          <w:b/>
          <w:bCs/>
        </w:rPr>
        <w:t xml:space="preserve">II - </w:t>
      </w:r>
      <w:r w:rsidRPr="00315DCE">
        <w:t xml:space="preserve">A </w:t>
      </w:r>
      <w:proofErr w:type="spellStart"/>
      <w:r w:rsidRPr="00315DCE">
        <w:t>destituição</w:t>
      </w:r>
      <w:proofErr w:type="spellEnd"/>
      <w:r w:rsidRPr="00315DCE">
        <w:t xml:space="preserve"> implica na perda do direito a nova candidatura para integrar a CEE por, no </w:t>
      </w:r>
      <w:proofErr w:type="spellStart"/>
      <w:r w:rsidRPr="00315DCE">
        <w:t>mínimo</w:t>
      </w:r>
      <w:proofErr w:type="spellEnd"/>
      <w:r w:rsidRPr="00315DCE">
        <w:t>, 3 (</w:t>
      </w:r>
      <w:proofErr w:type="spellStart"/>
      <w:r w:rsidRPr="00315DCE">
        <w:t>três</w:t>
      </w:r>
      <w:proofErr w:type="spellEnd"/>
      <w:r w:rsidRPr="00315DCE">
        <w:t>) anos.</w:t>
      </w:r>
    </w:p>
    <w:p w14:paraId="4664D375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§5º</w:t>
      </w:r>
      <w:r w:rsidRPr="00315DCE">
        <w:rPr>
          <w:rFonts w:ascii="Times New Roman" w:hAnsi="Times New Roman" w:cs="Times New Roman"/>
          <w:sz w:val="24"/>
        </w:rPr>
        <w:t xml:space="preserve"> Independente do tipo de afastamento, no caso de membro efetivo, a Presidência da CEE comunicará o fato à Comissão de Ética do Coren/SC (CEC) no prazo de até 30 dias, informando o nome do profissional que assumirá a vaga, para que sejam realizados os devidos encaminhamentos e providenciada nova Portaria de designação da CEE.</w:t>
      </w:r>
    </w:p>
    <w:p w14:paraId="25110E5D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 xml:space="preserve">§6º </w:t>
      </w:r>
      <w:r w:rsidRPr="00315DCE">
        <w:rPr>
          <w:rFonts w:ascii="Times New Roman" w:hAnsi="Times New Roman" w:cs="Times New Roman"/>
          <w:sz w:val="24"/>
        </w:rPr>
        <w:t>No caso de afastamento temporário, desistência ou destituição, a substituição será feita pelo respectivo suplente.</w:t>
      </w:r>
    </w:p>
    <w:p w14:paraId="1A60DDFA" w14:textId="77777777" w:rsidR="00211535" w:rsidRPr="00315DCE" w:rsidRDefault="00211535" w:rsidP="00211535">
      <w:pPr>
        <w:tabs>
          <w:tab w:val="right" w:leader="underscore" w:pos="9356"/>
        </w:tabs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§7º</w:t>
      </w:r>
      <w:r w:rsidRPr="00315DCE">
        <w:rPr>
          <w:rFonts w:ascii="Times New Roman" w:hAnsi="Times New Roman" w:cs="Times New Roman"/>
          <w:sz w:val="24"/>
        </w:rPr>
        <w:t xml:space="preserve"> Não havendo suplente para assumir a respectiva vaga, o Enfermeiro RT/Gerência de Enfermagem da </w:t>
      </w:r>
      <w:proofErr w:type="spellStart"/>
      <w:r w:rsidRPr="00315DCE">
        <w:rPr>
          <w:rFonts w:ascii="Times New Roman" w:hAnsi="Times New Roman" w:cs="Times New Roman"/>
          <w:sz w:val="24"/>
        </w:rPr>
        <w:t>instituição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5DCE">
        <w:rPr>
          <w:rFonts w:ascii="Times New Roman" w:hAnsi="Times New Roman" w:cs="Times New Roman"/>
          <w:sz w:val="24"/>
        </w:rPr>
        <w:t>podera</w:t>
      </w:r>
      <w:proofErr w:type="spellEnd"/>
      <w:r w:rsidRPr="00315DCE">
        <w:rPr>
          <w:rFonts w:ascii="Times New Roman" w:hAnsi="Times New Roman" w:cs="Times New Roman"/>
          <w:sz w:val="24"/>
        </w:rPr>
        <w:t>́ indicar novo membro.</w:t>
      </w:r>
    </w:p>
    <w:p w14:paraId="113091A5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8 -</w:t>
      </w:r>
      <w:r w:rsidRPr="00315DCE">
        <w:rPr>
          <w:rFonts w:ascii="Times New Roman" w:hAnsi="Times New Roman" w:cs="Times New Roman"/>
          <w:sz w:val="24"/>
        </w:rPr>
        <w:t xml:space="preserve"> Evidenciada a desistência ou destituição de membro(s) da CEE, de modo que impossibilite seu quórum mínimo, de acordo com o </w:t>
      </w:r>
      <w:r w:rsidRPr="00315DCE">
        <w:rPr>
          <w:rFonts w:ascii="Times New Roman" w:hAnsi="Times New Roman" w:cs="Times New Roman"/>
          <w:bCs/>
          <w:sz w:val="24"/>
        </w:rPr>
        <w:t>§3º do Art. 5º,</w:t>
      </w:r>
      <w:r w:rsidRPr="00315DCE">
        <w:rPr>
          <w:rFonts w:ascii="Times New Roman" w:hAnsi="Times New Roman" w:cs="Times New Roman"/>
          <w:b/>
          <w:sz w:val="24"/>
        </w:rPr>
        <w:t xml:space="preserve"> </w:t>
      </w:r>
      <w:r w:rsidRPr="00315DCE">
        <w:rPr>
          <w:rFonts w:ascii="Times New Roman" w:hAnsi="Times New Roman" w:cs="Times New Roman"/>
          <w:sz w:val="24"/>
        </w:rPr>
        <w:t>a Presidência da CEE, em conjunto com o Enfermeiro RT/G</w:t>
      </w:r>
      <w:r w:rsidRPr="00315DCE">
        <w:rPr>
          <w:rFonts w:ascii="Times New Roman" w:hAnsi="Times New Roman" w:cs="Times New Roman"/>
          <w:bCs/>
          <w:sz w:val="24"/>
        </w:rPr>
        <w:t>erência de Enfermagem</w:t>
      </w:r>
      <w:r w:rsidRPr="00315DCE">
        <w:rPr>
          <w:rFonts w:ascii="Times New Roman" w:hAnsi="Times New Roman" w:cs="Times New Roman"/>
          <w:sz w:val="24"/>
        </w:rPr>
        <w:t xml:space="preserve"> da instituição, deverá, de imediato, documentar e comunicar à Comissão de Ética do Coren-SC as circunstâncias e a extinção da referida CEE, e promover um novo processo eleitoral na instituição.</w:t>
      </w:r>
    </w:p>
    <w:p w14:paraId="7EDBA085" w14:textId="4F1B29FD" w:rsidR="00BF3203" w:rsidRPr="00315DCE" w:rsidRDefault="00BF3203" w:rsidP="00EA7B69">
      <w:pPr>
        <w:spacing w:line="360" w:lineRule="auto"/>
        <w:ind w:left="142"/>
        <w:jc w:val="center"/>
        <w:rPr>
          <w:rFonts w:ascii="Times New Roman" w:hAnsi="Times New Roman" w:cs="Times New Roman"/>
          <w:color w:val="auto"/>
          <w:sz w:val="24"/>
        </w:rPr>
      </w:pPr>
    </w:p>
    <w:p w14:paraId="4AAA1317" w14:textId="77777777" w:rsidR="00BF3203" w:rsidRPr="00315DCE" w:rsidRDefault="00BF3203" w:rsidP="00EA7B69">
      <w:pPr>
        <w:spacing w:line="360" w:lineRule="auto"/>
        <w:ind w:left="142"/>
        <w:rPr>
          <w:rFonts w:ascii="Times New Roman" w:hAnsi="Times New Roman" w:cs="Times New Roman"/>
          <w:b/>
          <w:color w:val="auto"/>
          <w:sz w:val="24"/>
        </w:rPr>
      </w:pPr>
    </w:p>
    <w:p w14:paraId="5802304E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CAPÍTULO III</w:t>
      </w:r>
    </w:p>
    <w:p w14:paraId="6703FA79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DO FUNCIONAMENTO</w:t>
      </w:r>
    </w:p>
    <w:p w14:paraId="1EACE181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Art. 9 </w:t>
      </w:r>
      <w:r w:rsidRPr="00315DCE">
        <w:rPr>
          <w:rFonts w:ascii="Times New Roman" w:hAnsi="Times New Roman" w:cs="Times New Roman"/>
          <w:sz w:val="24"/>
        </w:rPr>
        <w:t>– A CEE deve exercer suas funções dentro dos limites legais e éticos da profissão, com autonomia, independência e solidariedade às demais profissões e comissões na instituição.</w:t>
      </w:r>
    </w:p>
    <w:p w14:paraId="6953DAC4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10 –</w:t>
      </w:r>
      <w:r w:rsidRPr="00315DCE">
        <w:rPr>
          <w:rFonts w:ascii="Times New Roman" w:hAnsi="Times New Roman" w:cs="Times New Roman"/>
          <w:sz w:val="24"/>
        </w:rPr>
        <w:t xml:space="preserve"> A CEE reunir-se-á, ordinariamente, a cada 30 dias, sob convocação da Presidência, conforme cronograma e pauta pré-definidos e aprovados pelos membros da comissão.</w:t>
      </w:r>
    </w:p>
    <w:p w14:paraId="50FC874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§1º</w:t>
      </w:r>
      <w:r w:rsidRPr="00315DCE">
        <w:rPr>
          <w:rFonts w:ascii="Times New Roman" w:hAnsi="Times New Roman" w:cs="Times New Roman"/>
          <w:sz w:val="24"/>
        </w:rPr>
        <w:t xml:space="preserve"> Poderão ocorrer reuniões extraordinárias, convocadas pela Presidência ou por autoconvocação pela maioria simples dos seus integrantes ou pelo Coren/SC.</w:t>
      </w:r>
    </w:p>
    <w:p w14:paraId="02DF05EB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§2º</w:t>
      </w:r>
      <w:r w:rsidRPr="00315DCE">
        <w:rPr>
          <w:rFonts w:ascii="Times New Roman" w:hAnsi="Times New Roman" w:cs="Times New Roman"/>
          <w:sz w:val="24"/>
        </w:rPr>
        <w:t xml:space="preserve"> O quórum mínimo para as reuniões, verificado até 15 minutos após a hora marcada para o seu início, é de maioria simples dos membros efetivos ou de seus suplentes quando na condição de substituto.</w:t>
      </w:r>
    </w:p>
    <w:p w14:paraId="40F2A84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§3º</w:t>
      </w:r>
      <w:r w:rsidRPr="00315DCE">
        <w:rPr>
          <w:rFonts w:ascii="Times New Roman" w:hAnsi="Times New Roman" w:cs="Times New Roman"/>
          <w:sz w:val="24"/>
        </w:rPr>
        <w:t xml:space="preserve"> É indicada a participação dos membros suplentes em todas as reuniões, </w:t>
      </w:r>
      <w:proofErr w:type="spellStart"/>
      <w:r w:rsidRPr="00315DCE">
        <w:rPr>
          <w:rFonts w:ascii="Times New Roman" w:hAnsi="Times New Roman" w:cs="Times New Roman"/>
          <w:sz w:val="24"/>
        </w:rPr>
        <w:t>independente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de estarem ou não substituindo membros efetivos.</w:t>
      </w:r>
    </w:p>
    <w:p w14:paraId="382F0743" w14:textId="77777777" w:rsidR="00890D09" w:rsidRPr="00315DCE" w:rsidRDefault="00890D09" w:rsidP="00890D09">
      <w:pPr>
        <w:spacing w:before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11 -</w:t>
      </w:r>
      <w:r w:rsidRPr="00315DCE">
        <w:rPr>
          <w:rFonts w:ascii="Times New Roman" w:hAnsi="Times New Roman" w:cs="Times New Roman"/>
          <w:sz w:val="24"/>
        </w:rPr>
        <w:t xml:space="preserve"> As reuniões da CEE serão lavradas em ata, constando a relação dos presentes, as justificativas dos ausentes, o registro das decisões tomadas e os encaminhamentos a serem realizados.</w:t>
      </w:r>
    </w:p>
    <w:p w14:paraId="7F3660C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§1º</w:t>
      </w:r>
      <w:r w:rsidRPr="00315DCE">
        <w:rPr>
          <w:rFonts w:ascii="Times New Roman" w:hAnsi="Times New Roman" w:cs="Times New Roman"/>
          <w:sz w:val="24"/>
        </w:rPr>
        <w:t xml:space="preserve"> As decisões da CEE serão tomadas por maioria simples de seus membros efetivos.</w:t>
      </w:r>
    </w:p>
    <w:p w14:paraId="642C2236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§2º </w:t>
      </w:r>
      <w:r w:rsidRPr="00315DCE">
        <w:rPr>
          <w:rFonts w:ascii="Times New Roman" w:hAnsi="Times New Roman" w:cs="Times New Roman"/>
          <w:bCs/>
          <w:sz w:val="24"/>
        </w:rPr>
        <w:t>Em caso de empate, a Presidência exercerá o voto de minerva.</w:t>
      </w:r>
    </w:p>
    <w:p w14:paraId="0C29632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§3º </w:t>
      </w:r>
      <w:r w:rsidRPr="00315DCE">
        <w:rPr>
          <w:rFonts w:ascii="Times New Roman" w:hAnsi="Times New Roman" w:cs="Times New Roman"/>
          <w:bCs/>
          <w:sz w:val="24"/>
        </w:rPr>
        <w:t>Os suplentes possuirão direito a voz e direito a voto quando estiverem substituindo o titular.</w:t>
      </w:r>
    </w:p>
    <w:p w14:paraId="2ACCF04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Art. 12 - </w:t>
      </w:r>
      <w:r w:rsidRPr="00315DCE">
        <w:rPr>
          <w:rFonts w:ascii="Times New Roman" w:hAnsi="Times New Roman" w:cs="Times New Roman"/>
          <w:sz w:val="24"/>
        </w:rPr>
        <w:t>Situações e/ou denúncias recebidas deverão ser apuradas pela CEE, a qual deverá proceder o devido encaminhamento, de acordo com sua natureza.</w:t>
      </w:r>
    </w:p>
    <w:p w14:paraId="132BE231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§1º </w:t>
      </w:r>
      <w:r w:rsidRPr="00315DCE">
        <w:rPr>
          <w:rFonts w:ascii="Times New Roman" w:hAnsi="Times New Roman" w:cs="Times New Roman"/>
          <w:bCs/>
          <w:sz w:val="24"/>
        </w:rPr>
        <w:t>Situações e/ou denúncias</w:t>
      </w:r>
      <w:r w:rsidRPr="00315DCE">
        <w:rPr>
          <w:rFonts w:ascii="Times New Roman" w:hAnsi="Times New Roman" w:cs="Times New Roman"/>
          <w:b/>
          <w:sz w:val="24"/>
        </w:rPr>
        <w:t xml:space="preserve"> </w:t>
      </w:r>
      <w:r w:rsidRPr="00315DCE">
        <w:rPr>
          <w:rFonts w:ascii="Times New Roman" w:hAnsi="Times New Roman" w:cs="Times New Roman"/>
          <w:bCs/>
          <w:sz w:val="24"/>
        </w:rPr>
        <w:t>de natureza administrativa deverão ser encaminhadas ao Enfermeiro RT/Gerência de Enfermagem para que sejam realizados os devidos encaminhamentos estabelecidos pela instituição;</w:t>
      </w:r>
    </w:p>
    <w:p w14:paraId="15911CF6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§2º </w:t>
      </w:r>
      <w:r w:rsidRPr="00315DCE">
        <w:rPr>
          <w:rFonts w:ascii="Times New Roman" w:hAnsi="Times New Roman" w:cs="Times New Roman"/>
          <w:bCs/>
          <w:sz w:val="24"/>
        </w:rPr>
        <w:t>Situações e/ou denúncias</w:t>
      </w:r>
      <w:r w:rsidRPr="00315DCE">
        <w:rPr>
          <w:rFonts w:ascii="Times New Roman" w:hAnsi="Times New Roman" w:cs="Times New Roman"/>
          <w:b/>
          <w:sz w:val="24"/>
        </w:rPr>
        <w:t xml:space="preserve"> </w:t>
      </w:r>
      <w:r w:rsidRPr="00315DCE">
        <w:rPr>
          <w:rFonts w:ascii="Times New Roman" w:hAnsi="Times New Roman" w:cs="Times New Roman"/>
          <w:bCs/>
          <w:sz w:val="24"/>
        </w:rPr>
        <w:t>de natureza ético-disciplinares deverão ser remetidas à Comissão de processos éticos do Coren-SC para avaliação dos procedimentos cabíveis. Além disso, um breve relato e os encaminhamentos adotados deverão ser informados, por escrito, ao Enfermeiro RT/Gerência de Enfermagem da instituição;</w:t>
      </w:r>
    </w:p>
    <w:p w14:paraId="7B10D4D1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 xml:space="preserve">§3º </w:t>
      </w:r>
      <w:r w:rsidRPr="00315DCE">
        <w:rPr>
          <w:rFonts w:ascii="Times New Roman" w:hAnsi="Times New Roman" w:cs="Times New Roman"/>
          <w:bCs/>
          <w:sz w:val="24"/>
        </w:rPr>
        <w:t>Em caso de situações de menor gravidade, que não tiverem acarretado danos a terceiros, a CEE poderá promover a Conciliação entre as partes envolvidas e encerrar o procedimento, sempre com o devido assentamento ou devido registro;</w:t>
      </w:r>
    </w:p>
    <w:p w14:paraId="4FC152C1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§4º </w:t>
      </w:r>
      <w:r w:rsidRPr="00315DCE">
        <w:rPr>
          <w:rFonts w:ascii="Times New Roman" w:hAnsi="Times New Roman" w:cs="Times New Roman"/>
          <w:bCs/>
          <w:sz w:val="24"/>
        </w:rPr>
        <w:t>Em caso de situações e/ou denúncias que não apresentarem indícios de infração, a CEE deverá realizar o arquivamento do feito, sempre com o devido assentamento ou devido registro.</w:t>
      </w:r>
    </w:p>
    <w:p w14:paraId="03DDED11" w14:textId="77777777" w:rsidR="00EA7B69" w:rsidRPr="00315DCE" w:rsidRDefault="00EA7B69" w:rsidP="00EA7B69">
      <w:pPr>
        <w:spacing w:line="360" w:lineRule="auto"/>
        <w:rPr>
          <w:rFonts w:ascii="Times New Roman" w:eastAsia="Calibri" w:hAnsi="Times New Roman" w:cs="Times New Roman"/>
          <w:bCs/>
          <w:color w:val="auto"/>
          <w:sz w:val="24"/>
          <w:lang w:eastAsia="en-US"/>
        </w:rPr>
      </w:pPr>
    </w:p>
    <w:p w14:paraId="73DC4C5C" w14:textId="77777777" w:rsidR="00EA7B69" w:rsidRPr="00315DCE" w:rsidRDefault="00EA7B69" w:rsidP="00EA7B69">
      <w:pPr>
        <w:spacing w:line="360" w:lineRule="auto"/>
        <w:rPr>
          <w:rFonts w:ascii="Times New Roman" w:eastAsia="Calibri" w:hAnsi="Times New Roman" w:cs="Times New Roman"/>
          <w:bCs/>
          <w:color w:val="auto"/>
          <w:sz w:val="24"/>
          <w:lang w:eastAsia="en-US"/>
        </w:rPr>
      </w:pPr>
    </w:p>
    <w:p w14:paraId="656A658C" w14:textId="77777777" w:rsidR="00EA7B69" w:rsidRPr="00315DCE" w:rsidRDefault="00EA7B69" w:rsidP="00EA7B69">
      <w:pPr>
        <w:spacing w:line="360" w:lineRule="auto"/>
        <w:rPr>
          <w:rFonts w:ascii="Times New Roman" w:eastAsia="Calibri" w:hAnsi="Times New Roman" w:cs="Times New Roman"/>
          <w:bCs/>
          <w:color w:val="auto"/>
          <w:sz w:val="24"/>
          <w:lang w:eastAsia="en-US"/>
        </w:rPr>
      </w:pPr>
    </w:p>
    <w:p w14:paraId="730FCC32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CAPÍTULO IV</w:t>
      </w:r>
    </w:p>
    <w:p w14:paraId="40199F3D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DO PROCESSO ELEITORAL</w:t>
      </w:r>
    </w:p>
    <w:p w14:paraId="31FEB16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13</w:t>
      </w:r>
      <w:r w:rsidRPr="00315DCE">
        <w:rPr>
          <w:rFonts w:ascii="Times New Roman" w:hAnsi="Times New Roman" w:cs="Times New Roman"/>
          <w:sz w:val="24"/>
        </w:rPr>
        <w:t xml:space="preserve"> As eleições para constituição da CEE deverão ser convocadas até 60 (sessenta) dias antes do pleito, mediante edital público, firmado pelo Enfermeiro RT/Gerência de Enfermagem a ser fixado em todos os setores em que sejam prestados serviços de Enfermagem na instituição.</w:t>
      </w:r>
    </w:p>
    <w:p w14:paraId="12E9099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Parágrafo único:</w:t>
      </w:r>
      <w:r w:rsidRPr="00315DCE">
        <w:rPr>
          <w:rFonts w:ascii="Times New Roman" w:hAnsi="Times New Roman" w:cs="Times New Roman"/>
          <w:sz w:val="24"/>
        </w:rPr>
        <w:t xml:space="preserve"> Toda a documentação relativa ao processo de implantação ou renovação da CEE deverá ser inserida no Sistema de Comissões de Ética do Coren-SC (SCE), de modo que a Comissão de Ética do Coren-SC possa acompanhar os trâmites legais.</w:t>
      </w:r>
    </w:p>
    <w:p w14:paraId="11210C9E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14 </w:t>
      </w:r>
      <w:r w:rsidRPr="00315DCE">
        <w:rPr>
          <w:rFonts w:ascii="Times New Roman" w:hAnsi="Times New Roman" w:cs="Times New Roman"/>
          <w:sz w:val="24"/>
        </w:rPr>
        <w:t>O Enfermeiro RT/Gerência de Enfermagem designará uma Comissão Eleitoral, composta por 3 (três) integrantes, garantindo-se a inclusão de, no mínimo, um profissional do Grupo 1 (enfermeiro e/ou obstetriz) e um profissional do Grupo 2 (técnico e/ou auxiliar de Enfermagem).</w:t>
      </w:r>
    </w:p>
    <w:p w14:paraId="3BEDD66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§1º</w:t>
      </w:r>
      <w:r w:rsidRPr="00315DCE">
        <w:rPr>
          <w:rFonts w:ascii="Times New Roman" w:hAnsi="Times New Roman" w:cs="Times New Roman"/>
          <w:sz w:val="24"/>
        </w:rPr>
        <w:t xml:space="preserve"> É incompatível a condição de membro da Comissão Eleitoral com a de candidato.</w:t>
      </w:r>
    </w:p>
    <w:p w14:paraId="2E47E2F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§2º</w:t>
      </w:r>
      <w:r w:rsidRPr="00315DCE">
        <w:rPr>
          <w:rFonts w:ascii="Times New Roman" w:hAnsi="Times New Roman" w:cs="Times New Roman"/>
          <w:sz w:val="24"/>
        </w:rPr>
        <w:t xml:space="preserve"> O Enfermeiro RT/Gerência de Enfermagem não poderá participar na composição da CEE durante o exercício do cargo.</w:t>
      </w:r>
    </w:p>
    <w:p w14:paraId="16DA4578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15</w:t>
      </w:r>
      <w:r w:rsidRPr="00315DCE">
        <w:rPr>
          <w:rFonts w:ascii="Times New Roman" w:hAnsi="Times New Roman" w:cs="Times New Roman"/>
          <w:sz w:val="24"/>
        </w:rPr>
        <w:t xml:space="preserve"> A Comissão Eleitoral será responsável para conduzir os trabalhos de divulgação, organização, realização do pleito, apuração e divulgação dos resultados e pela posse.</w:t>
      </w:r>
    </w:p>
    <w:p w14:paraId="4EA7C11E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§1º</w:t>
      </w:r>
      <w:r w:rsidRPr="00315DCE">
        <w:rPr>
          <w:rFonts w:ascii="Times New Roman" w:hAnsi="Times New Roman" w:cs="Times New Roman"/>
          <w:sz w:val="24"/>
        </w:rPr>
        <w:t xml:space="preserve"> Cabe à Comissão Eleitoral receber os pedidos de inscrição, examinando se os candidatos preenchem os requisitos estabelecidos neste regimento, na Resolução Cofen 593/2018 e na Decisão Coren-SC 036/2022. </w:t>
      </w:r>
    </w:p>
    <w:p w14:paraId="14A88267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§2º</w:t>
      </w:r>
      <w:r w:rsidRPr="00315DCE">
        <w:rPr>
          <w:rFonts w:ascii="Times New Roman" w:hAnsi="Times New Roman" w:cs="Times New Roman"/>
          <w:sz w:val="24"/>
        </w:rPr>
        <w:t xml:space="preserve"> Os profissionais de Enfermagem deverão candidatar-se individualmente, sem formação de chapas, inscrevendo-se junto à Comissão Eleitoral, em até trinta dias após a publicação do edital para formação de candidatos.</w:t>
      </w:r>
    </w:p>
    <w:p w14:paraId="1F9F6F7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§3º</w:t>
      </w:r>
      <w:r w:rsidRPr="00315DCE">
        <w:rPr>
          <w:rFonts w:ascii="Times New Roman" w:hAnsi="Times New Roman" w:cs="Times New Roman"/>
          <w:sz w:val="24"/>
        </w:rPr>
        <w:t xml:space="preserve"> A relação dos nomes dos profissionais inscritos como candidatos deverá ser inserida no Sistema de Comissões de Ética do Coren-SC (SCE), de modo que um fiscal possa analisar e certificar sua condição de elegibilidade.</w:t>
      </w:r>
    </w:p>
    <w:p w14:paraId="42846EC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§4º </w:t>
      </w:r>
      <w:r w:rsidRPr="00315DCE">
        <w:rPr>
          <w:rFonts w:ascii="Times New Roman" w:hAnsi="Times New Roman" w:cs="Times New Roman"/>
          <w:bCs/>
          <w:sz w:val="24"/>
        </w:rPr>
        <w:t>As eleições deverão ocorrer, no mínimo, 07 dias após a certificação dos inscritos como candidatos aptos pelo fiscal.</w:t>
      </w:r>
    </w:p>
    <w:p w14:paraId="6D9B228E" w14:textId="77777777" w:rsidR="00890D09" w:rsidRPr="00315DCE" w:rsidRDefault="00890D09" w:rsidP="00890D09">
      <w:pPr>
        <w:tabs>
          <w:tab w:val="right" w:leader="underscore" w:pos="9356"/>
        </w:tabs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§5º </w:t>
      </w:r>
      <w:r w:rsidRPr="00315DCE">
        <w:rPr>
          <w:rFonts w:ascii="Times New Roman" w:hAnsi="Times New Roman" w:cs="Times New Roman"/>
          <w:sz w:val="24"/>
        </w:rPr>
        <w:t xml:space="preserve">O voto será por meio de </w:t>
      </w:r>
      <w:proofErr w:type="spellStart"/>
      <w:r w:rsidRPr="00315DCE">
        <w:rPr>
          <w:rFonts w:ascii="Times New Roman" w:hAnsi="Times New Roman" w:cs="Times New Roman"/>
          <w:sz w:val="24"/>
        </w:rPr>
        <w:t>cédula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impressa, depositado em urna </w:t>
      </w:r>
      <w:proofErr w:type="spellStart"/>
      <w:r w:rsidRPr="00315DCE">
        <w:rPr>
          <w:rFonts w:ascii="Times New Roman" w:hAnsi="Times New Roman" w:cs="Times New Roman"/>
          <w:sz w:val="24"/>
        </w:rPr>
        <w:t>indevassável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, ou por meio digital. </w:t>
      </w:r>
    </w:p>
    <w:p w14:paraId="7389A65B" w14:textId="77777777" w:rsidR="00890D09" w:rsidRPr="00315DCE" w:rsidRDefault="00890D09" w:rsidP="00890D09">
      <w:pPr>
        <w:tabs>
          <w:tab w:val="right" w:leader="underscore" w:pos="9356"/>
        </w:tabs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§6º </w:t>
      </w:r>
      <w:r w:rsidRPr="00315DCE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315DCE">
        <w:rPr>
          <w:rFonts w:ascii="Times New Roman" w:hAnsi="Times New Roman" w:cs="Times New Roman"/>
          <w:sz w:val="24"/>
        </w:rPr>
        <w:t>eleição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se processará, preferencialmente, em 1 (um) dia, das 08:00 horas </w:t>
      </w:r>
      <w:proofErr w:type="spellStart"/>
      <w:r w:rsidRPr="00315DCE">
        <w:rPr>
          <w:rFonts w:ascii="Times New Roman" w:hAnsi="Times New Roman" w:cs="Times New Roman"/>
          <w:sz w:val="24"/>
        </w:rPr>
        <w:t>às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20:00 horas, garantindo-se a </w:t>
      </w:r>
      <w:proofErr w:type="spellStart"/>
      <w:r w:rsidRPr="00315DCE">
        <w:rPr>
          <w:rFonts w:ascii="Times New Roman" w:hAnsi="Times New Roman" w:cs="Times New Roman"/>
          <w:sz w:val="24"/>
        </w:rPr>
        <w:t>participação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no pleito de todos os profissionais de Enfermagem da </w:t>
      </w:r>
      <w:proofErr w:type="spellStart"/>
      <w:r w:rsidRPr="00315DCE">
        <w:rPr>
          <w:rFonts w:ascii="Times New Roman" w:hAnsi="Times New Roman" w:cs="Times New Roman"/>
          <w:sz w:val="24"/>
        </w:rPr>
        <w:t>instituição</w:t>
      </w:r>
      <w:proofErr w:type="spellEnd"/>
      <w:r w:rsidRPr="00315DCE">
        <w:rPr>
          <w:rFonts w:ascii="Times New Roman" w:hAnsi="Times New Roman" w:cs="Times New Roman"/>
          <w:sz w:val="24"/>
        </w:rPr>
        <w:t>.</w:t>
      </w:r>
    </w:p>
    <w:p w14:paraId="02BFEC2B" w14:textId="77777777" w:rsidR="00890D09" w:rsidRPr="00315DCE" w:rsidRDefault="00890D09" w:rsidP="00890D09">
      <w:pPr>
        <w:tabs>
          <w:tab w:val="right" w:leader="underscore" w:pos="9356"/>
        </w:tabs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§7º </w:t>
      </w:r>
      <w:r w:rsidRPr="00315DCE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315DCE">
        <w:rPr>
          <w:rFonts w:ascii="Times New Roman" w:hAnsi="Times New Roman" w:cs="Times New Roman"/>
          <w:sz w:val="24"/>
        </w:rPr>
        <w:t>apuração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5DCE">
        <w:rPr>
          <w:rFonts w:ascii="Times New Roman" w:hAnsi="Times New Roman" w:cs="Times New Roman"/>
          <w:sz w:val="24"/>
        </w:rPr>
        <w:t>sera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́ </w:t>
      </w:r>
      <w:proofErr w:type="spellStart"/>
      <w:r w:rsidRPr="00315DCE">
        <w:rPr>
          <w:rFonts w:ascii="Times New Roman" w:hAnsi="Times New Roman" w:cs="Times New Roman"/>
          <w:sz w:val="24"/>
        </w:rPr>
        <w:t>pública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 na </w:t>
      </w:r>
      <w:proofErr w:type="spellStart"/>
      <w:r w:rsidRPr="00315DCE">
        <w:rPr>
          <w:rFonts w:ascii="Times New Roman" w:hAnsi="Times New Roman" w:cs="Times New Roman"/>
          <w:sz w:val="24"/>
        </w:rPr>
        <w:t>presença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dos candidatos concorrentes ou de observadores.</w:t>
      </w:r>
    </w:p>
    <w:p w14:paraId="17D3F1E2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>Art. 16 –</w:t>
      </w:r>
      <w:r w:rsidRPr="00315DCE">
        <w:rPr>
          <w:rFonts w:ascii="Times New Roman" w:hAnsi="Times New Roman" w:cs="Times New Roman"/>
          <w:sz w:val="24"/>
        </w:rPr>
        <w:t xml:space="preserve"> A eleição somente terá legitimidade se o número de votantes for no mínimo a metade mais um, por nível profissional.</w:t>
      </w:r>
    </w:p>
    <w:p w14:paraId="38F330C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Parágrafo único:</w:t>
      </w:r>
      <w:r w:rsidRPr="00315DCE">
        <w:rPr>
          <w:rFonts w:ascii="Times New Roman" w:hAnsi="Times New Roman" w:cs="Times New Roman"/>
          <w:sz w:val="24"/>
        </w:rPr>
        <w:t xml:space="preserve"> Quando o número de votantes for inferior ou igual ao número de não votantes dentre os profissionais ativos na instituição, deverá ocorrer um novo pleito no respectivo nível profissional.</w:t>
      </w:r>
    </w:p>
    <w:p w14:paraId="64A37D0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17 –</w:t>
      </w:r>
      <w:r w:rsidRPr="00315DCE">
        <w:rPr>
          <w:rFonts w:ascii="Times New Roman" w:hAnsi="Times New Roman" w:cs="Times New Roman"/>
          <w:sz w:val="24"/>
        </w:rPr>
        <w:t xml:space="preserve"> Serão considerados eleitos, como membros efetivos, os candidatos que obtiverem o maior número de votos por nível profissional, seguido de seus membros suplentes na mesma ordem decrescente.</w:t>
      </w:r>
    </w:p>
    <w:p w14:paraId="6EFFCEC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§1º </w:t>
      </w:r>
      <w:r w:rsidRPr="00315DCE">
        <w:rPr>
          <w:rFonts w:ascii="Times New Roman" w:hAnsi="Times New Roman" w:cs="Times New Roman"/>
          <w:bCs/>
          <w:sz w:val="24"/>
        </w:rPr>
        <w:t>Em caso de empate entre 02 (dois) ou mais candidatos da mesma categoria, o desempate será realizado levando em consideração o critério de maior tempo de exercício profissional na instituição, por categoria eleita. Persistindo ainda empate, será considerado eleito o profissional com maior tempo de inscrição junto ao Coren/SC.</w:t>
      </w:r>
    </w:p>
    <w:p w14:paraId="66AD9232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§2º </w:t>
      </w:r>
      <w:r w:rsidRPr="00315DCE">
        <w:rPr>
          <w:rFonts w:ascii="Times New Roman" w:hAnsi="Times New Roman" w:cs="Times New Roman"/>
          <w:bCs/>
          <w:sz w:val="24"/>
        </w:rPr>
        <w:t>Os candidatos que receberam votos e não foram eleitos como membros efetivos ou suplentes deverão ser relacionados na ata da eleição e constar da lista dos resultados das eleições a ser encaminhada ao Coren/SC. Esses poderão ser chamados para assumir o mandato quando não houver suplentes para substituir membros em caso de afastamento, desistência ou destituição.</w:t>
      </w:r>
    </w:p>
    <w:p w14:paraId="2BCE6E98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18 –</w:t>
      </w:r>
      <w:r w:rsidRPr="00315DCE">
        <w:rPr>
          <w:rFonts w:ascii="Times New Roman" w:hAnsi="Times New Roman" w:cs="Times New Roman"/>
          <w:sz w:val="24"/>
        </w:rPr>
        <w:t xml:space="preserve"> O RT/Gerência de Enfermagem proclamará os resultados das eleições, através de edital interno, no primeiro dia útil após o seu recebimento.</w:t>
      </w:r>
    </w:p>
    <w:p w14:paraId="29757C4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Parágrafo único:</w:t>
      </w:r>
      <w:r w:rsidRPr="00315DCE">
        <w:rPr>
          <w:rFonts w:ascii="Times New Roman" w:hAnsi="Times New Roman" w:cs="Times New Roman"/>
          <w:sz w:val="24"/>
        </w:rPr>
        <w:t xml:space="preserve"> Os recursos relativos ao pleito somente serão recebidos pela Comissão Eleitoral se entregues oficialmente até 48 horas após a publicação dos resultados pelo RT/Gerência de Enfermagem.</w:t>
      </w:r>
    </w:p>
    <w:p w14:paraId="1B2EBA4B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19 –</w:t>
      </w:r>
      <w:r w:rsidRPr="00315DCE">
        <w:rPr>
          <w:rFonts w:ascii="Times New Roman" w:hAnsi="Times New Roman" w:cs="Times New Roman"/>
          <w:sz w:val="24"/>
        </w:rPr>
        <w:t xml:space="preserve"> Após realizadas todas as ações educativas, de sensibilização, e cumpridos os prazos legais para inscrição de candidaturas para a CEE, e não havendo interessados para o pleito, o Enfermeiro RT/Gerência de Enfermagem deverá designar os profissionais para compor a CEE da instituição.</w:t>
      </w:r>
    </w:p>
    <w:p w14:paraId="6AAD8FA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§1º </w:t>
      </w:r>
      <w:r w:rsidRPr="00315DCE">
        <w:rPr>
          <w:rFonts w:ascii="Times New Roman" w:hAnsi="Times New Roman" w:cs="Times New Roman"/>
          <w:sz w:val="24"/>
        </w:rPr>
        <w:t>Havendo inscritos, mas, em número inferior ao quantitativo estabelecido neste Regimento, o Enfermeiro RT/Gerência de Enfermagem deverá designar profissionais para completar a composição da CEE;</w:t>
      </w:r>
    </w:p>
    <w:p w14:paraId="1F6E0E82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§2º</w:t>
      </w:r>
      <w:r w:rsidRPr="00315DCE">
        <w:rPr>
          <w:rFonts w:ascii="Times New Roman" w:hAnsi="Times New Roman" w:cs="Times New Roman"/>
          <w:sz w:val="24"/>
        </w:rPr>
        <w:t xml:space="preserve"> No caso de designação dos membros da CEE, por inexistência ou insuficiência de candidatos, a Comissão Eleitoral deverá emitir documento, relatando procedimentos e resultados do processo realizado na instituição, o qual deverá ser inserido no SCE para ciência da Comissão de Ética do Coren-SC.</w:t>
      </w:r>
    </w:p>
    <w:p w14:paraId="5C2F5436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20 –</w:t>
      </w:r>
      <w:r w:rsidRPr="00315DCE">
        <w:rPr>
          <w:rFonts w:ascii="Times New Roman" w:hAnsi="Times New Roman" w:cs="Times New Roman"/>
          <w:sz w:val="24"/>
        </w:rPr>
        <w:t xml:space="preserve"> A homologação da composição da CEE deverá ocorrer mediante Portaria emitida pela Presidência do Coren-SC, após a aprovação do processo eleitoral pela Comissão de Ética do Coren-SC, seguida de aprovação pelo Plenário do Coren/SC.</w:t>
      </w:r>
    </w:p>
    <w:p w14:paraId="1EBE844B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21 –</w:t>
      </w:r>
      <w:r w:rsidRPr="00315DCE">
        <w:rPr>
          <w:rFonts w:ascii="Times New Roman" w:hAnsi="Times New Roman" w:cs="Times New Roman"/>
          <w:sz w:val="24"/>
        </w:rPr>
        <w:t xml:space="preserve"> Os integrantes da CEE serão empossados em cerimônia oficial pela Presidência do Coren-SC ou por representante por ela designado, </w:t>
      </w:r>
    </w:p>
    <w:p w14:paraId="0DE6019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Parágrafo único – </w:t>
      </w:r>
      <w:r w:rsidRPr="00315DCE">
        <w:rPr>
          <w:rFonts w:ascii="Times New Roman" w:hAnsi="Times New Roman" w:cs="Times New Roman"/>
          <w:sz w:val="24"/>
        </w:rPr>
        <w:t>Somente após a cerimônia de posse, a CEE estará oficialmente autorizada para iniciar as atividades e os trabalhos da Comissão.</w:t>
      </w:r>
    </w:p>
    <w:p w14:paraId="4BD70D17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</w:p>
    <w:p w14:paraId="105B2D49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CAPÍTULO V</w:t>
      </w:r>
    </w:p>
    <w:p w14:paraId="14E50E15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DAS COMPETÊNCIAS E ATRIBUIÇÕES</w:t>
      </w:r>
    </w:p>
    <w:p w14:paraId="3259F6D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 xml:space="preserve">Art. 22 - </w:t>
      </w:r>
      <w:r w:rsidRPr="00315DCE">
        <w:rPr>
          <w:rFonts w:ascii="Times New Roman" w:hAnsi="Times New Roman" w:cs="Times New Roman"/>
          <w:sz w:val="24"/>
        </w:rPr>
        <w:t>São atribuições específicas dos membros da CEE:</w:t>
      </w:r>
    </w:p>
    <w:p w14:paraId="405EC329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 – </w:t>
      </w:r>
      <w:proofErr w:type="gramStart"/>
      <w:r w:rsidRPr="00315DCE">
        <w:rPr>
          <w:rFonts w:ascii="Times New Roman" w:hAnsi="Times New Roman" w:cs="Times New Roman"/>
          <w:sz w:val="24"/>
        </w:rPr>
        <w:t>representar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o Conselho Regional de Enfermagem de sua jurisdição na instituição em se tratando de temas relacionados à divulgação do Código de Ética dos Profissionais de Enfermagem;</w:t>
      </w:r>
    </w:p>
    <w:p w14:paraId="0E71D2D1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II – </w:t>
      </w:r>
      <w:proofErr w:type="gramStart"/>
      <w:r w:rsidRPr="00315DCE">
        <w:rPr>
          <w:rFonts w:ascii="Times New Roman" w:hAnsi="Times New Roman" w:cs="Times New Roman"/>
          <w:sz w:val="24"/>
        </w:rPr>
        <w:t>divulgar e zelar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pelo cumprimento da Legislação de Enfermagem ora vigente;</w:t>
      </w:r>
    </w:p>
    <w:p w14:paraId="3FB1440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III – identificar as ocorrências éticas e disciplinares na instituição onde atua;</w:t>
      </w:r>
    </w:p>
    <w:p w14:paraId="0E8B07C0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IV – </w:t>
      </w:r>
      <w:proofErr w:type="gramStart"/>
      <w:r w:rsidRPr="00315DCE">
        <w:rPr>
          <w:rFonts w:ascii="Times New Roman" w:hAnsi="Times New Roman" w:cs="Times New Roman"/>
          <w:sz w:val="24"/>
        </w:rPr>
        <w:t>receber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denúncia de profissionais de Enfermagem, usuários, clientes e membros da comunidade relativa ao exercício profissional da Enfermagem, fazendo os devidos encaminhamentos;</w:t>
      </w:r>
    </w:p>
    <w:p w14:paraId="06B5105E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V – </w:t>
      </w:r>
      <w:proofErr w:type="gramStart"/>
      <w:r w:rsidRPr="00315DCE">
        <w:rPr>
          <w:rFonts w:ascii="Times New Roman" w:hAnsi="Times New Roman" w:cs="Times New Roman"/>
          <w:sz w:val="24"/>
        </w:rPr>
        <w:t>elaborar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relatório restrito à narrativa dos fatos que ensejaram a denúncia, anexando documentação se houver relativa a qualquer indício de infração ética;</w:t>
      </w:r>
    </w:p>
    <w:p w14:paraId="6B41A1C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VI – </w:t>
      </w:r>
      <w:proofErr w:type="gramStart"/>
      <w:r w:rsidRPr="00315DCE">
        <w:rPr>
          <w:rFonts w:ascii="Times New Roman" w:hAnsi="Times New Roman" w:cs="Times New Roman"/>
          <w:sz w:val="24"/>
        </w:rPr>
        <w:t>encaminhar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o relatório ao Conselho Regional de Enfermagem e ao Enfermeiro RT/G</w:t>
      </w:r>
      <w:r w:rsidRPr="00315DCE">
        <w:rPr>
          <w:rFonts w:ascii="Times New Roman" w:hAnsi="Times New Roman" w:cs="Times New Roman"/>
          <w:bCs/>
          <w:sz w:val="24"/>
        </w:rPr>
        <w:t>erência de Enfermagem</w:t>
      </w:r>
      <w:r w:rsidRPr="00315DCE">
        <w:rPr>
          <w:rFonts w:ascii="Times New Roman" w:hAnsi="Times New Roman" w:cs="Times New Roman"/>
          <w:sz w:val="24"/>
        </w:rPr>
        <w:t xml:space="preserve"> da instituição para conhecimento, nos casos em que haja indícios de infração ética ou disciplinar;</w:t>
      </w:r>
    </w:p>
    <w:p w14:paraId="4FE8B2B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VII – propor e participar, em conjunto com o Enfermeiro RT/Gerência de Enfermagem e Enfermeiro responsável pelo Serviço de Educação Permanente de Enfermagem, de ações preventivas e educativas sobre questões éticas e disciplinares;</w:t>
      </w:r>
    </w:p>
    <w:p w14:paraId="2D1C61A8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VIII – promover e participar de atividades multiprofissionais referentes à ética;</w:t>
      </w:r>
    </w:p>
    <w:p w14:paraId="34DB41B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IX – </w:t>
      </w:r>
      <w:proofErr w:type="gramStart"/>
      <w:r w:rsidRPr="00315DCE">
        <w:rPr>
          <w:rFonts w:ascii="Times New Roman" w:hAnsi="Times New Roman" w:cs="Times New Roman"/>
          <w:sz w:val="24"/>
        </w:rPr>
        <w:t>assessorar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Diretoria/Gerência/Coordenação de Enfermagem da Instituição, nas questões relativas à ética profissional;</w:t>
      </w:r>
    </w:p>
    <w:p w14:paraId="5A74376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X – </w:t>
      </w:r>
      <w:proofErr w:type="gramStart"/>
      <w:r w:rsidRPr="00315DCE">
        <w:rPr>
          <w:rFonts w:ascii="Times New Roman" w:hAnsi="Times New Roman" w:cs="Times New Roman"/>
          <w:sz w:val="24"/>
        </w:rPr>
        <w:t>divulgar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as atribuições da CEE;</w:t>
      </w:r>
    </w:p>
    <w:p w14:paraId="377F7B2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XI – participar das atividades educativas do Conselho Regional de Enfermagem de sua jurisdição e atender as solicitações de reuniões e convocações inerentes às atribuições da CEE, inclusive promover e participar de treinamento e capacitação;</w:t>
      </w:r>
    </w:p>
    <w:p w14:paraId="30A3B114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XII – apresentar anualmente relatório de suas atividades ao Enfermeiro RT/G</w:t>
      </w:r>
      <w:r w:rsidRPr="00315DCE">
        <w:rPr>
          <w:rFonts w:ascii="Times New Roman" w:hAnsi="Times New Roman" w:cs="Times New Roman"/>
          <w:bCs/>
          <w:sz w:val="24"/>
        </w:rPr>
        <w:t>erência de Enfermagem</w:t>
      </w:r>
      <w:r w:rsidRPr="00315DCE">
        <w:rPr>
          <w:rFonts w:ascii="Times New Roman" w:hAnsi="Times New Roman" w:cs="Times New Roman"/>
          <w:sz w:val="24"/>
        </w:rPr>
        <w:t xml:space="preserve"> da instituição de saúde;</w:t>
      </w:r>
    </w:p>
    <w:p w14:paraId="12CD0B0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>XIII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encaminhar anualmente ao Coren/SC e à Gerência do Órgão de Enfermagem, o planejamento das atividades a serem desenvolvidas e o relatório das atividades do ano anterior até 1º de março;</w:t>
      </w:r>
    </w:p>
    <w:p w14:paraId="5F2DFA2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XIV </w:t>
      </w:r>
      <w:r w:rsidRPr="00315DCE">
        <w:rPr>
          <w:rFonts w:ascii="Times New Roman" w:hAnsi="Times New Roman" w:cs="Times New Roman"/>
          <w:b/>
          <w:sz w:val="24"/>
        </w:rPr>
        <w:t>–</w:t>
      </w:r>
      <w:r w:rsidRPr="00315DCE">
        <w:rPr>
          <w:rFonts w:ascii="Times New Roman" w:hAnsi="Times New Roman" w:cs="Times New Roman"/>
          <w:sz w:val="24"/>
        </w:rPr>
        <w:t xml:space="preserve"> solicitar assessoramento da Comissão de Ética do Coren/SC (CEC) em caso de necessidade;</w:t>
      </w:r>
    </w:p>
    <w:p w14:paraId="01E3148C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XV – </w:t>
      </w:r>
      <w:proofErr w:type="gramStart"/>
      <w:r w:rsidRPr="00315DCE">
        <w:rPr>
          <w:rFonts w:ascii="Times New Roman" w:hAnsi="Times New Roman" w:cs="Times New Roman"/>
          <w:sz w:val="24"/>
        </w:rPr>
        <w:t>confeccionar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e/ou manter atualizado o Regimento Interno da CEE, observando normativas do Cofen e do Coren-SC;</w:t>
      </w:r>
    </w:p>
    <w:p w14:paraId="7F97F8E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XVI – </w:t>
      </w:r>
      <w:r w:rsidRPr="00315DCE">
        <w:rPr>
          <w:rFonts w:ascii="Times New Roman" w:hAnsi="Times New Roman" w:cs="Times New Roman"/>
          <w:sz w:val="24"/>
        </w:rPr>
        <w:t>cumprir e fazer cumprir as disposições deste regimento e da Decisão do Coren/SC vigente.</w:t>
      </w:r>
    </w:p>
    <w:p w14:paraId="0435938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23 –</w:t>
      </w:r>
      <w:r w:rsidRPr="00315DCE">
        <w:rPr>
          <w:rFonts w:ascii="Times New Roman" w:hAnsi="Times New Roman" w:cs="Times New Roman"/>
          <w:sz w:val="24"/>
        </w:rPr>
        <w:t xml:space="preserve"> Compete a Presidência da CEE:</w:t>
      </w:r>
    </w:p>
    <w:p w14:paraId="1669CDDB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convocar e presidir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as reuniões;</w:t>
      </w:r>
    </w:p>
    <w:p w14:paraId="740B114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propor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pauta da reunião;</w:t>
      </w:r>
    </w:p>
    <w:p w14:paraId="67A32FB4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III </w:t>
      </w:r>
      <w:r w:rsidRPr="00315DCE">
        <w:rPr>
          <w:rFonts w:ascii="Times New Roman" w:hAnsi="Times New Roman" w:cs="Times New Roman"/>
          <w:b/>
          <w:sz w:val="24"/>
        </w:rPr>
        <w:t>–</w:t>
      </w:r>
      <w:r w:rsidRPr="00315DCE">
        <w:rPr>
          <w:rFonts w:ascii="Times New Roman" w:hAnsi="Times New Roman" w:cs="Times New Roman"/>
          <w:sz w:val="24"/>
        </w:rPr>
        <w:t xml:space="preserve"> propor a redação de documentos que serão discutidos e submetidos à aprovação;</w:t>
      </w:r>
    </w:p>
    <w:p w14:paraId="7A69F4E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representar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CEE junto ao Órgão de Enfermagem da entidade;</w:t>
      </w:r>
    </w:p>
    <w:p w14:paraId="4DE59DC2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representar ou indicar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representante, onde se fizer necessária a presença ou a participação da CEE;</w:t>
      </w:r>
    </w:p>
    <w:p w14:paraId="7CE1F2E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lastRenderedPageBreak/>
        <w:t>VI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encaminhar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as decisões da CEE, segundo a indicação;</w:t>
      </w:r>
    </w:p>
    <w:p w14:paraId="0330FA3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elaborar, juntamente com os demais membros da Comissão, o planejamento e o relatório anuais, garantindo o envio de uma cópia, até o dia 1º de março de cada ano ao Enfermeiro RT/G</w:t>
      </w:r>
      <w:r w:rsidRPr="00315DCE">
        <w:rPr>
          <w:rFonts w:ascii="Times New Roman" w:hAnsi="Times New Roman" w:cs="Times New Roman"/>
          <w:bCs/>
          <w:sz w:val="24"/>
        </w:rPr>
        <w:t>erência de Enfermagem</w:t>
      </w:r>
      <w:r w:rsidRPr="00315DCE">
        <w:rPr>
          <w:rFonts w:ascii="Times New Roman" w:hAnsi="Times New Roman" w:cs="Times New Roman"/>
          <w:sz w:val="24"/>
        </w:rPr>
        <w:t>;</w:t>
      </w:r>
    </w:p>
    <w:p w14:paraId="08FCBA20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representar o Coren/SC em eventos, segundo a solicitação.</w:t>
      </w:r>
    </w:p>
    <w:p w14:paraId="627D0770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24 -</w:t>
      </w:r>
      <w:r w:rsidRPr="00315DCE">
        <w:rPr>
          <w:rFonts w:ascii="Times New Roman" w:hAnsi="Times New Roman" w:cs="Times New Roman"/>
          <w:sz w:val="24"/>
        </w:rPr>
        <w:t xml:space="preserve"> Compete ao Secretário da CEE:</w:t>
      </w:r>
    </w:p>
    <w:p w14:paraId="71932BCB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</w:t>
      </w:r>
      <w:r w:rsidRPr="00315DCE">
        <w:rPr>
          <w:rFonts w:ascii="Times New Roman" w:hAnsi="Times New Roman" w:cs="Times New Roman"/>
          <w:b/>
          <w:sz w:val="24"/>
        </w:rPr>
        <w:t xml:space="preserve"> – </w:t>
      </w:r>
      <w:proofErr w:type="gramStart"/>
      <w:r w:rsidRPr="00315DCE">
        <w:rPr>
          <w:rFonts w:ascii="Times New Roman" w:hAnsi="Times New Roman" w:cs="Times New Roman"/>
          <w:sz w:val="24"/>
        </w:rPr>
        <w:t>secretariar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as reuniões da CEE, redigindo atas e documentos;</w:t>
      </w:r>
    </w:p>
    <w:p w14:paraId="3603ECAE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</w:t>
      </w:r>
      <w:r w:rsidRPr="00315DCE">
        <w:rPr>
          <w:rFonts w:ascii="Times New Roman" w:hAnsi="Times New Roman" w:cs="Times New Roman"/>
          <w:b/>
          <w:sz w:val="24"/>
        </w:rPr>
        <w:t xml:space="preserve"> – </w:t>
      </w:r>
      <w:proofErr w:type="gramStart"/>
      <w:r w:rsidRPr="00315DCE">
        <w:rPr>
          <w:rFonts w:ascii="Times New Roman" w:hAnsi="Times New Roman" w:cs="Times New Roman"/>
          <w:sz w:val="24"/>
        </w:rPr>
        <w:t>providenciar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reprodução de documentos;</w:t>
      </w:r>
    </w:p>
    <w:p w14:paraId="4F9B9245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III </w:t>
      </w:r>
      <w:r w:rsidRPr="00315DCE">
        <w:rPr>
          <w:rFonts w:ascii="Times New Roman" w:hAnsi="Times New Roman" w:cs="Times New Roman"/>
          <w:b/>
          <w:sz w:val="24"/>
        </w:rPr>
        <w:t xml:space="preserve">– </w:t>
      </w:r>
      <w:r w:rsidRPr="00315DCE">
        <w:rPr>
          <w:rFonts w:ascii="Times New Roman" w:hAnsi="Times New Roman" w:cs="Times New Roman"/>
          <w:sz w:val="24"/>
        </w:rPr>
        <w:t>encaminhar o expediente da CEE;</w:t>
      </w:r>
    </w:p>
    <w:p w14:paraId="1E4750B6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arquivar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uma cópia de todos os documentos recebidos e produzidos pela CEE;</w:t>
      </w:r>
    </w:p>
    <w:p w14:paraId="30F02252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presidir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as reuniões nos impedimentos da Presidência;</w:t>
      </w:r>
    </w:p>
    <w:p w14:paraId="07617338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representar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CEE nos impedimentos da Presidência.</w:t>
      </w:r>
    </w:p>
    <w:p w14:paraId="408DCD2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25 –</w:t>
      </w:r>
      <w:r w:rsidRPr="00315DCE">
        <w:rPr>
          <w:rFonts w:ascii="Times New Roman" w:hAnsi="Times New Roman" w:cs="Times New Roman"/>
          <w:sz w:val="24"/>
        </w:rPr>
        <w:t xml:space="preserve"> Compete aos membros efetivos da CEE:</w:t>
      </w:r>
    </w:p>
    <w:p w14:paraId="1B038E7C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participar</w:t>
      </w:r>
      <w:proofErr w:type="gramEnd"/>
      <w:r w:rsidRPr="00315DCE">
        <w:rPr>
          <w:rFonts w:ascii="Times New Roman" w:hAnsi="Times New Roman" w:cs="Times New Roman"/>
          <w:sz w:val="24"/>
        </w:rPr>
        <w:t>, através de voto, das decisões a serem tomadas pela CEE;</w:t>
      </w:r>
    </w:p>
    <w:p w14:paraId="727DEB8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comunicar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à Presidência quando impedido de comparecer à reunião, observando as condições necessárias a viabilizar a presença do suplente.</w:t>
      </w:r>
    </w:p>
    <w:p w14:paraId="63C2B5D9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26 –</w:t>
      </w:r>
      <w:r w:rsidRPr="00315DCE">
        <w:rPr>
          <w:rFonts w:ascii="Times New Roman" w:hAnsi="Times New Roman" w:cs="Times New Roman"/>
          <w:sz w:val="24"/>
        </w:rPr>
        <w:t xml:space="preserve"> Compete aos membros suplentes da CEE:</w:t>
      </w:r>
    </w:p>
    <w:p w14:paraId="3FC72B0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</w:t>
      </w:r>
      <w:r w:rsidRPr="00315DCE">
        <w:rPr>
          <w:rFonts w:ascii="Times New Roman" w:hAnsi="Times New Roman" w:cs="Times New Roman"/>
          <w:b/>
          <w:sz w:val="24"/>
        </w:rPr>
        <w:t xml:space="preserve"> – </w:t>
      </w:r>
      <w:proofErr w:type="gramStart"/>
      <w:r w:rsidRPr="00315DCE">
        <w:rPr>
          <w:rFonts w:ascii="Times New Roman" w:hAnsi="Times New Roman" w:cs="Times New Roman"/>
          <w:sz w:val="24"/>
        </w:rPr>
        <w:t>substituir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os respectivos membros efetivos nos seus impedimentos.</w:t>
      </w:r>
    </w:p>
    <w:p w14:paraId="56CBC77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27 –</w:t>
      </w:r>
      <w:r w:rsidRPr="00315DCE">
        <w:rPr>
          <w:rFonts w:ascii="Times New Roman" w:hAnsi="Times New Roman" w:cs="Times New Roman"/>
          <w:sz w:val="24"/>
        </w:rPr>
        <w:t xml:space="preserve"> Compete aos membros efetivos e suplentes em substituição do efetivo da CEE:</w:t>
      </w:r>
    </w:p>
    <w:p w14:paraId="62B1464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comparecer e participar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das reuniões da CEE;</w:t>
      </w:r>
    </w:p>
    <w:p w14:paraId="45E2D8C8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emitir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parecer sobre as questões propostas;</w:t>
      </w:r>
    </w:p>
    <w:p w14:paraId="2AA33E35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participar de reuniões ou programações relacionadas à ética, promovidas pela CEE ou por outras entidades;</w:t>
      </w:r>
    </w:p>
    <w:p w14:paraId="53965104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representar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CEE quando solicitado pela Presidência;</w:t>
      </w:r>
    </w:p>
    <w:p w14:paraId="48AEF785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participar</w:t>
      </w:r>
      <w:proofErr w:type="gramEnd"/>
      <w:r w:rsidRPr="00315DCE">
        <w:rPr>
          <w:rFonts w:ascii="Times New Roman" w:hAnsi="Times New Roman" w:cs="Times New Roman"/>
          <w:sz w:val="24"/>
        </w:rPr>
        <w:t>, através de voto, das decisões a serem tomadas pela CEE;</w:t>
      </w:r>
    </w:p>
    <w:p w14:paraId="7B5A86D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participar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da elaboração do planejamento e relatório anuais;</w:t>
      </w:r>
    </w:p>
    <w:p w14:paraId="5AF340D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cumprir e fazer cumprir as disposições deste regimento e as demais normas relativas ao exercício ético-profissional.</w:t>
      </w:r>
    </w:p>
    <w:p w14:paraId="410C53FF" w14:textId="77777777" w:rsidR="00890D09" w:rsidRPr="00315DCE" w:rsidRDefault="00890D09" w:rsidP="00890D09">
      <w:pPr>
        <w:spacing w:before="240"/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CAPÍTULO VI</w:t>
      </w:r>
    </w:p>
    <w:p w14:paraId="10FF4531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DAS DISPOSIÇÕES GERAIS</w:t>
      </w:r>
    </w:p>
    <w:p w14:paraId="2C0E1D54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28 – </w:t>
      </w:r>
      <w:r w:rsidRPr="00315DCE">
        <w:rPr>
          <w:rFonts w:ascii="Times New Roman" w:hAnsi="Times New Roman" w:cs="Times New Roman"/>
          <w:sz w:val="24"/>
        </w:rPr>
        <w:t>Este regimento poderá ser alterado por proposta da CEE, do RT/Gerência de Enfermagem ou da Comissão de Ética do Coren/SC.</w:t>
      </w:r>
    </w:p>
    <w:p w14:paraId="3487DFA8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Parágrafo único: </w:t>
      </w:r>
      <w:r w:rsidRPr="00315DCE">
        <w:rPr>
          <w:rFonts w:ascii="Times New Roman" w:hAnsi="Times New Roman" w:cs="Times New Roman"/>
          <w:sz w:val="24"/>
        </w:rPr>
        <w:t>As alterações serão submetidas à aprovação da categoria na instituição e à homologação do Plenário do Coren/SC.</w:t>
      </w:r>
    </w:p>
    <w:p w14:paraId="5B9BF616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29 – </w:t>
      </w:r>
      <w:r w:rsidRPr="00315DCE">
        <w:rPr>
          <w:rFonts w:ascii="Times New Roman" w:hAnsi="Times New Roman" w:cs="Times New Roman"/>
          <w:sz w:val="24"/>
        </w:rPr>
        <w:t>O Enfermeiro RT/Gerência de Enfermagem da entidade garantirá as condições necessárias para o desenvolvimento das atividades da CEE.</w:t>
      </w:r>
    </w:p>
    <w:p w14:paraId="093CA3D4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 xml:space="preserve">Art. 30 – </w:t>
      </w:r>
      <w:r w:rsidRPr="00315DCE">
        <w:rPr>
          <w:rFonts w:ascii="Times New Roman" w:hAnsi="Times New Roman" w:cs="Times New Roman"/>
          <w:sz w:val="24"/>
        </w:rPr>
        <w:t>Os casos omissos serão resolvidos pela Comissão de Ética do Coren-SC e, em caso de dúvidas ou divergências, serão encaminhados para decisão pelo Plenário do Coren/SC.</w:t>
      </w:r>
    </w:p>
    <w:p w14:paraId="7665BCD3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31 – </w:t>
      </w:r>
      <w:r w:rsidRPr="00315DCE">
        <w:rPr>
          <w:rFonts w:ascii="Times New Roman" w:hAnsi="Times New Roman" w:cs="Times New Roman"/>
          <w:sz w:val="24"/>
        </w:rPr>
        <w:t>Este Regimento Interno se baseia nas orientações do Modelo de Regimento Interno aprovado pela Decisão Coren/SC nº 036/2022, de 23 de agosto de 2022.</w:t>
      </w:r>
    </w:p>
    <w:p w14:paraId="3809EF6D" w14:textId="77777777" w:rsidR="00890D09" w:rsidRPr="00315DCE" w:rsidRDefault="00890D09" w:rsidP="00890D09">
      <w:pPr>
        <w:rPr>
          <w:rFonts w:ascii="Times New Roman" w:hAnsi="Times New Roman" w:cs="Times New Roman"/>
          <w:b/>
          <w:sz w:val="24"/>
        </w:rPr>
      </w:pPr>
    </w:p>
    <w:p w14:paraId="7032FD57" w14:textId="047623BB" w:rsidR="00890D09" w:rsidRPr="00315DCE" w:rsidRDefault="00890D09" w:rsidP="00890D09">
      <w:pPr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Local:</w:t>
      </w:r>
      <w:r w:rsidR="007F5B99" w:rsidRPr="00315DCE">
        <w:rPr>
          <w:rFonts w:ascii="Times New Roman" w:hAnsi="Times New Roman" w:cs="Times New Roman"/>
          <w:b/>
          <w:sz w:val="24"/>
        </w:rPr>
        <w:t xml:space="preserve"> Imbituba/SC</w:t>
      </w:r>
      <w:r w:rsidRPr="00315DCE">
        <w:rPr>
          <w:rFonts w:ascii="Times New Roman" w:hAnsi="Times New Roman" w:cs="Times New Roman"/>
          <w:b/>
          <w:sz w:val="24"/>
        </w:rPr>
        <w:t xml:space="preserve">                                       Data:</w:t>
      </w:r>
      <w:r w:rsidR="007F5B99" w:rsidRPr="00315DCE">
        <w:rPr>
          <w:rFonts w:ascii="Times New Roman" w:hAnsi="Times New Roman" w:cs="Times New Roman"/>
          <w:b/>
          <w:sz w:val="24"/>
        </w:rPr>
        <w:t>31/08/2023</w:t>
      </w:r>
    </w:p>
    <w:p w14:paraId="6F2DDD27" w14:textId="77777777" w:rsidR="00890D09" w:rsidRPr="00315DCE" w:rsidRDefault="00890D09" w:rsidP="00890D09">
      <w:pPr>
        <w:rPr>
          <w:rFonts w:ascii="Times New Roman" w:hAnsi="Times New Roman" w:cs="Times New Roman"/>
          <w:b/>
          <w:sz w:val="24"/>
        </w:rPr>
      </w:pPr>
    </w:p>
    <w:p w14:paraId="14758F9C" w14:textId="77777777" w:rsidR="00815DCF" w:rsidRDefault="00815DCF" w:rsidP="00890D09">
      <w:pPr>
        <w:rPr>
          <w:rFonts w:ascii="Times New Roman" w:hAnsi="Times New Roman" w:cs="Times New Roman"/>
          <w:b/>
          <w:sz w:val="24"/>
        </w:rPr>
      </w:pPr>
    </w:p>
    <w:p w14:paraId="5EA1477E" w14:textId="77777777" w:rsidR="00815DCF" w:rsidRDefault="00815DCF" w:rsidP="00890D09">
      <w:pPr>
        <w:rPr>
          <w:rFonts w:ascii="Times New Roman" w:hAnsi="Times New Roman" w:cs="Times New Roman"/>
          <w:b/>
          <w:sz w:val="24"/>
        </w:rPr>
      </w:pPr>
    </w:p>
    <w:p w14:paraId="038CFA4C" w14:textId="77777777" w:rsidR="00815DCF" w:rsidRDefault="00815DCF" w:rsidP="00890D09">
      <w:pPr>
        <w:rPr>
          <w:rFonts w:ascii="Times New Roman" w:hAnsi="Times New Roman" w:cs="Times New Roman"/>
          <w:b/>
          <w:sz w:val="24"/>
        </w:rPr>
      </w:pPr>
    </w:p>
    <w:p w14:paraId="432439D1" w14:textId="526ADCCC" w:rsidR="00890D09" w:rsidRDefault="00890D09" w:rsidP="00890D09">
      <w:pPr>
        <w:rPr>
          <w:rFonts w:ascii="Times New Roman" w:hAnsi="Times New Roman" w:cs="Times New Roman"/>
          <w:b/>
          <w:sz w:val="24"/>
        </w:rPr>
      </w:pPr>
    </w:p>
    <w:p w14:paraId="68A557DF" w14:textId="77777777" w:rsidR="00815DCF" w:rsidRPr="00315DCE" w:rsidRDefault="00815DCF" w:rsidP="00890D09">
      <w:pPr>
        <w:rPr>
          <w:rFonts w:ascii="Times New Roman" w:hAnsi="Times New Roman" w:cs="Times New Roman"/>
          <w:b/>
          <w:sz w:val="24"/>
        </w:rPr>
      </w:pPr>
    </w:p>
    <w:p w14:paraId="5A1E7C01" w14:textId="77777777" w:rsidR="007F5B99" w:rsidRPr="00315DCE" w:rsidRDefault="007F5B99" w:rsidP="00890D09">
      <w:pPr>
        <w:rPr>
          <w:rFonts w:ascii="Times New Roman" w:hAnsi="Times New Roman" w:cs="Times New Roman"/>
          <w:b/>
          <w:sz w:val="24"/>
        </w:rPr>
      </w:pPr>
    </w:p>
    <w:p w14:paraId="5FCADAB2" w14:textId="23C81A32" w:rsidR="00890D09" w:rsidRPr="00315DCE" w:rsidRDefault="00890D09" w:rsidP="00890D09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15DCE">
        <w:rPr>
          <w:rFonts w:ascii="Times New Roman" w:hAnsi="Times New Roman" w:cs="Times New Roman"/>
          <w:color w:val="auto"/>
          <w:sz w:val="24"/>
          <w:szCs w:val="24"/>
        </w:rPr>
        <w:t>____________________________________</w:t>
      </w:r>
    </w:p>
    <w:p w14:paraId="0434BB5B" w14:textId="77777777" w:rsidR="00890D09" w:rsidRPr="00315DCE" w:rsidRDefault="00890D09" w:rsidP="00890D09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1342A5E" w14:textId="504B6DB1" w:rsidR="007F5B99" w:rsidRDefault="007F5B99" w:rsidP="00890D09">
      <w:pPr>
        <w:pStyle w:val="Textoprincipal"/>
        <w:suppressAutoHyphens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15DC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Márcio </w:t>
      </w:r>
      <w:proofErr w:type="spellStart"/>
      <w:r w:rsidRPr="00315DCE">
        <w:rPr>
          <w:rFonts w:ascii="Times New Roman" w:hAnsi="Times New Roman" w:cs="Times New Roman"/>
          <w:b/>
          <w:bCs/>
          <w:color w:val="auto"/>
          <w:sz w:val="24"/>
          <w:szCs w:val="24"/>
        </w:rPr>
        <w:t>Kist</w:t>
      </w:r>
      <w:proofErr w:type="spellEnd"/>
      <w:r w:rsidRPr="00315DC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15DCE">
        <w:rPr>
          <w:rFonts w:ascii="Times New Roman" w:hAnsi="Times New Roman" w:cs="Times New Roman"/>
          <w:b/>
          <w:bCs/>
          <w:color w:val="auto"/>
          <w:sz w:val="24"/>
          <w:szCs w:val="24"/>
        </w:rPr>
        <w:t>Parcianello</w:t>
      </w:r>
      <w:proofErr w:type="spellEnd"/>
    </w:p>
    <w:p w14:paraId="78BBF1CB" w14:textId="2186507F" w:rsidR="00467AC3" w:rsidRPr="00467AC3" w:rsidRDefault="00467AC3" w:rsidP="00890D09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67AC3">
        <w:rPr>
          <w:rFonts w:ascii="Times New Roman" w:hAnsi="Times New Roman" w:cs="Times New Roman"/>
          <w:color w:val="auto"/>
          <w:sz w:val="24"/>
          <w:szCs w:val="24"/>
        </w:rPr>
        <w:t xml:space="preserve">Coren/SC nº </w:t>
      </w:r>
      <w:r w:rsidRPr="00467AC3">
        <w:rPr>
          <w:rFonts w:ascii="Times New Roman" w:hAnsi="Times New Roman" w:cs="Times New Roman"/>
          <w:color w:val="auto"/>
          <w:sz w:val="24"/>
          <w:szCs w:val="24"/>
        </w:rPr>
        <w:t xml:space="preserve">274.931 </w:t>
      </w:r>
    </w:p>
    <w:p w14:paraId="7C7675D0" w14:textId="77777777" w:rsidR="007F5B99" w:rsidRPr="00467AC3" w:rsidRDefault="007F5B99" w:rsidP="00890D09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67AC3">
        <w:rPr>
          <w:rFonts w:ascii="Times New Roman" w:hAnsi="Times New Roman" w:cs="Times New Roman"/>
          <w:color w:val="auto"/>
          <w:sz w:val="24"/>
          <w:szCs w:val="24"/>
        </w:rPr>
        <w:t>Gerente de Enfermagem</w:t>
      </w:r>
    </w:p>
    <w:p w14:paraId="7604399E" w14:textId="429580AE" w:rsidR="00890D09" w:rsidRPr="00315DCE" w:rsidRDefault="00890D09" w:rsidP="007F5B9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315D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B235F02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</w:p>
    <w:p w14:paraId="3DC69D14" w14:textId="77777777" w:rsidR="00EA7B69" w:rsidRPr="00315DCE" w:rsidRDefault="00EA7B69" w:rsidP="00EA7B69">
      <w:pPr>
        <w:spacing w:line="360" w:lineRule="auto"/>
        <w:rPr>
          <w:rFonts w:ascii="Times New Roman" w:eastAsia="Calibri" w:hAnsi="Times New Roman" w:cs="Times New Roman"/>
          <w:bCs/>
          <w:color w:val="auto"/>
          <w:sz w:val="24"/>
          <w:lang w:eastAsia="en-US"/>
        </w:rPr>
      </w:pPr>
    </w:p>
    <w:p w14:paraId="36329BB0" w14:textId="77777777" w:rsidR="000249C9" w:rsidRPr="00315DCE" w:rsidRDefault="000249C9" w:rsidP="00EA7B69">
      <w:pPr>
        <w:spacing w:line="360" w:lineRule="auto"/>
        <w:ind w:left="142"/>
        <w:rPr>
          <w:rFonts w:ascii="Times New Roman" w:hAnsi="Times New Roman" w:cs="Times New Roman"/>
          <w:b/>
          <w:bCs/>
          <w:color w:val="auto"/>
          <w:sz w:val="24"/>
        </w:rPr>
      </w:pPr>
    </w:p>
    <w:p w14:paraId="4E8B79B7" w14:textId="77777777" w:rsidR="00076001" w:rsidRPr="00315DCE" w:rsidRDefault="00076001" w:rsidP="00EA7B69">
      <w:pPr>
        <w:ind w:left="142"/>
        <w:jc w:val="center"/>
        <w:rPr>
          <w:rFonts w:ascii="Times New Roman" w:hAnsi="Times New Roman" w:cs="Times New Roman"/>
          <w:color w:val="auto"/>
          <w:sz w:val="24"/>
        </w:rPr>
      </w:pPr>
    </w:p>
    <w:p w14:paraId="57C945F5" w14:textId="77777777" w:rsidR="00B40B5E" w:rsidRPr="00315DCE" w:rsidRDefault="00B40B5E" w:rsidP="00EA7B69">
      <w:pPr>
        <w:ind w:left="142"/>
        <w:jc w:val="center"/>
        <w:rPr>
          <w:rFonts w:ascii="Times New Roman" w:hAnsi="Times New Roman" w:cs="Times New Roman"/>
          <w:color w:val="auto"/>
          <w:sz w:val="24"/>
        </w:rPr>
      </w:pPr>
    </w:p>
    <w:tbl>
      <w:tblPr>
        <w:tblW w:w="963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4"/>
        <w:gridCol w:w="3683"/>
        <w:gridCol w:w="4542"/>
      </w:tblGrid>
      <w:tr w:rsidR="00076001" w:rsidRPr="00315DCE" w14:paraId="2DC90930" w14:textId="77777777" w:rsidTr="00064AA3">
        <w:trPr>
          <w:trHeight w:val="352"/>
          <w:jc w:val="center"/>
        </w:trPr>
        <w:tc>
          <w:tcPr>
            <w:tcW w:w="1415" w:type="dxa"/>
            <w:shd w:val="clear" w:color="auto" w:fill="AEAAAA"/>
            <w:vAlign w:val="center"/>
          </w:tcPr>
          <w:p w14:paraId="5F8DB818" w14:textId="77777777" w:rsidR="00076001" w:rsidRPr="00315DCE" w:rsidRDefault="00CD7CC2" w:rsidP="00EA7B69">
            <w:pPr>
              <w:ind w:left="142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b/>
                <w:color w:val="auto"/>
                <w:sz w:val="24"/>
              </w:rPr>
              <w:t>Elaboração</w:t>
            </w:r>
          </w:p>
        </w:tc>
        <w:tc>
          <w:tcPr>
            <w:tcW w:w="3685" w:type="dxa"/>
            <w:tcBorders>
              <w:right w:val="nil"/>
            </w:tcBorders>
            <w:shd w:val="clear" w:color="auto" w:fill="auto"/>
            <w:vAlign w:val="center"/>
          </w:tcPr>
          <w:p w14:paraId="4E25177D" w14:textId="77777777" w:rsidR="00890D09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Virginia Angelica Ribeiro</w:t>
            </w:r>
          </w:p>
          <w:p w14:paraId="545DF0FE" w14:textId="36E5A7BE" w:rsidR="00076001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Sabryna</w:t>
            </w:r>
            <w:proofErr w:type="spellEnd"/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 de Oliveira </w:t>
            </w:r>
            <w:proofErr w:type="spellStart"/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Heidrich</w:t>
            </w:r>
            <w:proofErr w:type="spellEnd"/>
          </w:p>
        </w:tc>
        <w:tc>
          <w:tcPr>
            <w:tcW w:w="4545" w:type="dxa"/>
            <w:tcBorders>
              <w:left w:val="nil"/>
            </w:tcBorders>
            <w:shd w:val="clear" w:color="auto" w:fill="auto"/>
            <w:vAlign w:val="center"/>
          </w:tcPr>
          <w:p w14:paraId="32F3310B" w14:textId="46FF90D6" w:rsidR="00F207C5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Enfermeira</w:t>
            </w:r>
          </w:p>
          <w:p w14:paraId="36AD34A2" w14:textId="24952014" w:rsidR="00076001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Enfermeira</w:t>
            </w:r>
          </w:p>
        </w:tc>
      </w:tr>
      <w:tr w:rsidR="00076001" w:rsidRPr="00315DCE" w14:paraId="4D1656F3" w14:textId="77777777" w:rsidTr="00064AA3">
        <w:trPr>
          <w:trHeight w:val="315"/>
          <w:jc w:val="center"/>
        </w:trPr>
        <w:tc>
          <w:tcPr>
            <w:tcW w:w="1415" w:type="dxa"/>
            <w:shd w:val="clear" w:color="auto" w:fill="AEAAAA"/>
            <w:vAlign w:val="center"/>
          </w:tcPr>
          <w:p w14:paraId="14724437" w14:textId="77777777" w:rsidR="00076001" w:rsidRPr="00315DCE" w:rsidRDefault="00076001" w:rsidP="00EA7B69">
            <w:pPr>
              <w:ind w:left="142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b/>
                <w:color w:val="auto"/>
                <w:sz w:val="24"/>
              </w:rPr>
              <w:t>Revisão</w:t>
            </w:r>
          </w:p>
        </w:tc>
        <w:tc>
          <w:tcPr>
            <w:tcW w:w="3685" w:type="dxa"/>
            <w:tcBorders>
              <w:right w:val="nil"/>
            </w:tcBorders>
            <w:vAlign w:val="center"/>
          </w:tcPr>
          <w:p w14:paraId="7EAFBA48" w14:textId="086FEE10" w:rsidR="00076001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Marcio </w:t>
            </w:r>
            <w:proofErr w:type="spellStart"/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Kist</w:t>
            </w:r>
            <w:proofErr w:type="spellEnd"/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Parcianello</w:t>
            </w:r>
            <w:proofErr w:type="spellEnd"/>
          </w:p>
          <w:p w14:paraId="368A6739" w14:textId="1A9FE38B" w:rsidR="00343A5F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Ricardo Brito Santos</w:t>
            </w:r>
          </w:p>
        </w:tc>
        <w:tc>
          <w:tcPr>
            <w:tcW w:w="4545" w:type="dxa"/>
            <w:tcBorders>
              <w:left w:val="nil"/>
            </w:tcBorders>
            <w:vAlign w:val="center"/>
          </w:tcPr>
          <w:p w14:paraId="76A6D457" w14:textId="6BB2A883" w:rsidR="00076001" w:rsidRPr="00315DCE" w:rsidRDefault="00076001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Gerente</w:t>
            </w:r>
            <w:r w:rsidR="00890D09"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 de Enfermagem</w:t>
            </w:r>
          </w:p>
          <w:p w14:paraId="792CF740" w14:textId="331BE939" w:rsidR="00343A5F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Enfermeiro </w:t>
            </w:r>
            <w:r w:rsidR="007F5B99"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Coordenador </w:t>
            </w: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de Qualidade</w:t>
            </w:r>
          </w:p>
        </w:tc>
      </w:tr>
      <w:tr w:rsidR="00076001" w:rsidRPr="00315DCE" w14:paraId="043ED590" w14:textId="77777777" w:rsidTr="00064AA3">
        <w:trPr>
          <w:trHeight w:val="315"/>
          <w:jc w:val="center"/>
        </w:trPr>
        <w:tc>
          <w:tcPr>
            <w:tcW w:w="1415" w:type="dxa"/>
            <w:shd w:val="clear" w:color="auto" w:fill="AEAAAA"/>
            <w:vAlign w:val="center"/>
          </w:tcPr>
          <w:p w14:paraId="6D127620" w14:textId="77777777" w:rsidR="00076001" w:rsidRPr="00315DCE" w:rsidRDefault="00076001" w:rsidP="00EA7B69">
            <w:pPr>
              <w:ind w:left="142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b/>
                <w:color w:val="auto"/>
                <w:sz w:val="24"/>
              </w:rPr>
              <w:t>Descrição da revisão</w:t>
            </w:r>
          </w:p>
        </w:tc>
        <w:tc>
          <w:tcPr>
            <w:tcW w:w="8230" w:type="dxa"/>
            <w:gridSpan w:val="2"/>
            <w:vAlign w:val="center"/>
          </w:tcPr>
          <w:p w14:paraId="61CCAE12" w14:textId="6743F7C3" w:rsidR="00343A5F" w:rsidRPr="00315DCE" w:rsidRDefault="007F5B9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Não houve</w:t>
            </w:r>
          </w:p>
        </w:tc>
      </w:tr>
      <w:tr w:rsidR="00076001" w:rsidRPr="00315DCE" w14:paraId="0D40453A" w14:textId="77777777" w:rsidTr="007F5B99">
        <w:trPr>
          <w:trHeight w:val="322"/>
          <w:jc w:val="center"/>
        </w:trPr>
        <w:tc>
          <w:tcPr>
            <w:tcW w:w="1415" w:type="dxa"/>
            <w:shd w:val="clear" w:color="auto" w:fill="AEAAAA"/>
            <w:vAlign w:val="center"/>
          </w:tcPr>
          <w:p w14:paraId="7993B3CD" w14:textId="77777777" w:rsidR="00076001" w:rsidRPr="00315DCE" w:rsidRDefault="00076001" w:rsidP="00EA7B69">
            <w:pPr>
              <w:ind w:left="142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b/>
                <w:color w:val="auto"/>
                <w:sz w:val="24"/>
              </w:rPr>
              <w:t>Aprovação</w:t>
            </w:r>
          </w:p>
        </w:tc>
        <w:tc>
          <w:tcPr>
            <w:tcW w:w="3685" w:type="dxa"/>
            <w:tcBorders>
              <w:right w:val="nil"/>
            </w:tcBorders>
            <w:vAlign w:val="center"/>
          </w:tcPr>
          <w:p w14:paraId="3265AC0B" w14:textId="2A060BC4" w:rsidR="00076001" w:rsidRPr="00315DCE" w:rsidRDefault="007F5B99" w:rsidP="007F5B99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 w:rsidRPr="00315DCE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Alessandro Nascimento Campos</w:t>
            </w:r>
            <w:r w:rsidRPr="00315DCE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br/>
            </w:r>
          </w:p>
        </w:tc>
        <w:tc>
          <w:tcPr>
            <w:tcW w:w="4545" w:type="dxa"/>
            <w:tcBorders>
              <w:left w:val="nil"/>
            </w:tcBorders>
            <w:vAlign w:val="center"/>
          </w:tcPr>
          <w:p w14:paraId="0186037B" w14:textId="2AA6DF83" w:rsidR="00076001" w:rsidRPr="00315DCE" w:rsidRDefault="007F5B99" w:rsidP="007F5B99">
            <w:pPr>
              <w:spacing w:line="480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   </w:t>
            </w:r>
            <w:r w:rsidR="00076001"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Diretor </w:t>
            </w:r>
          </w:p>
        </w:tc>
      </w:tr>
    </w:tbl>
    <w:p w14:paraId="75AC76BE" w14:textId="77777777" w:rsidR="00EB3CCC" w:rsidRPr="00315DCE" w:rsidRDefault="00EB3CCC" w:rsidP="00EA7B69">
      <w:pPr>
        <w:rPr>
          <w:rFonts w:ascii="Times New Roman" w:hAnsi="Times New Roman" w:cs="Times New Roman"/>
          <w:color w:val="auto"/>
          <w:sz w:val="24"/>
        </w:rPr>
      </w:pPr>
    </w:p>
    <w:sectPr w:rsidR="00EB3CCC" w:rsidRPr="00315DCE" w:rsidSect="00EA7B69">
      <w:headerReference w:type="default" r:id="rId9"/>
      <w:pgSz w:w="11906" w:h="16838"/>
      <w:pgMar w:top="1701" w:right="1134" w:bottom="284" w:left="1134" w:header="567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A97DF" w14:textId="77777777" w:rsidR="000F564F" w:rsidRDefault="000F564F" w:rsidP="00BF0CC0">
      <w:r>
        <w:separator/>
      </w:r>
    </w:p>
  </w:endnote>
  <w:endnote w:type="continuationSeparator" w:id="0">
    <w:p w14:paraId="08675C53" w14:textId="77777777" w:rsidR="000F564F" w:rsidRDefault="000F564F" w:rsidP="00BF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altName w:val="Arial"/>
    <w:charset w:val="00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C300D" w14:textId="77777777" w:rsidR="000F564F" w:rsidRDefault="000F564F" w:rsidP="00BF0CC0">
      <w:r>
        <w:separator/>
      </w:r>
    </w:p>
  </w:footnote>
  <w:footnote w:type="continuationSeparator" w:id="0">
    <w:p w14:paraId="39864095" w14:textId="77777777" w:rsidR="000F564F" w:rsidRDefault="000F564F" w:rsidP="00BF0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3822"/>
      <w:gridCol w:w="2410"/>
      <w:gridCol w:w="1422"/>
    </w:tblGrid>
    <w:tr w:rsidR="00F06DEE" w:rsidRPr="00D24DCC" w14:paraId="7DC81741" w14:textId="77777777" w:rsidTr="00763A12">
      <w:trPr>
        <w:trHeight w:hRule="exact" w:val="857"/>
        <w:jc w:val="center"/>
      </w:trPr>
      <w:tc>
        <w:tcPr>
          <w:tcW w:w="1985" w:type="dxa"/>
          <w:tcBorders>
            <w:bottom w:val="single" w:sz="4" w:space="0" w:color="auto"/>
          </w:tcBorders>
          <w:shd w:val="clear" w:color="000000" w:fill="FFFFFF"/>
          <w:vAlign w:val="center"/>
        </w:tcPr>
        <w:p w14:paraId="7796D3FB" w14:textId="77777777" w:rsidR="00F06DEE" w:rsidRPr="0085215F" w:rsidRDefault="00F06DEE" w:rsidP="00F06DEE">
          <w:pPr>
            <w:pStyle w:val="Ttulo1"/>
            <w:rPr>
              <w:rFonts w:ascii="Calibri" w:hAnsi="Calibri" w:cs="Calibri"/>
              <w:noProof/>
              <w:color w:val="C0C0C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5034DE6" wp14:editId="3AD02348">
                <wp:simplePos x="0" y="0"/>
                <wp:positionH relativeFrom="column">
                  <wp:posOffset>59055</wp:posOffset>
                </wp:positionH>
                <wp:positionV relativeFrom="paragraph">
                  <wp:posOffset>95885</wp:posOffset>
                </wp:positionV>
                <wp:extent cx="1078230" cy="362585"/>
                <wp:effectExtent l="0" t="0" r="7620" b="0"/>
                <wp:wrapSquare wrapText="bothSides"/>
                <wp:docPr id="2" name="Imagem 2" descr="UTI E F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TI E F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36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822" w:type="dxa"/>
          <w:tcBorders>
            <w:bottom w:val="single" w:sz="4" w:space="0" w:color="auto"/>
          </w:tcBorders>
          <w:shd w:val="clear" w:color="000000" w:fill="FFFFFF"/>
          <w:vAlign w:val="center"/>
        </w:tcPr>
        <w:p w14:paraId="704F46B5" w14:textId="77777777" w:rsidR="00F06DEE" w:rsidRPr="00C51287" w:rsidRDefault="00F06DEE" w:rsidP="00F06DEE">
          <w:pPr>
            <w:ind w:firstLine="102"/>
            <w:jc w:val="center"/>
            <w:rPr>
              <w:rFonts w:ascii="Calibri" w:hAnsi="Calibri" w:cs="Calibri"/>
              <w:b/>
              <w:bCs/>
              <w:noProof/>
              <w:color w:val="auto"/>
              <w:szCs w:val="22"/>
            </w:rPr>
          </w:pPr>
          <w:r w:rsidRPr="00C51287">
            <w:rPr>
              <w:rFonts w:ascii="Calibri" w:hAnsi="Calibri" w:cs="Calibri"/>
              <w:b/>
              <w:bCs/>
              <w:noProof/>
              <w:color w:val="auto"/>
              <w:szCs w:val="22"/>
            </w:rPr>
            <w:t>ENTIDADES CAMILIANAS</w:t>
          </w:r>
        </w:p>
        <w:p w14:paraId="2C5877C7" w14:textId="77777777" w:rsidR="00F06DEE" w:rsidRPr="00C51287" w:rsidRDefault="00F06DEE" w:rsidP="00F06DEE">
          <w:pPr>
            <w:ind w:firstLine="102"/>
            <w:jc w:val="center"/>
            <w:rPr>
              <w:rFonts w:ascii="Calibri" w:hAnsi="Calibri" w:cs="Calibri"/>
              <w:b/>
              <w:bCs/>
              <w:color w:val="auto"/>
              <w:szCs w:val="22"/>
            </w:rPr>
          </w:pPr>
          <w:r w:rsidRPr="00C51287">
            <w:rPr>
              <w:rFonts w:ascii="Calibri" w:hAnsi="Calibri" w:cs="Calibri"/>
              <w:b/>
              <w:bCs/>
              <w:noProof/>
              <w:color w:val="auto"/>
              <w:szCs w:val="22"/>
            </w:rPr>
            <w:t>BRASILEIRAS</w:t>
          </w:r>
        </w:p>
      </w:tc>
      <w:tc>
        <w:tcPr>
          <w:tcW w:w="2410" w:type="dxa"/>
          <w:tcBorders>
            <w:bottom w:val="single" w:sz="4" w:space="0" w:color="auto"/>
          </w:tcBorders>
          <w:vAlign w:val="center"/>
        </w:tcPr>
        <w:p w14:paraId="58F7E808" w14:textId="77777777" w:rsidR="00F06DEE" w:rsidRPr="00C51287" w:rsidRDefault="00F06DEE" w:rsidP="00763A12">
          <w:pPr>
            <w:jc w:val="center"/>
            <w:rPr>
              <w:rFonts w:ascii="Calibri" w:hAnsi="Calibri" w:cs="Calibri"/>
              <w:b/>
              <w:color w:val="auto"/>
              <w:szCs w:val="22"/>
            </w:rPr>
          </w:pPr>
          <w:r w:rsidRPr="00C51287">
            <w:rPr>
              <w:rFonts w:ascii="Calibri" w:hAnsi="Calibri" w:cs="Calibri"/>
              <w:b/>
              <w:color w:val="auto"/>
              <w:szCs w:val="22"/>
            </w:rPr>
            <w:t>MODELO CAMILIANO</w:t>
          </w:r>
          <w:r w:rsidR="00763A12">
            <w:rPr>
              <w:rFonts w:ascii="Calibri" w:hAnsi="Calibri" w:cs="Calibri"/>
              <w:b/>
              <w:color w:val="auto"/>
              <w:szCs w:val="22"/>
            </w:rPr>
            <w:t xml:space="preserve"> </w:t>
          </w:r>
          <w:r w:rsidRPr="00C51287">
            <w:rPr>
              <w:rFonts w:ascii="Calibri" w:hAnsi="Calibri" w:cs="Calibri"/>
              <w:b/>
              <w:color w:val="auto"/>
              <w:szCs w:val="22"/>
            </w:rPr>
            <w:t>DE QUALIDADE</w:t>
          </w:r>
        </w:p>
      </w:tc>
      <w:tc>
        <w:tcPr>
          <w:tcW w:w="1422" w:type="dxa"/>
          <w:tcBorders>
            <w:bottom w:val="single" w:sz="4" w:space="0" w:color="auto"/>
          </w:tcBorders>
          <w:vAlign w:val="center"/>
        </w:tcPr>
        <w:p w14:paraId="398D5379" w14:textId="6D71B8C2" w:rsidR="00F06DEE" w:rsidRPr="00C51287" w:rsidRDefault="00F06DEE" w:rsidP="000249C9">
          <w:pPr>
            <w:pStyle w:val="Ttulo1"/>
            <w:rPr>
              <w:rFonts w:ascii="Calibri" w:hAnsi="Calibri" w:cs="Calibri"/>
              <w:b w:val="0"/>
              <w:color w:val="auto"/>
              <w:sz w:val="22"/>
              <w:szCs w:val="22"/>
            </w:rPr>
          </w:pPr>
          <w:r w:rsidRPr="00C51287">
            <w:rPr>
              <w:rFonts w:ascii="Calibri" w:hAnsi="Calibri" w:cs="Calibri"/>
              <w:b w:val="0"/>
              <w:color w:val="auto"/>
              <w:sz w:val="22"/>
              <w:szCs w:val="22"/>
            </w:rPr>
            <w:t xml:space="preserve">Nº </w:t>
          </w:r>
          <w:r>
            <w:rPr>
              <w:rFonts w:ascii="Calibri" w:hAnsi="Calibri" w:cs="Calibri"/>
              <w:b w:val="0"/>
              <w:color w:val="auto"/>
              <w:sz w:val="22"/>
              <w:szCs w:val="22"/>
            </w:rPr>
            <w:t xml:space="preserve">REG </w:t>
          </w:r>
          <w:r w:rsidR="000249C9">
            <w:rPr>
              <w:rFonts w:ascii="Calibri" w:hAnsi="Calibri" w:cs="Calibri"/>
              <w:b w:val="0"/>
              <w:color w:val="auto"/>
              <w:sz w:val="22"/>
              <w:szCs w:val="22"/>
            </w:rPr>
            <w:t>00</w:t>
          </w:r>
          <w:r w:rsidR="007F5B99">
            <w:rPr>
              <w:rFonts w:ascii="Calibri" w:hAnsi="Calibri" w:cs="Calibri"/>
              <w:b w:val="0"/>
              <w:color w:val="auto"/>
              <w:sz w:val="22"/>
              <w:szCs w:val="22"/>
            </w:rPr>
            <w:t>1</w:t>
          </w:r>
        </w:p>
      </w:tc>
    </w:tr>
    <w:tr w:rsidR="00F06DEE" w:rsidRPr="0085215F" w14:paraId="39774ACE" w14:textId="77777777" w:rsidTr="00763A12">
      <w:trPr>
        <w:trHeight w:hRule="exact" w:val="274"/>
        <w:jc w:val="center"/>
      </w:trPr>
      <w:tc>
        <w:tcPr>
          <w:tcW w:w="5807" w:type="dxa"/>
          <w:gridSpan w:val="2"/>
          <w:shd w:val="clear" w:color="auto" w:fill="auto"/>
          <w:vAlign w:val="center"/>
        </w:tcPr>
        <w:p w14:paraId="003111B4" w14:textId="77777777" w:rsidR="00F06DEE" w:rsidRPr="00C51287" w:rsidRDefault="00F06DEE" w:rsidP="00F06DEE">
          <w:pPr>
            <w:jc w:val="center"/>
            <w:rPr>
              <w:rFonts w:ascii="Calibri" w:hAnsi="Calibri" w:cs="Calibri"/>
              <w:b/>
              <w:bCs/>
              <w:color w:val="auto"/>
              <w:szCs w:val="22"/>
            </w:rPr>
          </w:pPr>
          <w:r>
            <w:rPr>
              <w:rFonts w:ascii="Calibri" w:hAnsi="Calibri" w:cs="Calibri"/>
              <w:b/>
              <w:bCs/>
              <w:color w:val="auto"/>
              <w:szCs w:val="22"/>
            </w:rPr>
            <w:t>REGIMENTO</w:t>
          </w:r>
        </w:p>
      </w:tc>
      <w:tc>
        <w:tcPr>
          <w:tcW w:w="2410" w:type="dxa"/>
          <w:shd w:val="clear" w:color="auto" w:fill="auto"/>
          <w:vAlign w:val="center"/>
        </w:tcPr>
        <w:p w14:paraId="7580C7E1" w14:textId="77777777" w:rsidR="00F06DEE" w:rsidRPr="00C51287" w:rsidRDefault="00F06DEE" w:rsidP="00F06DEE">
          <w:pPr>
            <w:jc w:val="left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Data da implantação</w:t>
          </w:r>
        </w:p>
      </w:tc>
      <w:tc>
        <w:tcPr>
          <w:tcW w:w="1422" w:type="dxa"/>
          <w:shd w:val="clear" w:color="auto" w:fill="auto"/>
          <w:vAlign w:val="center"/>
        </w:tcPr>
        <w:p w14:paraId="68810A5C" w14:textId="3EC9EE80" w:rsidR="00F06DEE" w:rsidRPr="00C51287" w:rsidRDefault="00F06DEE" w:rsidP="00F06DEE">
          <w:pPr>
            <w:jc w:val="center"/>
            <w:rPr>
              <w:rFonts w:ascii="Calibri" w:hAnsi="Calibri" w:cs="Calibri"/>
              <w:color w:val="auto"/>
              <w:szCs w:val="22"/>
            </w:rPr>
          </w:pPr>
        </w:p>
      </w:tc>
    </w:tr>
    <w:tr w:rsidR="00F06DEE" w:rsidRPr="0085215F" w14:paraId="03F010B5" w14:textId="77777777" w:rsidTr="00763A12">
      <w:trPr>
        <w:trHeight w:hRule="exact" w:val="274"/>
        <w:jc w:val="center"/>
      </w:trPr>
      <w:tc>
        <w:tcPr>
          <w:tcW w:w="5807" w:type="dxa"/>
          <w:gridSpan w:val="2"/>
          <w:vMerge w:val="restart"/>
          <w:shd w:val="clear" w:color="auto" w:fill="auto"/>
          <w:vAlign w:val="center"/>
        </w:tcPr>
        <w:p w14:paraId="307DA371" w14:textId="77777777" w:rsidR="00F06DEE" w:rsidRPr="00C51287" w:rsidRDefault="00F06DEE" w:rsidP="000249C9">
          <w:pPr>
            <w:jc w:val="center"/>
            <w:rPr>
              <w:rFonts w:ascii="Calibri" w:hAnsi="Calibri" w:cs="Calibri"/>
              <w:b/>
              <w:bCs/>
              <w:color w:val="auto"/>
              <w:szCs w:val="22"/>
            </w:rPr>
          </w:pPr>
          <w:r>
            <w:rPr>
              <w:rFonts w:ascii="Calibri" w:hAnsi="Calibri" w:cs="Calibri"/>
              <w:b/>
              <w:bCs/>
              <w:color w:val="auto"/>
              <w:szCs w:val="22"/>
            </w:rPr>
            <w:t xml:space="preserve">COMISSÃO DE </w:t>
          </w:r>
          <w:r w:rsidR="000249C9">
            <w:rPr>
              <w:rFonts w:ascii="Calibri" w:hAnsi="Calibri" w:cs="Calibri"/>
              <w:b/>
              <w:bCs/>
              <w:color w:val="auto"/>
              <w:szCs w:val="22"/>
            </w:rPr>
            <w:t>ÉTICA DE ENFERMAGEM</w:t>
          </w:r>
        </w:p>
      </w:tc>
      <w:tc>
        <w:tcPr>
          <w:tcW w:w="2410" w:type="dxa"/>
          <w:shd w:val="clear" w:color="auto" w:fill="auto"/>
          <w:vAlign w:val="center"/>
        </w:tcPr>
        <w:p w14:paraId="5EF40163" w14:textId="77777777" w:rsidR="00F06DEE" w:rsidRPr="00C51287" w:rsidRDefault="00F06DEE" w:rsidP="00F06DEE">
          <w:pPr>
            <w:jc w:val="left"/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>Versão número</w:t>
          </w:r>
        </w:p>
      </w:tc>
      <w:tc>
        <w:tcPr>
          <w:tcW w:w="1422" w:type="dxa"/>
          <w:shd w:val="clear" w:color="auto" w:fill="auto"/>
          <w:vAlign w:val="center"/>
        </w:tcPr>
        <w:p w14:paraId="51E61CEA" w14:textId="69A18F1E" w:rsidR="00F06DEE" w:rsidRPr="00C51287" w:rsidRDefault="007F5B99" w:rsidP="00F06DEE">
          <w:pPr>
            <w:jc w:val="center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01</w:t>
          </w:r>
        </w:p>
      </w:tc>
    </w:tr>
    <w:tr w:rsidR="00F06DEE" w:rsidRPr="0085215F" w14:paraId="70A34899" w14:textId="77777777" w:rsidTr="00763A12">
      <w:trPr>
        <w:trHeight w:hRule="exact" w:val="304"/>
        <w:jc w:val="center"/>
      </w:trPr>
      <w:tc>
        <w:tcPr>
          <w:tcW w:w="5807" w:type="dxa"/>
          <w:gridSpan w:val="2"/>
          <w:vMerge/>
          <w:shd w:val="clear" w:color="auto" w:fill="auto"/>
          <w:vAlign w:val="center"/>
        </w:tcPr>
        <w:p w14:paraId="2BBD9F1C" w14:textId="77777777" w:rsidR="00F06DEE" w:rsidRPr="00C51287" w:rsidRDefault="00F06DEE" w:rsidP="00F06DEE">
          <w:pPr>
            <w:pStyle w:val="Ttulo1"/>
            <w:rPr>
              <w:rFonts w:ascii="Calibri" w:hAnsi="Calibri" w:cs="Calibri"/>
              <w:b w:val="0"/>
              <w:color w:val="auto"/>
              <w:sz w:val="22"/>
              <w:szCs w:val="22"/>
            </w:rPr>
          </w:pPr>
        </w:p>
      </w:tc>
      <w:tc>
        <w:tcPr>
          <w:tcW w:w="2410" w:type="dxa"/>
          <w:shd w:val="clear" w:color="auto" w:fill="auto"/>
          <w:vAlign w:val="center"/>
        </w:tcPr>
        <w:p w14:paraId="248DC738" w14:textId="77777777" w:rsidR="00F06DEE" w:rsidRPr="00C51287" w:rsidRDefault="00F06DEE" w:rsidP="00F06DEE">
          <w:pPr>
            <w:jc w:val="left"/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>Data da última Revisão</w:t>
          </w:r>
        </w:p>
      </w:tc>
      <w:tc>
        <w:tcPr>
          <w:tcW w:w="1422" w:type="dxa"/>
          <w:shd w:val="clear" w:color="auto" w:fill="auto"/>
          <w:vAlign w:val="center"/>
        </w:tcPr>
        <w:p w14:paraId="6E208536" w14:textId="5F23A6F1" w:rsidR="00F06DEE" w:rsidRPr="00C51287" w:rsidRDefault="007F5B99" w:rsidP="00F06DEE">
          <w:pPr>
            <w:jc w:val="center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31/08/2023</w:t>
          </w:r>
        </w:p>
      </w:tc>
    </w:tr>
    <w:tr w:rsidR="00F06DEE" w:rsidRPr="0085215F" w14:paraId="57925991" w14:textId="77777777" w:rsidTr="00763A12">
      <w:trPr>
        <w:trHeight w:hRule="exact" w:val="304"/>
        <w:jc w:val="center"/>
      </w:trPr>
      <w:tc>
        <w:tcPr>
          <w:tcW w:w="5807" w:type="dxa"/>
          <w:gridSpan w:val="2"/>
          <w:vMerge/>
          <w:shd w:val="clear" w:color="auto" w:fill="auto"/>
          <w:vAlign w:val="center"/>
        </w:tcPr>
        <w:p w14:paraId="432509A5" w14:textId="77777777" w:rsidR="00F06DEE" w:rsidRPr="00C51287" w:rsidRDefault="00F06DEE" w:rsidP="00F06DEE">
          <w:pPr>
            <w:pStyle w:val="Ttulo1"/>
            <w:rPr>
              <w:rFonts w:ascii="Calibri" w:hAnsi="Calibri" w:cs="Calibri"/>
              <w:b w:val="0"/>
              <w:color w:val="auto"/>
              <w:sz w:val="22"/>
              <w:szCs w:val="22"/>
            </w:rPr>
          </w:pPr>
        </w:p>
      </w:tc>
      <w:tc>
        <w:tcPr>
          <w:tcW w:w="2410" w:type="dxa"/>
          <w:shd w:val="clear" w:color="auto" w:fill="auto"/>
          <w:vAlign w:val="center"/>
        </w:tcPr>
        <w:p w14:paraId="7EEFE6B7" w14:textId="77777777" w:rsidR="00F06DEE" w:rsidRPr="00C51287" w:rsidRDefault="00F06DEE" w:rsidP="00F06DEE">
          <w:pPr>
            <w:jc w:val="left"/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>Data da próxima Revisão</w:t>
          </w:r>
        </w:p>
      </w:tc>
      <w:tc>
        <w:tcPr>
          <w:tcW w:w="1422" w:type="dxa"/>
          <w:shd w:val="clear" w:color="auto" w:fill="auto"/>
          <w:vAlign w:val="center"/>
        </w:tcPr>
        <w:p w14:paraId="5472EA46" w14:textId="463B7C61" w:rsidR="00F06DEE" w:rsidRPr="00C51287" w:rsidRDefault="007F5B99" w:rsidP="00F06DEE">
          <w:pPr>
            <w:jc w:val="center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31/08</w:t>
          </w:r>
          <w:r w:rsidR="000249C9">
            <w:rPr>
              <w:rFonts w:ascii="Calibri" w:hAnsi="Calibri" w:cs="Calibri"/>
              <w:color w:val="auto"/>
              <w:szCs w:val="22"/>
            </w:rPr>
            <w:t>/202</w:t>
          </w:r>
          <w:r w:rsidR="00097453">
            <w:rPr>
              <w:rFonts w:ascii="Calibri" w:hAnsi="Calibri" w:cs="Calibri"/>
              <w:color w:val="auto"/>
              <w:szCs w:val="22"/>
            </w:rPr>
            <w:t>5</w:t>
          </w:r>
        </w:p>
      </w:tc>
    </w:tr>
    <w:tr w:rsidR="00F06DEE" w:rsidRPr="0085215F" w14:paraId="5E5D5081" w14:textId="77777777" w:rsidTr="00763A12">
      <w:trPr>
        <w:trHeight w:hRule="exact" w:val="273"/>
        <w:jc w:val="center"/>
      </w:trPr>
      <w:tc>
        <w:tcPr>
          <w:tcW w:w="5807" w:type="dxa"/>
          <w:gridSpan w:val="2"/>
          <w:vMerge/>
          <w:shd w:val="clear" w:color="auto" w:fill="auto"/>
          <w:vAlign w:val="center"/>
        </w:tcPr>
        <w:p w14:paraId="2482FD39" w14:textId="77777777" w:rsidR="00F06DEE" w:rsidRPr="00C51287" w:rsidRDefault="00F06DEE" w:rsidP="00F06DEE">
          <w:pPr>
            <w:pStyle w:val="Ttulo1"/>
            <w:rPr>
              <w:rFonts w:ascii="Calibri" w:hAnsi="Calibri" w:cs="Calibri"/>
              <w:b w:val="0"/>
              <w:color w:val="auto"/>
              <w:sz w:val="22"/>
              <w:szCs w:val="22"/>
            </w:rPr>
          </w:pPr>
        </w:p>
      </w:tc>
      <w:tc>
        <w:tcPr>
          <w:tcW w:w="2410" w:type="dxa"/>
          <w:shd w:val="clear" w:color="auto" w:fill="auto"/>
          <w:vAlign w:val="center"/>
        </w:tcPr>
        <w:p w14:paraId="50393C9D" w14:textId="5DB10111" w:rsidR="00F06DEE" w:rsidRPr="00C51287" w:rsidRDefault="00F06DEE" w:rsidP="00F06DEE">
          <w:pPr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 xml:space="preserve">Nº de páginas: </w:t>
          </w:r>
          <w:r w:rsidR="007F5B99">
            <w:rPr>
              <w:rFonts w:ascii="Calibri" w:hAnsi="Calibri" w:cs="Calibri"/>
              <w:color w:val="auto"/>
              <w:szCs w:val="22"/>
            </w:rPr>
            <w:t>9</w:t>
          </w:r>
        </w:p>
      </w:tc>
      <w:tc>
        <w:tcPr>
          <w:tcW w:w="1422" w:type="dxa"/>
          <w:shd w:val="clear" w:color="auto" w:fill="auto"/>
          <w:vAlign w:val="center"/>
        </w:tcPr>
        <w:p w14:paraId="3ED722C2" w14:textId="0ABBCE98" w:rsidR="00F06DEE" w:rsidRPr="00C51287" w:rsidRDefault="00F06DEE" w:rsidP="00064AA3">
          <w:pPr>
            <w:jc w:val="center"/>
            <w:rPr>
              <w:rStyle w:val="Nmerodepgina"/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>Pág.:</w:t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t xml:space="preserve"> </w:t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fldChar w:fldCharType="begin"/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instrText xml:space="preserve"> PAGE  \* Arabic  \* MERGEFORMAT </w:instrText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fldChar w:fldCharType="separate"/>
          </w:r>
          <w:r w:rsidR="00EA7B69">
            <w:rPr>
              <w:rStyle w:val="Nmerodepgina"/>
              <w:rFonts w:ascii="Calibri" w:hAnsi="Calibri" w:cs="Calibri"/>
              <w:noProof/>
              <w:color w:val="auto"/>
              <w:szCs w:val="22"/>
            </w:rPr>
            <w:t>5</w:t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fldChar w:fldCharType="end"/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t>/</w:t>
          </w:r>
          <w:r w:rsidR="00315DCE">
            <w:rPr>
              <w:rStyle w:val="Nmerodepgina"/>
              <w:rFonts w:ascii="Calibri" w:hAnsi="Calibri" w:cs="Calibri"/>
              <w:color w:val="auto"/>
              <w:szCs w:val="22"/>
            </w:rPr>
            <w:t>8</w:t>
          </w:r>
        </w:p>
      </w:tc>
    </w:tr>
    <w:tr w:rsidR="00F06DEE" w:rsidRPr="0085215F" w14:paraId="6AD1D099" w14:textId="77777777" w:rsidTr="00CD7CC2">
      <w:trPr>
        <w:trHeight w:val="475"/>
        <w:jc w:val="center"/>
      </w:trPr>
      <w:tc>
        <w:tcPr>
          <w:tcW w:w="9639" w:type="dxa"/>
          <w:gridSpan w:val="4"/>
          <w:shd w:val="clear" w:color="auto" w:fill="auto"/>
          <w:vAlign w:val="center"/>
        </w:tcPr>
        <w:p w14:paraId="3CE65183" w14:textId="77777777" w:rsidR="00F06DEE" w:rsidRPr="00C51287" w:rsidRDefault="00F06DEE" w:rsidP="00F06DEE">
          <w:pPr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b/>
              <w:color w:val="auto"/>
              <w:szCs w:val="22"/>
            </w:rPr>
            <w:t>Finalidade:</w:t>
          </w:r>
          <w:r w:rsidRPr="00C51287">
            <w:rPr>
              <w:rFonts w:ascii="Calibri" w:hAnsi="Calibri" w:cs="Calibri"/>
              <w:color w:val="auto"/>
              <w:szCs w:val="22"/>
            </w:rPr>
            <w:t xml:space="preserve"> </w:t>
          </w:r>
          <w:r w:rsidR="00343A5F">
            <w:rPr>
              <w:rFonts w:ascii="Calibri" w:hAnsi="Calibri" w:cs="Calibri"/>
              <w:color w:val="auto"/>
              <w:szCs w:val="22"/>
            </w:rPr>
            <w:t>Desenvolver e promover ações educativas</w:t>
          </w:r>
          <w:r w:rsidR="004551E6">
            <w:rPr>
              <w:rFonts w:ascii="Calibri" w:hAnsi="Calibri" w:cs="Calibri"/>
              <w:color w:val="auto"/>
              <w:szCs w:val="22"/>
            </w:rPr>
            <w:t xml:space="preserve"> relacionadas ao exercício ético e disciplinar dos profissionais de enfermagem.</w:t>
          </w:r>
          <w:r w:rsidR="00343A5F">
            <w:rPr>
              <w:rFonts w:ascii="Calibri" w:hAnsi="Calibri" w:cs="Calibri"/>
              <w:color w:val="auto"/>
              <w:szCs w:val="22"/>
            </w:rPr>
            <w:t xml:space="preserve"> </w:t>
          </w:r>
        </w:p>
      </w:tc>
    </w:tr>
  </w:tbl>
  <w:p w14:paraId="621DCE97" w14:textId="77777777" w:rsidR="00F066AF" w:rsidRPr="00E80A79" w:rsidRDefault="00F066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23B"/>
    <w:multiLevelType w:val="hybridMultilevel"/>
    <w:tmpl w:val="F4B459D8"/>
    <w:lvl w:ilvl="0" w:tplc="BF661C2A">
      <w:start w:val="1"/>
      <w:numFmt w:val="low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1E66770C">
      <w:start w:val="1"/>
      <w:numFmt w:val="upperRoman"/>
      <w:lvlText w:val="%2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031C7029"/>
    <w:multiLevelType w:val="hybridMultilevel"/>
    <w:tmpl w:val="5750F72E"/>
    <w:lvl w:ilvl="0" w:tplc="04160013">
      <w:start w:val="1"/>
      <w:numFmt w:val="upperRoman"/>
      <w:lvlText w:val="%1."/>
      <w:lvlJc w:val="righ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532A85"/>
    <w:multiLevelType w:val="hybridMultilevel"/>
    <w:tmpl w:val="8A88EC9E"/>
    <w:lvl w:ilvl="0" w:tplc="F1E6A7D8">
      <w:start w:val="1"/>
      <w:numFmt w:val="upperRoman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07AB4D84"/>
    <w:multiLevelType w:val="multilevel"/>
    <w:tmpl w:val="28F6D138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0EA1016"/>
    <w:multiLevelType w:val="hybridMultilevel"/>
    <w:tmpl w:val="D21C11C4"/>
    <w:lvl w:ilvl="0" w:tplc="0E508C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9D42D9"/>
    <w:multiLevelType w:val="hybridMultilevel"/>
    <w:tmpl w:val="7AB02C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1657B"/>
    <w:multiLevelType w:val="hybridMultilevel"/>
    <w:tmpl w:val="B60C6E34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9A1EE0"/>
    <w:multiLevelType w:val="hybridMultilevel"/>
    <w:tmpl w:val="C964A9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075D5"/>
    <w:multiLevelType w:val="hybridMultilevel"/>
    <w:tmpl w:val="B1EA156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060588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A027CE"/>
    <w:multiLevelType w:val="hybridMultilevel"/>
    <w:tmpl w:val="A1746368"/>
    <w:lvl w:ilvl="0" w:tplc="04160013">
      <w:start w:val="1"/>
      <w:numFmt w:val="upperRoman"/>
      <w:lvlText w:val="%1."/>
      <w:lvlJc w:val="right"/>
      <w:pPr>
        <w:tabs>
          <w:tab w:val="num" w:pos="862"/>
        </w:tabs>
        <w:ind w:left="862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0" w15:restartNumberingAfterBreak="0">
    <w:nsid w:val="1ED2181D"/>
    <w:multiLevelType w:val="hybridMultilevel"/>
    <w:tmpl w:val="B030984E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8F47E9"/>
    <w:multiLevelType w:val="hybridMultilevel"/>
    <w:tmpl w:val="13F4E83C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0A4E38"/>
    <w:multiLevelType w:val="hybridMultilevel"/>
    <w:tmpl w:val="1174F22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36ACF"/>
    <w:multiLevelType w:val="hybridMultilevel"/>
    <w:tmpl w:val="A1B2A9B6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3">
      <w:start w:val="1"/>
      <w:numFmt w:val="upperRoman"/>
      <w:lvlText w:val="%2."/>
      <w:lvlJc w:val="right"/>
      <w:pPr>
        <w:tabs>
          <w:tab w:val="num" w:pos="720"/>
        </w:tabs>
        <w:ind w:left="720" w:hanging="18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584056"/>
    <w:multiLevelType w:val="hybridMultilevel"/>
    <w:tmpl w:val="BA04DE18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EA663A"/>
    <w:multiLevelType w:val="hybridMultilevel"/>
    <w:tmpl w:val="87D214BC"/>
    <w:lvl w:ilvl="0" w:tplc="046CE7A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75542F"/>
    <w:multiLevelType w:val="hybridMultilevel"/>
    <w:tmpl w:val="D25EEC48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5273E3"/>
    <w:multiLevelType w:val="hybridMultilevel"/>
    <w:tmpl w:val="24DA3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35D5E"/>
    <w:multiLevelType w:val="hybridMultilevel"/>
    <w:tmpl w:val="50A8AF4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F568D"/>
    <w:multiLevelType w:val="hybridMultilevel"/>
    <w:tmpl w:val="39D052BA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2255AD"/>
    <w:multiLevelType w:val="hybridMultilevel"/>
    <w:tmpl w:val="2B04830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2322B"/>
    <w:multiLevelType w:val="hybridMultilevel"/>
    <w:tmpl w:val="9CDE62D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02227"/>
    <w:multiLevelType w:val="hybridMultilevel"/>
    <w:tmpl w:val="BBE2800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33504"/>
    <w:multiLevelType w:val="hybridMultilevel"/>
    <w:tmpl w:val="4B461FFC"/>
    <w:lvl w:ilvl="0" w:tplc="F07EAB1E">
      <w:start w:val="1"/>
      <w:numFmt w:val="upperRoman"/>
      <w:lvlText w:val="%1."/>
      <w:lvlJc w:val="right"/>
      <w:pPr>
        <w:ind w:left="1080" w:hanging="72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F56BB"/>
    <w:multiLevelType w:val="hybridMultilevel"/>
    <w:tmpl w:val="2D7449CC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C30475"/>
    <w:multiLevelType w:val="hybridMultilevel"/>
    <w:tmpl w:val="AC0CCB20"/>
    <w:lvl w:ilvl="0" w:tplc="3FA06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C1DE7"/>
    <w:multiLevelType w:val="hybridMultilevel"/>
    <w:tmpl w:val="B3D23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E3A4D"/>
    <w:multiLevelType w:val="hybridMultilevel"/>
    <w:tmpl w:val="A086D62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9106D1"/>
    <w:multiLevelType w:val="hybridMultilevel"/>
    <w:tmpl w:val="5AB67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714FF"/>
    <w:multiLevelType w:val="hybridMultilevel"/>
    <w:tmpl w:val="47F26FF8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062955"/>
    <w:multiLevelType w:val="hybridMultilevel"/>
    <w:tmpl w:val="5F2A5EAC"/>
    <w:lvl w:ilvl="0" w:tplc="04160013">
      <w:start w:val="1"/>
      <w:numFmt w:val="upperRoman"/>
      <w:lvlText w:val="%1."/>
      <w:lvlJc w:val="right"/>
      <w:pPr>
        <w:tabs>
          <w:tab w:val="num" w:pos="1428"/>
        </w:tabs>
        <w:ind w:left="1428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 w15:restartNumberingAfterBreak="0">
    <w:nsid w:val="6E2F5FE3"/>
    <w:multiLevelType w:val="hybridMultilevel"/>
    <w:tmpl w:val="8B98C40C"/>
    <w:lvl w:ilvl="0" w:tplc="04160013">
      <w:start w:val="1"/>
      <w:numFmt w:val="upperRoman"/>
      <w:lvlText w:val="%1."/>
      <w:lvlJc w:val="right"/>
      <w:pPr>
        <w:tabs>
          <w:tab w:val="num" w:pos="1146"/>
        </w:tabs>
        <w:ind w:left="1146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2" w15:restartNumberingAfterBreak="0">
    <w:nsid w:val="730C6C5D"/>
    <w:multiLevelType w:val="hybridMultilevel"/>
    <w:tmpl w:val="D03AE6D2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F12EF6"/>
    <w:multiLevelType w:val="hybridMultilevel"/>
    <w:tmpl w:val="8A1A940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107F1"/>
    <w:multiLevelType w:val="hybridMultilevel"/>
    <w:tmpl w:val="8F8C9BA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84489"/>
    <w:multiLevelType w:val="hybridMultilevel"/>
    <w:tmpl w:val="207C8EFC"/>
    <w:lvl w:ilvl="0" w:tplc="F07EAB1E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B06FCA"/>
    <w:multiLevelType w:val="hybridMultilevel"/>
    <w:tmpl w:val="716485B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28"/>
  </w:num>
  <w:num w:numId="4">
    <w:abstractNumId w:val="26"/>
  </w:num>
  <w:num w:numId="5">
    <w:abstractNumId w:val="7"/>
  </w:num>
  <w:num w:numId="6">
    <w:abstractNumId w:val="18"/>
  </w:num>
  <w:num w:numId="7">
    <w:abstractNumId w:val="30"/>
  </w:num>
  <w:num w:numId="8">
    <w:abstractNumId w:val="13"/>
  </w:num>
  <w:num w:numId="9">
    <w:abstractNumId w:val="11"/>
  </w:num>
  <w:num w:numId="10">
    <w:abstractNumId w:val="32"/>
  </w:num>
  <w:num w:numId="11">
    <w:abstractNumId w:val="14"/>
  </w:num>
  <w:num w:numId="12">
    <w:abstractNumId w:val="24"/>
  </w:num>
  <w:num w:numId="13">
    <w:abstractNumId w:val="10"/>
  </w:num>
  <w:num w:numId="14">
    <w:abstractNumId w:val="16"/>
  </w:num>
  <w:num w:numId="15">
    <w:abstractNumId w:val="29"/>
  </w:num>
  <w:num w:numId="16">
    <w:abstractNumId w:val="19"/>
  </w:num>
  <w:num w:numId="17">
    <w:abstractNumId w:val="6"/>
  </w:num>
  <w:num w:numId="18">
    <w:abstractNumId w:val="8"/>
  </w:num>
  <w:num w:numId="19">
    <w:abstractNumId w:val="15"/>
  </w:num>
  <w:num w:numId="20">
    <w:abstractNumId w:val="4"/>
  </w:num>
  <w:num w:numId="21">
    <w:abstractNumId w:val="2"/>
  </w:num>
  <w:num w:numId="22">
    <w:abstractNumId w:val="0"/>
  </w:num>
  <w:num w:numId="23">
    <w:abstractNumId w:val="21"/>
  </w:num>
  <w:num w:numId="24">
    <w:abstractNumId w:val="35"/>
  </w:num>
  <w:num w:numId="25">
    <w:abstractNumId w:val="9"/>
  </w:num>
  <w:num w:numId="26">
    <w:abstractNumId w:val="31"/>
  </w:num>
  <w:num w:numId="27">
    <w:abstractNumId w:val="1"/>
  </w:num>
  <w:num w:numId="28">
    <w:abstractNumId w:val="20"/>
  </w:num>
  <w:num w:numId="29">
    <w:abstractNumId w:val="34"/>
  </w:num>
  <w:num w:numId="30">
    <w:abstractNumId w:val="33"/>
  </w:num>
  <w:num w:numId="31">
    <w:abstractNumId w:val="25"/>
  </w:num>
  <w:num w:numId="32">
    <w:abstractNumId w:val="23"/>
  </w:num>
  <w:num w:numId="33">
    <w:abstractNumId w:val="36"/>
  </w:num>
  <w:num w:numId="34">
    <w:abstractNumId w:val="27"/>
  </w:num>
  <w:num w:numId="35">
    <w:abstractNumId w:val="22"/>
  </w:num>
  <w:num w:numId="36">
    <w:abstractNumId w:val="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66"/>
    <w:rsid w:val="00003E1E"/>
    <w:rsid w:val="00005910"/>
    <w:rsid w:val="000108C8"/>
    <w:rsid w:val="00016DE9"/>
    <w:rsid w:val="00023DF0"/>
    <w:rsid w:val="000249C9"/>
    <w:rsid w:val="000349B8"/>
    <w:rsid w:val="00045E55"/>
    <w:rsid w:val="00050371"/>
    <w:rsid w:val="00053D4F"/>
    <w:rsid w:val="000564B3"/>
    <w:rsid w:val="00064AA3"/>
    <w:rsid w:val="00076001"/>
    <w:rsid w:val="00097453"/>
    <w:rsid w:val="000C6969"/>
    <w:rsid w:val="000D2E5D"/>
    <w:rsid w:val="000E3C4A"/>
    <w:rsid w:val="000F14EE"/>
    <w:rsid w:val="000F3F43"/>
    <w:rsid w:val="000F564F"/>
    <w:rsid w:val="0010428D"/>
    <w:rsid w:val="00120DD5"/>
    <w:rsid w:val="00145D75"/>
    <w:rsid w:val="00162428"/>
    <w:rsid w:val="00170AAB"/>
    <w:rsid w:val="00195927"/>
    <w:rsid w:val="001A2763"/>
    <w:rsid w:val="001A534B"/>
    <w:rsid w:val="001A6BF9"/>
    <w:rsid w:val="001B0171"/>
    <w:rsid w:val="001B0287"/>
    <w:rsid w:val="001B177F"/>
    <w:rsid w:val="001B759F"/>
    <w:rsid w:val="001B7738"/>
    <w:rsid w:val="001D4A82"/>
    <w:rsid w:val="001F1B58"/>
    <w:rsid w:val="002024F3"/>
    <w:rsid w:val="00211535"/>
    <w:rsid w:val="00234BBD"/>
    <w:rsid w:val="00250853"/>
    <w:rsid w:val="0026558C"/>
    <w:rsid w:val="0027513B"/>
    <w:rsid w:val="00290730"/>
    <w:rsid w:val="002C002D"/>
    <w:rsid w:val="002C4241"/>
    <w:rsid w:val="002F524A"/>
    <w:rsid w:val="00302C90"/>
    <w:rsid w:val="00315DCE"/>
    <w:rsid w:val="00325B75"/>
    <w:rsid w:val="003336D3"/>
    <w:rsid w:val="003403B7"/>
    <w:rsid w:val="00343A5F"/>
    <w:rsid w:val="00345294"/>
    <w:rsid w:val="00347FDC"/>
    <w:rsid w:val="003902EE"/>
    <w:rsid w:val="003B0D5A"/>
    <w:rsid w:val="003C4269"/>
    <w:rsid w:val="003C78E8"/>
    <w:rsid w:val="003D0B9B"/>
    <w:rsid w:val="003D1FFE"/>
    <w:rsid w:val="003D37AE"/>
    <w:rsid w:val="003E5553"/>
    <w:rsid w:val="003E7E73"/>
    <w:rsid w:val="00402AD0"/>
    <w:rsid w:val="00411DEF"/>
    <w:rsid w:val="00412447"/>
    <w:rsid w:val="00441DE9"/>
    <w:rsid w:val="00444228"/>
    <w:rsid w:val="00450341"/>
    <w:rsid w:val="004551E6"/>
    <w:rsid w:val="00457DF9"/>
    <w:rsid w:val="00467AC3"/>
    <w:rsid w:val="00470627"/>
    <w:rsid w:val="004965E8"/>
    <w:rsid w:val="004C51FB"/>
    <w:rsid w:val="004D2562"/>
    <w:rsid w:val="00520ABE"/>
    <w:rsid w:val="0053013B"/>
    <w:rsid w:val="00533A3B"/>
    <w:rsid w:val="00534F8E"/>
    <w:rsid w:val="00545612"/>
    <w:rsid w:val="005502BC"/>
    <w:rsid w:val="0056160C"/>
    <w:rsid w:val="00592E8B"/>
    <w:rsid w:val="005A4750"/>
    <w:rsid w:val="005B4866"/>
    <w:rsid w:val="005F224D"/>
    <w:rsid w:val="0064281B"/>
    <w:rsid w:val="0064360B"/>
    <w:rsid w:val="0064659F"/>
    <w:rsid w:val="00681CD4"/>
    <w:rsid w:val="006A637E"/>
    <w:rsid w:val="006B6C18"/>
    <w:rsid w:val="006B7623"/>
    <w:rsid w:val="006D3A4E"/>
    <w:rsid w:val="006D3EBC"/>
    <w:rsid w:val="006D41CA"/>
    <w:rsid w:val="006E5434"/>
    <w:rsid w:val="00711F3A"/>
    <w:rsid w:val="00720666"/>
    <w:rsid w:val="0075140A"/>
    <w:rsid w:val="00756086"/>
    <w:rsid w:val="00763A12"/>
    <w:rsid w:val="00772971"/>
    <w:rsid w:val="00793DCD"/>
    <w:rsid w:val="007A0D9C"/>
    <w:rsid w:val="007A3014"/>
    <w:rsid w:val="007C35ED"/>
    <w:rsid w:val="007C4317"/>
    <w:rsid w:val="007D0B64"/>
    <w:rsid w:val="007F5B99"/>
    <w:rsid w:val="00815DCF"/>
    <w:rsid w:val="0082299F"/>
    <w:rsid w:val="00825F75"/>
    <w:rsid w:val="00837998"/>
    <w:rsid w:val="00841F7E"/>
    <w:rsid w:val="008454F3"/>
    <w:rsid w:val="008574E8"/>
    <w:rsid w:val="00870D4C"/>
    <w:rsid w:val="00890D09"/>
    <w:rsid w:val="008A2689"/>
    <w:rsid w:val="008A333D"/>
    <w:rsid w:val="008B7E5E"/>
    <w:rsid w:val="008C0055"/>
    <w:rsid w:val="008C052F"/>
    <w:rsid w:val="008C3DA7"/>
    <w:rsid w:val="008C4A93"/>
    <w:rsid w:val="008C500A"/>
    <w:rsid w:val="008E4DE9"/>
    <w:rsid w:val="008F4A83"/>
    <w:rsid w:val="00904E63"/>
    <w:rsid w:val="009077D0"/>
    <w:rsid w:val="0093477A"/>
    <w:rsid w:val="00942ADE"/>
    <w:rsid w:val="0094610D"/>
    <w:rsid w:val="0094654A"/>
    <w:rsid w:val="009515B4"/>
    <w:rsid w:val="009610F1"/>
    <w:rsid w:val="00974F54"/>
    <w:rsid w:val="0098615F"/>
    <w:rsid w:val="009A616C"/>
    <w:rsid w:val="009C0314"/>
    <w:rsid w:val="009C1C1D"/>
    <w:rsid w:val="009D6A1C"/>
    <w:rsid w:val="009E3148"/>
    <w:rsid w:val="00A1014B"/>
    <w:rsid w:val="00A17CE0"/>
    <w:rsid w:val="00A42160"/>
    <w:rsid w:val="00A43F82"/>
    <w:rsid w:val="00A44CB0"/>
    <w:rsid w:val="00A53C76"/>
    <w:rsid w:val="00A720FD"/>
    <w:rsid w:val="00A763F1"/>
    <w:rsid w:val="00A86702"/>
    <w:rsid w:val="00A91302"/>
    <w:rsid w:val="00AA0507"/>
    <w:rsid w:val="00AA1D5D"/>
    <w:rsid w:val="00AA4071"/>
    <w:rsid w:val="00AC03CC"/>
    <w:rsid w:val="00AC37B6"/>
    <w:rsid w:val="00AD11BA"/>
    <w:rsid w:val="00B33EF3"/>
    <w:rsid w:val="00B354D6"/>
    <w:rsid w:val="00B40B5E"/>
    <w:rsid w:val="00B62BBC"/>
    <w:rsid w:val="00B66AE9"/>
    <w:rsid w:val="00BA1485"/>
    <w:rsid w:val="00BA3C5E"/>
    <w:rsid w:val="00BB1125"/>
    <w:rsid w:val="00BB6AA0"/>
    <w:rsid w:val="00BD1A66"/>
    <w:rsid w:val="00BE19B5"/>
    <w:rsid w:val="00BE494C"/>
    <w:rsid w:val="00BF0CC0"/>
    <w:rsid w:val="00BF3203"/>
    <w:rsid w:val="00C026FE"/>
    <w:rsid w:val="00C24710"/>
    <w:rsid w:val="00C41CC1"/>
    <w:rsid w:val="00C42D33"/>
    <w:rsid w:val="00C43C95"/>
    <w:rsid w:val="00C4769C"/>
    <w:rsid w:val="00C5734B"/>
    <w:rsid w:val="00C60544"/>
    <w:rsid w:val="00C81988"/>
    <w:rsid w:val="00C8224C"/>
    <w:rsid w:val="00C83999"/>
    <w:rsid w:val="00C95ACC"/>
    <w:rsid w:val="00CD7CC2"/>
    <w:rsid w:val="00CF2EBE"/>
    <w:rsid w:val="00D06777"/>
    <w:rsid w:val="00D13576"/>
    <w:rsid w:val="00D20F8E"/>
    <w:rsid w:val="00D32F00"/>
    <w:rsid w:val="00D34D27"/>
    <w:rsid w:val="00D7077B"/>
    <w:rsid w:val="00D70F0D"/>
    <w:rsid w:val="00D87B7D"/>
    <w:rsid w:val="00DC5DA6"/>
    <w:rsid w:val="00DE282B"/>
    <w:rsid w:val="00DE647D"/>
    <w:rsid w:val="00E13511"/>
    <w:rsid w:val="00E32A4D"/>
    <w:rsid w:val="00E37009"/>
    <w:rsid w:val="00E56CE7"/>
    <w:rsid w:val="00E616DC"/>
    <w:rsid w:val="00E63C07"/>
    <w:rsid w:val="00E6493A"/>
    <w:rsid w:val="00E80A79"/>
    <w:rsid w:val="00E935F4"/>
    <w:rsid w:val="00E956AA"/>
    <w:rsid w:val="00EA7B69"/>
    <w:rsid w:val="00EB3CCC"/>
    <w:rsid w:val="00EB60AB"/>
    <w:rsid w:val="00EC4B9B"/>
    <w:rsid w:val="00ED6961"/>
    <w:rsid w:val="00EF0CE1"/>
    <w:rsid w:val="00EF2E0D"/>
    <w:rsid w:val="00EF3A77"/>
    <w:rsid w:val="00F00E97"/>
    <w:rsid w:val="00F066AF"/>
    <w:rsid w:val="00F06DEE"/>
    <w:rsid w:val="00F11A40"/>
    <w:rsid w:val="00F14C4D"/>
    <w:rsid w:val="00F17598"/>
    <w:rsid w:val="00F207C5"/>
    <w:rsid w:val="00F2241A"/>
    <w:rsid w:val="00F416B0"/>
    <w:rsid w:val="00F459CA"/>
    <w:rsid w:val="00F83B4D"/>
    <w:rsid w:val="00F87BDB"/>
    <w:rsid w:val="00F929FB"/>
    <w:rsid w:val="00F9376B"/>
    <w:rsid w:val="00FA4A2E"/>
    <w:rsid w:val="00FB3A13"/>
    <w:rsid w:val="00FE1769"/>
    <w:rsid w:val="00FE3263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58B7B"/>
  <w15:docId w15:val="{8F163685-F472-4DD2-BDF9-F59F3ED2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79"/>
    <w:pPr>
      <w:jc w:val="both"/>
    </w:pPr>
    <w:rPr>
      <w:rFonts w:ascii="Trebuchet MS" w:eastAsia="Times New Roman" w:hAnsi="Trebuchet MS" w:cs="Arial"/>
      <w:color w:val="696969"/>
      <w:sz w:val="22"/>
      <w:szCs w:val="24"/>
    </w:rPr>
  </w:style>
  <w:style w:type="paragraph" w:styleId="Ttulo1">
    <w:name w:val="heading 1"/>
    <w:basedOn w:val="Normal"/>
    <w:next w:val="Normal"/>
    <w:link w:val="Ttulo1Char"/>
    <w:qFormat/>
    <w:rsid w:val="001B0171"/>
    <w:pPr>
      <w:keepNext/>
      <w:spacing w:before="120" w:after="120"/>
      <w:jc w:val="left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B0171"/>
    <w:pPr>
      <w:keepNext/>
      <w:spacing w:before="120" w:after="120"/>
      <w:ind w:left="708"/>
      <w:jc w:val="left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171"/>
    <w:pPr>
      <w:keepNext/>
      <w:keepLines/>
      <w:spacing w:before="120" w:after="120"/>
      <w:ind w:left="1416"/>
      <w:jc w:val="left"/>
      <w:outlineLvl w:val="2"/>
    </w:pPr>
    <w:rPr>
      <w:rFonts w:cs="Times New Roman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0171"/>
    <w:pPr>
      <w:keepNext/>
      <w:keepLines/>
      <w:spacing w:before="120" w:after="120"/>
      <w:ind w:left="2832"/>
      <w:jc w:val="left"/>
      <w:outlineLvl w:val="3"/>
    </w:pPr>
    <w:rPr>
      <w:rFonts w:cs="Times New Roman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qFormat/>
    <w:rsid w:val="00520ABE"/>
    <w:pPr>
      <w:spacing w:before="240" w:after="60"/>
      <w:jc w:val="left"/>
      <w:outlineLvl w:val="4"/>
    </w:pPr>
    <w:rPr>
      <w:rFonts w:ascii="Calibri" w:hAnsi="Calibri" w:cs="Times New Roman"/>
      <w:b/>
      <w:bCs/>
      <w:i/>
      <w:iCs/>
      <w:color w:val="auto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B7623"/>
    <w:pPr>
      <w:spacing w:before="240" w:after="60"/>
      <w:outlineLvl w:val="6"/>
    </w:pPr>
    <w:rPr>
      <w:rFonts w:ascii="Calibri" w:hAnsi="Calibri" w:cs="Times New Roman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AB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B0171"/>
    <w:rPr>
      <w:rFonts w:ascii="Trebuchet MS" w:eastAsia="Times New Roman" w:hAnsi="Trebuchet MS" w:cs="Arial"/>
      <w:b/>
      <w:sz w:val="28"/>
    </w:rPr>
  </w:style>
  <w:style w:type="character" w:customStyle="1" w:styleId="Ttulo2Char">
    <w:name w:val="Título 2 Char"/>
    <w:basedOn w:val="Fontepargpadro"/>
    <w:link w:val="Ttulo2"/>
    <w:rsid w:val="001B0171"/>
    <w:rPr>
      <w:rFonts w:ascii="Trebuchet MS" w:eastAsia="Times New Roman" w:hAnsi="Trebuchet MS" w:cs="Arial"/>
      <w:b/>
      <w:sz w:val="28"/>
    </w:rPr>
  </w:style>
  <w:style w:type="character" w:customStyle="1" w:styleId="Estilo2">
    <w:name w:val="Estilo2"/>
    <w:basedOn w:val="Fontepargpadro"/>
    <w:uiPriority w:val="1"/>
    <w:rsid w:val="00F416B0"/>
    <w:rPr>
      <w:rFonts w:ascii="Arial" w:hAnsi="Arial"/>
      <w:b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16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16B0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BF0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F0CC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0CC0"/>
    <w:rPr>
      <w:rFonts w:ascii="Arial" w:eastAsia="Times New Roman" w:hAnsi="Arial" w:cs="Arial"/>
      <w:szCs w:val="24"/>
    </w:rPr>
  </w:style>
  <w:style w:type="paragraph" w:styleId="Rodap">
    <w:name w:val="footer"/>
    <w:basedOn w:val="Normal"/>
    <w:link w:val="RodapChar"/>
    <w:uiPriority w:val="99"/>
    <w:unhideWhenUsed/>
    <w:rsid w:val="00BF0CC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0CC0"/>
    <w:rPr>
      <w:rFonts w:ascii="Arial" w:eastAsia="Times New Roman" w:hAnsi="Arial" w:cs="Arial"/>
      <w:szCs w:val="24"/>
    </w:rPr>
  </w:style>
  <w:style w:type="paragraph" w:styleId="PargrafodaLista">
    <w:name w:val="List Paragraph"/>
    <w:basedOn w:val="Normal"/>
    <w:uiPriority w:val="34"/>
    <w:qFormat/>
    <w:rsid w:val="00402AD0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eastAsia="en-US"/>
    </w:rPr>
  </w:style>
  <w:style w:type="paragraph" w:styleId="Ttulo">
    <w:name w:val="Title"/>
    <w:aliases w:val="Título da Capa"/>
    <w:basedOn w:val="Normal"/>
    <w:next w:val="Normal"/>
    <w:link w:val="TtuloChar"/>
    <w:uiPriority w:val="10"/>
    <w:qFormat/>
    <w:rsid w:val="001B0171"/>
    <w:pPr>
      <w:shd w:val="clear" w:color="auto" w:fill="BFBFBF"/>
      <w:spacing w:after="300"/>
      <w:contextualSpacing/>
      <w:jc w:val="center"/>
    </w:pPr>
    <w:rPr>
      <w:rFonts w:cs="Times New Roman"/>
      <w:b/>
      <w:spacing w:val="5"/>
      <w:kern w:val="28"/>
      <w:sz w:val="36"/>
      <w:szCs w:val="52"/>
    </w:rPr>
  </w:style>
  <w:style w:type="character" w:customStyle="1" w:styleId="TtuloChar">
    <w:name w:val="Título Char"/>
    <w:aliases w:val="Título da Capa Char"/>
    <w:basedOn w:val="Fontepargpadro"/>
    <w:link w:val="Ttulo"/>
    <w:uiPriority w:val="10"/>
    <w:rsid w:val="001B0171"/>
    <w:rPr>
      <w:rFonts w:ascii="Trebuchet MS" w:eastAsia="Times New Roman" w:hAnsi="Trebuchet MS" w:cs="Times New Roman"/>
      <w:b/>
      <w:spacing w:val="5"/>
      <w:kern w:val="28"/>
      <w:sz w:val="36"/>
      <w:szCs w:val="52"/>
      <w:shd w:val="clear" w:color="auto" w:fill="BFBF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59F"/>
    <w:pPr>
      <w:numPr>
        <w:ilvl w:val="1"/>
      </w:numPr>
      <w:jc w:val="center"/>
    </w:pPr>
    <w:rPr>
      <w:rFonts w:cs="Times New Roman"/>
      <w:b/>
      <w:iCs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1B759F"/>
    <w:rPr>
      <w:rFonts w:ascii="Trebuchet MS" w:eastAsia="Times New Roman" w:hAnsi="Trebuchet MS" w:cs="Times New Roman"/>
      <w:b/>
      <w:iCs/>
      <w:spacing w:val="15"/>
      <w:sz w:val="28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B0171"/>
    <w:rPr>
      <w:rFonts w:ascii="Trebuchet MS" w:eastAsia="Times New Roman" w:hAnsi="Trebuchet MS" w:cs="Times New Roman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0171"/>
    <w:rPr>
      <w:rFonts w:ascii="Trebuchet MS" w:eastAsia="Times New Roman" w:hAnsi="Trebuchet MS" w:cs="Times New Roman"/>
      <w:b/>
      <w:bCs/>
      <w:iCs/>
      <w:sz w:val="24"/>
      <w:szCs w:val="24"/>
    </w:rPr>
  </w:style>
  <w:style w:type="paragraph" w:styleId="SemEspaamento">
    <w:name w:val="No Spacing"/>
    <w:uiPriority w:val="1"/>
    <w:qFormat/>
    <w:rsid w:val="00E80A79"/>
    <w:pPr>
      <w:jc w:val="both"/>
    </w:pPr>
    <w:rPr>
      <w:rFonts w:ascii="Trebuchet MS" w:eastAsia="Times New Roman" w:hAnsi="Trebuchet MS" w:cs="Arial"/>
      <w:color w:val="696969"/>
      <w:sz w:val="22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6B7623"/>
    <w:rPr>
      <w:rFonts w:ascii="Calibri" w:eastAsia="Times New Roman" w:hAnsi="Calibri" w:cs="Times New Roman"/>
      <w:color w:val="696969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A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har">
    <w:name w:val="Título 5 Char"/>
    <w:basedOn w:val="Fontepargpadro"/>
    <w:link w:val="Ttulo5"/>
    <w:rsid w:val="00520ABE"/>
    <w:rPr>
      <w:rFonts w:eastAsia="Times New Roman"/>
      <w:b/>
      <w:bCs/>
      <w:i/>
      <w:iCs/>
      <w:sz w:val="26"/>
      <w:szCs w:val="26"/>
    </w:rPr>
  </w:style>
  <w:style w:type="paragraph" w:styleId="Corpodetexto">
    <w:name w:val="Body Text"/>
    <w:basedOn w:val="Normal"/>
    <w:link w:val="CorpodetextoChar"/>
    <w:rsid w:val="00520ABE"/>
    <w:pPr>
      <w:spacing w:line="288" w:lineRule="auto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520ABE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520ABE"/>
    <w:pPr>
      <w:spacing w:after="120"/>
      <w:ind w:left="397"/>
    </w:pPr>
    <w:rPr>
      <w:rFonts w:ascii="Arial" w:hAnsi="Arial" w:cs="Times New Roman"/>
      <w:color w:val="auto"/>
      <w:sz w:val="36"/>
    </w:rPr>
  </w:style>
  <w:style w:type="character" w:customStyle="1" w:styleId="Recuodecorpodetexto2Char">
    <w:name w:val="Recuo de corpo de texto 2 Char"/>
    <w:basedOn w:val="Fontepargpadro"/>
    <w:link w:val="Recuodecorpodetexto2"/>
    <w:rsid w:val="00520ABE"/>
    <w:rPr>
      <w:rFonts w:ascii="Arial" w:eastAsia="Times New Roman" w:hAnsi="Arial"/>
      <w:sz w:val="36"/>
      <w:szCs w:val="24"/>
    </w:rPr>
  </w:style>
  <w:style w:type="paragraph" w:styleId="Corpodetexto2">
    <w:name w:val="Body Text 2"/>
    <w:basedOn w:val="Normal"/>
    <w:link w:val="Corpodetexto2Char"/>
    <w:rsid w:val="00520ABE"/>
    <w:pPr>
      <w:spacing w:line="360" w:lineRule="auto"/>
    </w:pPr>
    <w:rPr>
      <w:rFonts w:ascii="Arial" w:hAnsi="Arial"/>
      <w:color w:val="auto"/>
      <w:sz w:val="24"/>
      <w:szCs w:val="20"/>
    </w:rPr>
  </w:style>
  <w:style w:type="character" w:customStyle="1" w:styleId="Corpodetexto2Char">
    <w:name w:val="Corpo de texto 2 Char"/>
    <w:basedOn w:val="Fontepargpadro"/>
    <w:link w:val="Corpodetexto2"/>
    <w:rsid w:val="00520ABE"/>
    <w:rPr>
      <w:rFonts w:ascii="Arial" w:eastAsia="Times New Roman" w:hAnsi="Arial" w:cs="Arial"/>
      <w:sz w:val="24"/>
    </w:rPr>
  </w:style>
  <w:style w:type="paragraph" w:customStyle="1" w:styleId="Blockquote">
    <w:name w:val="Blockquote"/>
    <w:basedOn w:val="Normal"/>
    <w:rsid w:val="00520ABE"/>
    <w:pPr>
      <w:spacing w:before="100" w:after="100"/>
      <w:ind w:left="360" w:right="360"/>
      <w:jc w:val="left"/>
    </w:pPr>
    <w:rPr>
      <w:rFonts w:ascii="Times New Roman" w:hAnsi="Times New Roman" w:cs="Times New Roman"/>
      <w:snapToGrid w:val="0"/>
      <w:color w:val="auto"/>
      <w:sz w:val="24"/>
      <w:szCs w:val="20"/>
    </w:rPr>
  </w:style>
  <w:style w:type="paragraph" w:styleId="NormalWeb">
    <w:name w:val="Normal (Web)"/>
    <w:basedOn w:val="Normal"/>
    <w:uiPriority w:val="99"/>
    <w:unhideWhenUsed/>
    <w:rsid w:val="00A763F1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</w:rPr>
  </w:style>
  <w:style w:type="character" w:styleId="Nmerodepgina">
    <w:name w:val="page number"/>
    <w:basedOn w:val="Fontepargpadro"/>
    <w:rsid w:val="00053D4F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249C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0249C9"/>
    <w:rPr>
      <w:rFonts w:ascii="Trebuchet MS" w:eastAsia="Times New Roman" w:hAnsi="Trebuchet MS" w:cs="Arial"/>
      <w:color w:val="696969"/>
      <w:sz w:val="16"/>
      <w:szCs w:val="16"/>
    </w:rPr>
  </w:style>
  <w:style w:type="paragraph" w:customStyle="1" w:styleId="Textoprincipal">
    <w:name w:val="Texto principal"/>
    <w:basedOn w:val="Normal"/>
    <w:uiPriority w:val="99"/>
    <w:rsid w:val="00890D09"/>
    <w:pPr>
      <w:autoSpaceDE w:val="0"/>
      <w:autoSpaceDN w:val="0"/>
      <w:adjustRightInd w:val="0"/>
      <w:spacing w:line="280" w:lineRule="atLeast"/>
      <w:textAlignment w:val="center"/>
    </w:pPr>
    <w:rPr>
      <w:rFonts w:ascii="Myriad Pro Light SemiCond" w:eastAsia="Calibri" w:hAnsi="Myriad Pro Light SemiCond" w:cs="Myriad Pro Light SemiCond"/>
      <w:color w:val="00000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PERINTENDENCIA\SUPERITENDENCIA%20NORTE%20NORDESTE\COMISS&#213;ES%20HOSPITALARES\1%20Comiss&#227;o%20de%20Controle%20de%20Infec&#231;&#227;o%20Hospitalar\MODELO%20REGIMENTO%20INTERNO%20CCIH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FD26E9-6EEE-4399-82F5-EDC06E70D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REGIMENTO INTERNO CCIH</Template>
  <TotalTime>4</TotalTime>
  <Pages>9</Pages>
  <Words>3030</Words>
  <Characters>16364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LUANDA</dc:creator>
  <cp:lastModifiedBy>VALDEMIRA SANTINA DAGOSTIN</cp:lastModifiedBy>
  <cp:revision>4</cp:revision>
  <cp:lastPrinted>2020-01-09T18:30:00Z</cp:lastPrinted>
  <dcterms:created xsi:type="dcterms:W3CDTF">2023-11-06T14:34:00Z</dcterms:created>
  <dcterms:modified xsi:type="dcterms:W3CDTF">2023-11-30T01:46:00Z</dcterms:modified>
</cp:coreProperties>
</file>