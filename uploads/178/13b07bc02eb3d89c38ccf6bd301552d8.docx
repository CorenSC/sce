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1133" w:rsidRPr="00012E21" w:rsidRDefault="00171133" w:rsidP="00171133">
      <w:pPr>
        <w:pStyle w:val="Ttulo"/>
        <w:jc w:val="both"/>
        <w:rPr>
          <w:sz w:val="24"/>
          <w:szCs w:val="24"/>
        </w:rPr>
      </w:pPr>
    </w:p>
    <w:p w:rsidR="00012E21" w:rsidRPr="00012E21" w:rsidRDefault="00012E21" w:rsidP="00012E21">
      <w:pPr>
        <w:pStyle w:val="Standard"/>
        <w:jc w:val="center"/>
        <w:rPr>
          <w:rFonts w:ascii="Arial" w:hAnsi="Arial" w:cs="Arial"/>
          <w:b/>
        </w:rPr>
      </w:pPr>
      <w:r w:rsidRPr="00012E21">
        <w:rPr>
          <w:rFonts w:ascii="Arial" w:hAnsi="Arial" w:cs="Arial"/>
          <w:b/>
        </w:rPr>
        <w:t xml:space="preserve">PLANEJAMENTO ESTRATÉGICO DA CEE </w:t>
      </w:r>
    </w:p>
    <w:p w:rsidR="00012E21" w:rsidRPr="00012E21" w:rsidRDefault="00012E21" w:rsidP="00012E21">
      <w:pPr>
        <w:pStyle w:val="Standard"/>
        <w:jc w:val="center"/>
        <w:rPr>
          <w:rFonts w:ascii="Arial" w:hAnsi="Arial" w:cs="Arial"/>
          <w:b/>
        </w:rPr>
      </w:pPr>
      <w:r w:rsidRPr="00012E21">
        <w:rPr>
          <w:rFonts w:ascii="Arial" w:hAnsi="Arial" w:cs="Arial"/>
          <w:b/>
        </w:rPr>
        <w:t>Associação Hospitalar São Francisco de Assis</w:t>
      </w:r>
    </w:p>
    <w:p w:rsidR="00012E21" w:rsidRPr="00012E21" w:rsidRDefault="00012E21" w:rsidP="00012E21">
      <w:pPr>
        <w:pStyle w:val="Standard"/>
        <w:jc w:val="both"/>
        <w:rPr>
          <w:sz w:val="24"/>
          <w:szCs w:val="24"/>
        </w:rPr>
      </w:pPr>
      <w:r w:rsidRPr="00012E21">
        <w:rPr>
          <w:rFonts w:ascii="Arial" w:hAnsi="Arial" w:cs="Arial"/>
          <w:sz w:val="24"/>
          <w:szCs w:val="24"/>
        </w:rPr>
        <w:t>O planejamento estratégico da CEE deve estar pautado na promoção de um cuidado seguro e na prevenção de eventos que possam incorrer em infração ética no exercício profissional da Enfermagem.</w:t>
      </w:r>
    </w:p>
    <w:p w:rsidR="00012E21" w:rsidRPr="00012E21" w:rsidRDefault="00012E21" w:rsidP="00012E21">
      <w:pPr>
        <w:pStyle w:val="Standard"/>
        <w:jc w:val="both"/>
        <w:rPr>
          <w:sz w:val="24"/>
          <w:szCs w:val="24"/>
        </w:rPr>
      </w:pPr>
      <w:r w:rsidRPr="00012E21">
        <w:rPr>
          <w:rFonts w:ascii="Arial" w:hAnsi="Arial" w:cs="Arial"/>
          <w:sz w:val="24"/>
          <w:szCs w:val="24"/>
        </w:rPr>
        <w:t>Destaca-se que as ocorrências de natureza ética são ações de Enfermagem que podem envolver imperícia, imprudência, negligência, omissão, conivência, desobediência aos requisitos técnicos, éticos e científicos, bem como inobservância às disposições estabelecidas no Código de Ética dos Profissionais de Enfermagem (CEPE).</w:t>
      </w:r>
    </w:p>
    <w:p w:rsidR="00012E21" w:rsidRPr="00012E21" w:rsidRDefault="00012E21" w:rsidP="00012E21">
      <w:pPr>
        <w:pStyle w:val="Standard"/>
        <w:jc w:val="both"/>
        <w:rPr>
          <w:sz w:val="24"/>
          <w:szCs w:val="24"/>
        </w:rPr>
      </w:pPr>
      <w:r w:rsidRPr="00012E21">
        <w:rPr>
          <w:rFonts w:ascii="Arial" w:hAnsi="Arial" w:cs="Arial"/>
          <w:sz w:val="24"/>
          <w:szCs w:val="24"/>
        </w:rPr>
        <w:t>No início do mandato, a CEE deverá elaborar um planejamento geral, prevendo sua atuação para os três anos de mandato. Além disso, a cada início de ano, a CEE deverá elaborar seu plano de trabalho anual, tendo em vista o relatório e a avaliação das atividades realizadas naquele período.</w:t>
      </w:r>
    </w:p>
    <w:p w:rsidR="00012E21" w:rsidRPr="00012E21" w:rsidRDefault="00012E21" w:rsidP="00012E21">
      <w:pPr>
        <w:pStyle w:val="Standard"/>
        <w:jc w:val="both"/>
        <w:rPr>
          <w:sz w:val="24"/>
          <w:szCs w:val="24"/>
        </w:rPr>
      </w:pPr>
      <w:r w:rsidRPr="00012E21">
        <w:rPr>
          <w:rFonts w:ascii="Arial" w:hAnsi="Arial" w:cs="Arial"/>
          <w:sz w:val="24"/>
          <w:szCs w:val="24"/>
        </w:rPr>
        <w:t>O relatório de gestão da CEE deverá ser elaborado anualmente (a partir do plano de trabalho) e ao final do mandato (a partir do planejamento estratégico). Uma cópia desses documentos deverá ser entregue à enfermeira responsável técnica da instituição e à CEC.</w:t>
      </w:r>
    </w:p>
    <w:p w:rsidR="00012E21" w:rsidRDefault="00012E21" w:rsidP="00012E21">
      <w:pPr>
        <w:pStyle w:val="Standard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MODELO DE PLANEJAMENTO / PLANO DE TRABALHO</w:t>
      </w:r>
    </w:p>
    <w:tbl>
      <w:tblPr>
        <w:tblW w:w="928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4"/>
        <w:gridCol w:w="2037"/>
        <w:gridCol w:w="1548"/>
        <w:gridCol w:w="1601"/>
        <w:gridCol w:w="2178"/>
      </w:tblGrid>
      <w:tr w:rsidR="00012E21" w:rsidTr="001F36E9">
        <w:trPr>
          <w:trHeight w:val="231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>OBJETIVOS</w:t>
            </w:r>
          </w:p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</w:rPr>
              <w:t>(que resultados pretende alcançar?)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  <w:jc w:val="both"/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>Estratégias/Ações</w:t>
            </w:r>
          </w:p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(O que será realizado, quem irá realizar, como e onde serão realizadas as ações?)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>Cronograma</w:t>
            </w:r>
          </w:p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(Quando as ações serão realizadas - data, periodicidade, início e término)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Público envolvido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(Qual o grupo e quantos profissionais pretende contemplar com cada ação?)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>Avaliação</w:t>
            </w:r>
          </w:p>
          <w:p w:rsidR="00012E21" w:rsidRDefault="00012E21" w:rsidP="001F36E9">
            <w:pPr>
              <w:pStyle w:val="Standard"/>
              <w:tabs>
                <w:tab w:val="center" w:pos="4680"/>
                <w:tab w:val="right" w:pos="9360"/>
              </w:tabs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(Indicadores de avaliação: como vai medir o alcance dos resultados?)</w:t>
            </w:r>
          </w:p>
        </w:tc>
      </w:tr>
      <w:tr w:rsidR="00EB3AFB" w:rsidTr="001F36E9">
        <w:trPr>
          <w:trHeight w:val="231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1F36E9">
            <w:pPr>
              <w:pStyle w:val="Standard"/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Promover conhecimento e compreensão sobre o Comitê de Ética de Enfermagem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Pr="00EB3AFB" w:rsidRDefault="00EB3AFB" w:rsidP="001F36E9">
            <w:pPr>
              <w:pStyle w:val="Standard"/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Criação do Folder sobre o Comitê de ética e livreto do Código de Ética de Enfermagem.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Pr="00EB3AFB" w:rsidRDefault="00EB3AFB" w:rsidP="001F36E9">
            <w:pPr>
              <w:pStyle w:val="Standard"/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Entre os meses Março e Maio 2023</w:t>
            </w:r>
            <w:r w:rsidR="00CE4E5D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Pr="00EB3AFB" w:rsidRDefault="00EB3AFB" w:rsidP="001F36E9">
            <w:pPr>
              <w:pStyle w:val="Standard"/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Todos os profissionais de enfermagem. 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1F36E9">
            <w:pPr>
              <w:pStyle w:val="Standard"/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Criação de questionário online que será distribuído a todos os profissionais de enfermagem, onde serão questionados os resultados da comissão.</w:t>
            </w:r>
          </w:p>
        </w:tc>
      </w:tr>
      <w:tr w:rsidR="00EB3AFB" w:rsidTr="001F36E9">
        <w:trPr>
          <w:trHeight w:val="231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Contribuir para a melhoria das condições de trabalho, visando o exercício profissional livre de riscos e danos, violências física e psicológica, em respeito à saúde dos profissionais de enfermagem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Criação de email do CEE onde será enviada as denúncias para análise do comitê.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Em maio 2023</w:t>
            </w:r>
            <w:r w:rsidR="00CE4E5D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Abrange todos os profissionais da enfermagem.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Criação de questionário online que será distribuído a todos os profissionais de enfermagem, onde será questionada os resultados da comissão.</w:t>
            </w:r>
          </w:p>
        </w:tc>
      </w:tr>
      <w:tr w:rsidR="00EB3AFB" w:rsidTr="001F36E9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Contribuir com o conhecimento do código de éticas de enfermagem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Orientação e distribuição de impressos do Código de Ética de Enfermagem em cada setor do hospital.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Entre os meses de maio e novembro de 2023.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Para todos os setores onde se encontram profissionais da enfermagem.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Pr="00EB0441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Criação de questionário online que será distribuído a todos os profissionais de enfermagem, onde serão questionados os resultados da comissão. </w:t>
            </w:r>
          </w:p>
        </w:tc>
      </w:tr>
      <w:tr w:rsidR="00EB3AFB" w:rsidTr="001F36E9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Promover conhecimento e compreensão sobre o Comitê de Ética de Enfermagem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Distribuição de  Folder a todos os profissionais de enfermagem.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Entre os meses de maio e outubro 2023.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Todos os profissionais de enfermagem.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FB" w:rsidRDefault="00EB3AFB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Criação de questionário online que será distribuído a todos os profissionais de enfermagem, onde será questionada os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resultados da comissão.</w:t>
            </w:r>
          </w:p>
        </w:tc>
      </w:tr>
      <w:tr w:rsidR="00CE4E5D" w:rsidTr="001F36E9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E5D" w:rsidRDefault="00CE4E5D" w:rsidP="00EB3AFB">
            <w:pPr>
              <w:pStyle w:val="Standard"/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Avaliar a funcionalidade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e êxito do CEE.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E5D" w:rsidRDefault="00CE4E5D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Através de questionário online.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E5D" w:rsidRDefault="00CE4E5D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Entre dezembro de 2023 e janeiro de 2024.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E5D" w:rsidRDefault="00CE4E5D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Todos os profissionais de enfermagem da instituição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E5D" w:rsidRDefault="00CE4E5D" w:rsidP="00EB3AFB">
            <w:pPr>
              <w:pStyle w:val="Standard"/>
              <w:tabs>
                <w:tab w:val="center" w:pos="4680"/>
                <w:tab w:val="right" w:pos="9360"/>
              </w:tabs>
              <w:snapToGrid w:val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Através do relatório do questionário e gráficos montados. </w:t>
            </w:r>
          </w:p>
        </w:tc>
      </w:tr>
    </w:tbl>
    <w:p w:rsidR="00012E21" w:rsidRDefault="00012E21" w:rsidP="00012E21">
      <w:pPr>
        <w:pStyle w:val="Standard"/>
        <w:spacing w:after="0" w:line="240" w:lineRule="auto"/>
        <w:jc w:val="center"/>
        <w:rPr>
          <w:rFonts w:ascii="Arial" w:hAnsi="Arial" w:cs="Arial"/>
          <w:color w:val="000000"/>
        </w:rPr>
      </w:pPr>
    </w:p>
    <w:p w:rsidR="00012E21" w:rsidRPr="00012E21" w:rsidRDefault="00012E21" w:rsidP="00012E21"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12E21">
        <w:rPr>
          <w:rFonts w:ascii="Arial" w:hAnsi="Arial" w:cs="Arial"/>
          <w:sz w:val="24"/>
          <w:szCs w:val="24"/>
        </w:rPr>
        <w:t>Santo Amaro da Imperatriz, 05 de maio 2023.</w:t>
      </w:r>
    </w:p>
    <w:p w:rsidR="00012E21" w:rsidRPr="00012E21" w:rsidRDefault="00012E21" w:rsidP="00012E21"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12E21">
        <w:rPr>
          <w:rFonts w:ascii="Arial" w:hAnsi="Arial" w:cs="Arial"/>
          <w:sz w:val="24"/>
          <w:szCs w:val="24"/>
        </w:rPr>
        <w:t>Coordenadora da Comissão de Ética de Enfermagem da Associação Hospitalar São Francisco de Assis, Milena Bruggemann Texeira.</w:t>
      </w:r>
    </w:p>
    <w:p w:rsidR="00012E21" w:rsidRPr="00012E21" w:rsidRDefault="00012E21" w:rsidP="00012E21">
      <w:pPr>
        <w:pStyle w:val="Standard"/>
        <w:spacing w:after="0" w:line="240" w:lineRule="auto"/>
        <w:jc w:val="center"/>
        <w:rPr>
          <w:sz w:val="24"/>
          <w:szCs w:val="24"/>
        </w:rPr>
      </w:pPr>
    </w:p>
    <w:p w:rsidR="00012E21" w:rsidRPr="00012E21" w:rsidRDefault="00012E21" w:rsidP="00012E21">
      <w:pPr>
        <w:pStyle w:val="Standard"/>
        <w:spacing w:after="0" w:line="240" w:lineRule="auto"/>
        <w:jc w:val="center"/>
        <w:rPr>
          <w:sz w:val="24"/>
          <w:szCs w:val="24"/>
        </w:rPr>
      </w:pPr>
      <w:r w:rsidRPr="00012E21">
        <w:rPr>
          <w:rFonts w:ascii="Arial" w:hAnsi="Arial" w:cs="Arial"/>
          <w:sz w:val="24"/>
          <w:szCs w:val="24"/>
        </w:rPr>
        <w:t xml:space="preserve"> </w:t>
      </w:r>
      <w:r w:rsidRPr="00012E21">
        <w:rPr>
          <w:rFonts w:ascii="Arial" w:hAnsi="Arial" w:cs="Arial"/>
          <w:b/>
          <w:sz w:val="24"/>
          <w:szCs w:val="24"/>
        </w:rPr>
        <w:t>Planejamento aprovado na Reunião Ordinária da CEE, realizada no  05 de maio de 2023 encaminhada a Gerência</w:t>
      </w:r>
      <w:r w:rsidR="00EB3AFB">
        <w:rPr>
          <w:rFonts w:ascii="Arial" w:hAnsi="Arial" w:cs="Arial"/>
          <w:b/>
          <w:sz w:val="24"/>
          <w:szCs w:val="24"/>
        </w:rPr>
        <w:t>/Coordenação de Enfermagem em 09</w:t>
      </w:r>
      <w:r w:rsidRPr="00012E21">
        <w:rPr>
          <w:rFonts w:ascii="Arial" w:hAnsi="Arial" w:cs="Arial"/>
          <w:b/>
          <w:sz w:val="24"/>
          <w:szCs w:val="24"/>
        </w:rPr>
        <w:t xml:space="preserve"> de maio de 2023 .</w:t>
      </w:r>
    </w:p>
    <w:p w:rsidR="00012E21" w:rsidRDefault="00012E21" w:rsidP="00012E21">
      <w:pPr>
        <w:pStyle w:val="Standard"/>
        <w:rPr>
          <w:rFonts w:ascii="Arial" w:hAnsi="Arial" w:cs="Arial"/>
        </w:rPr>
      </w:pPr>
    </w:p>
    <w:p w:rsidR="00171133" w:rsidRPr="00B61813" w:rsidRDefault="00171133" w:rsidP="00012E21">
      <w:pPr>
        <w:jc w:val="both"/>
        <w:rPr>
          <w:rFonts w:ascii="Times New Roman" w:hAnsi="Times New Roman"/>
          <w:color w:val="000000"/>
          <w:sz w:val="32"/>
          <w:szCs w:val="32"/>
        </w:rPr>
      </w:pPr>
    </w:p>
    <w:p w:rsidR="00BF42EF" w:rsidRPr="00171133" w:rsidRDefault="00BF42EF" w:rsidP="00171133">
      <w:pPr>
        <w:rPr>
          <w:sz w:val="28"/>
          <w:szCs w:val="28"/>
        </w:rPr>
      </w:pPr>
    </w:p>
    <w:sectPr w:rsidR="00BF42EF" w:rsidRPr="00171133" w:rsidSect="00C04588">
      <w:headerReference w:type="default" r:id="rId8"/>
      <w:footerReference w:type="default" r:id="rId9"/>
      <w:pgSz w:w="11906" w:h="16838" w:code="9"/>
      <w:pgMar w:top="1701" w:right="1416" w:bottom="1134" w:left="1134" w:header="6" w:footer="731" w:gutter="0"/>
      <w:pgBorders w:zOrder="back" w:offsetFrom="page">
        <w:top w:val="single" w:sz="48" w:space="24" w:color="32ADA3"/>
        <w:left w:val="single" w:sz="48" w:space="24" w:color="32ADA3"/>
        <w:bottom w:val="single" w:sz="48" w:space="24" w:color="32ADA3"/>
        <w:right w:val="single" w:sz="48" w:space="24" w:color="32ADA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E5B" w:rsidRDefault="00FA1E5B" w:rsidP="00B440CE">
      <w:pPr>
        <w:spacing w:after="0" w:line="240" w:lineRule="auto"/>
      </w:pPr>
      <w:r>
        <w:separator/>
      </w:r>
    </w:p>
  </w:endnote>
  <w:endnote w:type="continuationSeparator" w:id="0">
    <w:p w:rsidR="00FA1E5B" w:rsidRDefault="00FA1E5B" w:rsidP="00B4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yo Clean PlusN EL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D7" w:rsidRPr="002C05EF" w:rsidRDefault="007F32D7" w:rsidP="002C05EF">
    <w:pPr>
      <w:pStyle w:val="Corpodetexto"/>
      <w:spacing w:before="197" w:line="304" w:lineRule="exact"/>
      <w:ind w:left="4962"/>
      <w:rPr>
        <w:sz w:val="16"/>
        <w:szCs w:val="16"/>
      </w:rPr>
    </w:pPr>
    <w:r w:rsidRPr="002C05EF">
      <w:rPr>
        <w:color w:val="326565"/>
        <w:w w:val="90"/>
        <w:sz w:val="16"/>
        <w:szCs w:val="16"/>
      </w:rPr>
      <w:t>E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N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D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E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R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E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Ç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O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: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E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S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C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R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I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V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Ã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O</w:t>
    </w:r>
    <w:r w:rsidRPr="002C05EF">
      <w:rPr>
        <w:color w:val="326565"/>
        <w:spacing w:val="3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A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L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F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R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E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D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O</w:t>
    </w:r>
    <w:r w:rsidRPr="002C05EF">
      <w:rPr>
        <w:color w:val="326565"/>
        <w:spacing w:val="3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P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O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R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T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O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,</w:t>
    </w:r>
    <w:r w:rsidRPr="002C05EF">
      <w:rPr>
        <w:color w:val="326565"/>
        <w:spacing w:val="3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N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rFonts w:ascii="Ryo Clean PlusN EL" w:hAnsi="Ryo Clean PlusN EL"/>
        <w:color w:val="326565"/>
        <w:w w:val="95"/>
        <w:sz w:val="16"/>
        <w:szCs w:val="16"/>
      </w:rPr>
      <w:t>º</w:t>
    </w:r>
    <w:r w:rsidRPr="002C05EF">
      <w:rPr>
        <w:rFonts w:ascii="Ryo Clean PlusN EL" w:hAnsi="Ryo Clean PlusN EL"/>
        <w:color w:val="326565"/>
        <w:spacing w:val="-14"/>
        <w:w w:val="95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9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9</w:t>
    </w:r>
  </w:p>
  <w:p w:rsidR="007F32D7" w:rsidRPr="002C05EF" w:rsidRDefault="007F32D7" w:rsidP="002C05EF">
    <w:pPr>
      <w:pStyle w:val="Corpodetexto"/>
      <w:spacing w:line="217" w:lineRule="exact"/>
      <w:ind w:left="4962"/>
      <w:rPr>
        <w:sz w:val="16"/>
        <w:szCs w:val="16"/>
      </w:rPr>
    </w:pPr>
    <w:r w:rsidRPr="002C05EF">
      <w:rPr>
        <w:color w:val="326565"/>
        <w:w w:val="90"/>
        <w:sz w:val="16"/>
        <w:szCs w:val="16"/>
      </w:rPr>
      <w:t>C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E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P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: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8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8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.</w:t>
    </w:r>
    <w:r w:rsidRPr="002C05EF">
      <w:rPr>
        <w:color w:val="326565"/>
        <w:w w:val="75"/>
        <w:sz w:val="16"/>
        <w:szCs w:val="16"/>
      </w:rPr>
      <w:t>1</w:t>
    </w:r>
    <w:r w:rsidRPr="002C05EF">
      <w:rPr>
        <w:color w:val="326565"/>
        <w:spacing w:val="-17"/>
        <w:w w:val="75"/>
        <w:sz w:val="16"/>
        <w:szCs w:val="16"/>
      </w:rPr>
      <w:t xml:space="preserve"> </w:t>
    </w:r>
    <w:r w:rsidRPr="002C05EF">
      <w:rPr>
        <w:color w:val="326565"/>
        <w:sz w:val="16"/>
        <w:szCs w:val="16"/>
      </w:rPr>
      <w:t>4</w:t>
    </w:r>
    <w:r w:rsidRPr="002C05EF">
      <w:rPr>
        <w:color w:val="326565"/>
        <w:spacing w:val="-31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0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sz w:val="16"/>
        <w:szCs w:val="16"/>
      </w:rPr>
      <w:t>-</w:t>
    </w:r>
    <w:r w:rsidRPr="002C05EF">
      <w:rPr>
        <w:color w:val="326565"/>
        <w:spacing w:val="-31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0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0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0</w:t>
    </w:r>
    <w:r w:rsidRPr="002C05EF">
      <w:rPr>
        <w:color w:val="326565"/>
        <w:spacing w:val="36"/>
        <w:w w:val="90"/>
        <w:sz w:val="16"/>
        <w:szCs w:val="16"/>
      </w:rPr>
      <w:t xml:space="preserve"> </w:t>
    </w:r>
    <w:r w:rsidRPr="002C05EF">
      <w:rPr>
        <w:color w:val="326565"/>
        <w:sz w:val="16"/>
        <w:szCs w:val="16"/>
      </w:rPr>
      <w:t>-</w:t>
    </w:r>
    <w:r w:rsidRPr="002C05EF">
      <w:rPr>
        <w:color w:val="326565"/>
        <w:spacing w:val="32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S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A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N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75"/>
        <w:sz w:val="16"/>
        <w:szCs w:val="16"/>
      </w:rPr>
      <w:t>T</w:t>
    </w:r>
    <w:r w:rsidRPr="002C05EF">
      <w:rPr>
        <w:color w:val="326565"/>
        <w:spacing w:val="-17"/>
        <w:w w:val="75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O</w:t>
    </w:r>
    <w:r w:rsidRPr="002C05EF">
      <w:rPr>
        <w:color w:val="326565"/>
        <w:spacing w:val="37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A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M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A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R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O</w:t>
    </w:r>
    <w:r w:rsidRPr="002C05EF">
      <w:rPr>
        <w:color w:val="326565"/>
        <w:spacing w:val="37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D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A</w:t>
    </w:r>
    <w:r w:rsidRPr="002C05EF">
      <w:rPr>
        <w:color w:val="326565"/>
        <w:spacing w:val="37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I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M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P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E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R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A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75"/>
        <w:sz w:val="16"/>
        <w:szCs w:val="16"/>
      </w:rPr>
      <w:t>T</w:t>
    </w:r>
    <w:r w:rsidR="002C05EF" w:rsidRPr="002C05EF">
      <w:rPr>
        <w:color w:val="326565"/>
        <w:w w:val="75"/>
        <w:sz w:val="16"/>
        <w:szCs w:val="16"/>
      </w:rPr>
      <w:t>R</w:t>
    </w:r>
    <w:r w:rsidRPr="002C05EF">
      <w:rPr>
        <w:color w:val="326565"/>
        <w:spacing w:val="-17"/>
        <w:w w:val="75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I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Z</w:t>
    </w:r>
    <w:r w:rsidRPr="002C05EF">
      <w:rPr>
        <w:color w:val="326565"/>
        <w:spacing w:val="-26"/>
        <w:w w:val="90"/>
        <w:sz w:val="16"/>
        <w:szCs w:val="16"/>
      </w:rPr>
      <w:t xml:space="preserve"> </w:t>
    </w:r>
    <w:r w:rsidRPr="002C05EF">
      <w:rPr>
        <w:color w:val="326565"/>
        <w:sz w:val="16"/>
        <w:szCs w:val="16"/>
      </w:rPr>
      <w:t>-</w:t>
    </w:r>
    <w:r w:rsidRPr="002C05EF">
      <w:rPr>
        <w:color w:val="326565"/>
        <w:spacing w:val="-31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S</w:t>
    </w:r>
    <w:r w:rsidRPr="002C05EF">
      <w:rPr>
        <w:color w:val="326565"/>
        <w:spacing w:val="-25"/>
        <w:w w:val="90"/>
        <w:sz w:val="16"/>
        <w:szCs w:val="16"/>
      </w:rPr>
      <w:t xml:space="preserve"> </w:t>
    </w:r>
    <w:r w:rsidRPr="002C05EF">
      <w:rPr>
        <w:color w:val="326565"/>
        <w:w w:val="90"/>
        <w:sz w:val="16"/>
        <w:szCs w:val="16"/>
      </w:rPr>
      <w:t>C</w:t>
    </w:r>
  </w:p>
  <w:p w:rsidR="007F32D7" w:rsidRPr="002C05EF" w:rsidRDefault="007F32D7" w:rsidP="002C05EF">
    <w:pPr>
      <w:pStyle w:val="Corpodetexto"/>
      <w:spacing w:before="26"/>
      <w:ind w:left="4962"/>
      <w:rPr>
        <w:sz w:val="16"/>
        <w:szCs w:val="16"/>
      </w:rPr>
    </w:pPr>
    <w:r w:rsidRPr="002C05EF">
      <w:rPr>
        <w:color w:val="326565"/>
        <w:w w:val="95"/>
        <w:sz w:val="16"/>
        <w:szCs w:val="16"/>
      </w:rPr>
      <w:t xml:space="preserve">F O N E : ( 4 8 ) 3 2 4 5 </w:t>
    </w:r>
    <w:r w:rsidRPr="002C05EF">
      <w:rPr>
        <w:color w:val="326565"/>
        <w:sz w:val="16"/>
        <w:szCs w:val="16"/>
      </w:rPr>
      <w:t xml:space="preserve">- </w:t>
    </w:r>
    <w:r w:rsidRPr="002C05EF">
      <w:rPr>
        <w:color w:val="326565"/>
        <w:w w:val="75"/>
        <w:sz w:val="16"/>
        <w:szCs w:val="16"/>
      </w:rPr>
      <w:t xml:space="preserve">1 </w:t>
    </w:r>
    <w:r w:rsidRPr="002C05EF">
      <w:rPr>
        <w:color w:val="326565"/>
        <w:w w:val="95"/>
        <w:sz w:val="16"/>
        <w:szCs w:val="16"/>
      </w:rPr>
      <w:t xml:space="preserve">2 </w:t>
    </w:r>
    <w:r w:rsidRPr="002C05EF">
      <w:rPr>
        <w:color w:val="326565"/>
        <w:w w:val="75"/>
        <w:sz w:val="16"/>
        <w:szCs w:val="16"/>
      </w:rPr>
      <w:t xml:space="preserve">1 </w:t>
    </w:r>
    <w:r w:rsidRPr="002C05EF">
      <w:rPr>
        <w:color w:val="326565"/>
        <w:w w:val="95"/>
        <w:sz w:val="16"/>
        <w:szCs w:val="16"/>
      </w:rPr>
      <w:t>2</w:t>
    </w:r>
  </w:p>
  <w:p w:rsidR="007F32D7" w:rsidRPr="002C05EF" w:rsidRDefault="007F32D7" w:rsidP="002C05EF">
    <w:pPr>
      <w:pStyle w:val="Corpodetexto"/>
      <w:spacing w:before="25" w:line="266" w:lineRule="auto"/>
      <w:ind w:left="4962" w:right="1337"/>
      <w:rPr>
        <w:color w:val="326565"/>
        <w:w w:val="95"/>
        <w:sz w:val="16"/>
        <w:szCs w:val="16"/>
        <w:u w:val="single" w:color="326565"/>
      </w:rPr>
    </w:pPr>
    <w:r w:rsidRPr="002C05EF">
      <w:rPr>
        <w:color w:val="326565"/>
        <w:w w:val="95"/>
        <w:sz w:val="16"/>
        <w:szCs w:val="16"/>
      </w:rPr>
      <w:t>E</w:t>
    </w:r>
    <w:r w:rsidRPr="002C05EF">
      <w:rPr>
        <w:color w:val="326565"/>
        <w:spacing w:val="-29"/>
        <w:w w:val="95"/>
        <w:sz w:val="16"/>
        <w:szCs w:val="16"/>
      </w:rPr>
      <w:t xml:space="preserve"> </w:t>
    </w:r>
    <w:r w:rsidRPr="002C05EF">
      <w:rPr>
        <w:color w:val="326565"/>
        <w:sz w:val="16"/>
        <w:szCs w:val="16"/>
      </w:rPr>
      <w:t>-</w:t>
    </w:r>
    <w:r w:rsidRPr="002C05EF">
      <w:rPr>
        <w:color w:val="326565"/>
        <w:spacing w:val="-32"/>
        <w:sz w:val="16"/>
        <w:szCs w:val="16"/>
      </w:rPr>
      <w:t xml:space="preserve"> </w:t>
    </w:r>
    <w:r w:rsidRPr="002C05EF">
      <w:rPr>
        <w:color w:val="326565"/>
        <w:w w:val="95"/>
        <w:sz w:val="16"/>
        <w:szCs w:val="16"/>
      </w:rPr>
      <w:t>m</w:t>
    </w:r>
    <w:r w:rsidRPr="002C05EF">
      <w:rPr>
        <w:color w:val="326565"/>
        <w:spacing w:val="-29"/>
        <w:w w:val="95"/>
        <w:sz w:val="16"/>
        <w:szCs w:val="16"/>
      </w:rPr>
      <w:t xml:space="preserve"> </w:t>
    </w:r>
    <w:r w:rsidRPr="002C05EF">
      <w:rPr>
        <w:color w:val="326565"/>
        <w:w w:val="95"/>
        <w:sz w:val="16"/>
        <w:szCs w:val="16"/>
      </w:rPr>
      <w:t>a</w:t>
    </w:r>
    <w:r w:rsidRPr="002C05EF">
      <w:rPr>
        <w:color w:val="326565"/>
        <w:spacing w:val="-29"/>
        <w:w w:val="95"/>
        <w:sz w:val="16"/>
        <w:szCs w:val="16"/>
      </w:rPr>
      <w:t xml:space="preserve"> </w:t>
    </w:r>
    <w:r w:rsidRPr="002C05EF">
      <w:rPr>
        <w:color w:val="326565"/>
        <w:w w:val="95"/>
        <w:sz w:val="16"/>
        <w:szCs w:val="16"/>
      </w:rPr>
      <w:t>i</w:t>
    </w:r>
    <w:r w:rsidRPr="002C05EF">
      <w:rPr>
        <w:color w:val="326565"/>
        <w:spacing w:val="-29"/>
        <w:w w:val="95"/>
        <w:sz w:val="16"/>
        <w:szCs w:val="16"/>
      </w:rPr>
      <w:t xml:space="preserve"> </w:t>
    </w:r>
    <w:r w:rsidRPr="002C05EF">
      <w:rPr>
        <w:color w:val="326565"/>
        <w:w w:val="95"/>
        <w:sz w:val="16"/>
        <w:szCs w:val="16"/>
      </w:rPr>
      <w:t>l</w:t>
    </w:r>
    <w:r w:rsidRPr="002C05EF">
      <w:rPr>
        <w:color w:val="326565"/>
        <w:spacing w:val="-28"/>
        <w:w w:val="95"/>
        <w:sz w:val="16"/>
        <w:szCs w:val="16"/>
      </w:rPr>
      <w:t xml:space="preserve"> </w:t>
    </w:r>
    <w:r w:rsidRPr="002C05EF">
      <w:rPr>
        <w:color w:val="326565"/>
        <w:w w:val="95"/>
        <w:sz w:val="16"/>
        <w:szCs w:val="16"/>
      </w:rPr>
      <w:t>:</w:t>
    </w:r>
    <w:r w:rsidRPr="002C05EF">
      <w:rPr>
        <w:color w:val="326565"/>
        <w:spacing w:val="31"/>
        <w:w w:val="95"/>
        <w:sz w:val="16"/>
        <w:szCs w:val="16"/>
      </w:rPr>
      <w:t xml:space="preserve"> </w:t>
    </w:r>
    <w:hyperlink r:id="rId1">
      <w:r w:rsidRPr="002C05EF">
        <w:rPr>
          <w:color w:val="326565"/>
          <w:w w:val="95"/>
          <w:sz w:val="16"/>
          <w:szCs w:val="16"/>
          <w:u w:val="single" w:color="326565"/>
        </w:rPr>
        <w:t>a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sz w:val="16"/>
          <w:szCs w:val="16"/>
          <w:u w:val="single" w:color="326565"/>
        </w:rPr>
        <w:t>t</w:t>
      </w:r>
      <w:r w:rsidRPr="002C05EF">
        <w:rPr>
          <w:color w:val="326565"/>
          <w:spacing w:val="-32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e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n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d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i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m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e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n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sz w:val="16"/>
          <w:szCs w:val="16"/>
          <w:u w:val="single" w:color="326565"/>
        </w:rPr>
        <w:t>t</w:t>
      </w:r>
      <w:r w:rsidRPr="002C05EF">
        <w:rPr>
          <w:color w:val="326565"/>
          <w:spacing w:val="-31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o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h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s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sz w:val="16"/>
          <w:szCs w:val="16"/>
          <w:u w:val="single" w:color="326565"/>
        </w:rPr>
        <w:t>f</w:t>
      </w:r>
      <w:r w:rsidRPr="002C05EF">
        <w:rPr>
          <w:color w:val="326565"/>
          <w:spacing w:val="-32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a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0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2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75"/>
          <w:sz w:val="16"/>
          <w:szCs w:val="16"/>
          <w:u w:val="single" w:color="326565"/>
        </w:rPr>
        <w:t>@</w:t>
      </w:r>
      <w:r w:rsidRPr="002C05EF">
        <w:rPr>
          <w:color w:val="326565"/>
          <w:spacing w:val="-18"/>
          <w:w w:val="75"/>
          <w:sz w:val="16"/>
          <w:szCs w:val="16"/>
        </w:rPr>
        <w:t xml:space="preserve"> </w:t>
      </w:r>
      <w:r w:rsidRPr="002C05EF">
        <w:rPr>
          <w:color w:val="326565"/>
          <w:w w:val="95"/>
          <w:sz w:val="16"/>
          <w:szCs w:val="16"/>
        </w:rPr>
        <w:t>g</w:t>
      </w:r>
      <w:r w:rsidRPr="002C05EF">
        <w:rPr>
          <w:color w:val="326565"/>
          <w:spacing w:val="-30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m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a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i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l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.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c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o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m</w:t>
      </w:r>
    </w:hyperlink>
  </w:p>
  <w:p w:rsidR="007F32D7" w:rsidRPr="002C05EF" w:rsidRDefault="007F32D7" w:rsidP="002C05EF">
    <w:pPr>
      <w:pStyle w:val="Corpodetexto"/>
      <w:spacing w:before="25" w:line="266" w:lineRule="auto"/>
      <w:ind w:left="4962" w:right="1337"/>
      <w:rPr>
        <w:color w:val="326565"/>
        <w:w w:val="95"/>
        <w:sz w:val="16"/>
        <w:szCs w:val="16"/>
        <w:u w:val="single" w:color="326565"/>
      </w:rPr>
    </w:pPr>
    <w:r w:rsidRPr="002C05EF">
      <w:rPr>
        <w:color w:val="326565"/>
        <w:w w:val="95"/>
        <w:sz w:val="16"/>
        <w:szCs w:val="16"/>
        <w:u w:val="single" w:color="326565"/>
      </w:rPr>
      <w:t>S</w:t>
    </w:r>
    <w:r w:rsidRPr="002C05EF">
      <w:rPr>
        <w:color w:val="326565"/>
        <w:spacing w:val="-29"/>
        <w:w w:val="95"/>
        <w:sz w:val="16"/>
        <w:szCs w:val="16"/>
        <w:u w:val="single" w:color="326565"/>
      </w:rPr>
      <w:t xml:space="preserve"> </w:t>
    </w:r>
    <w:r w:rsidRPr="002C05EF">
      <w:rPr>
        <w:color w:val="326565"/>
        <w:w w:val="95"/>
        <w:sz w:val="16"/>
        <w:szCs w:val="16"/>
        <w:u w:val="single" w:color="326565"/>
      </w:rPr>
      <w:t>i</w:t>
    </w:r>
    <w:r w:rsidRPr="002C05EF">
      <w:rPr>
        <w:color w:val="326565"/>
        <w:spacing w:val="-29"/>
        <w:w w:val="95"/>
        <w:sz w:val="16"/>
        <w:szCs w:val="16"/>
        <w:u w:val="single" w:color="326565"/>
      </w:rPr>
      <w:t xml:space="preserve"> </w:t>
    </w:r>
    <w:r w:rsidRPr="002C05EF">
      <w:rPr>
        <w:color w:val="326565"/>
        <w:sz w:val="16"/>
        <w:szCs w:val="16"/>
        <w:u w:val="single" w:color="326565"/>
      </w:rPr>
      <w:t>t</w:t>
    </w:r>
    <w:r w:rsidRPr="002C05EF">
      <w:rPr>
        <w:color w:val="326565"/>
        <w:spacing w:val="-32"/>
        <w:sz w:val="16"/>
        <w:szCs w:val="16"/>
        <w:u w:val="single" w:color="326565"/>
      </w:rPr>
      <w:t xml:space="preserve"> </w:t>
    </w:r>
    <w:r w:rsidRPr="002C05EF">
      <w:rPr>
        <w:color w:val="326565"/>
        <w:w w:val="95"/>
        <w:sz w:val="16"/>
        <w:szCs w:val="16"/>
        <w:u w:val="single" w:color="326565"/>
      </w:rPr>
      <w:t>e</w:t>
    </w:r>
    <w:r w:rsidRPr="002C05EF">
      <w:rPr>
        <w:color w:val="326565"/>
        <w:spacing w:val="-29"/>
        <w:w w:val="95"/>
        <w:sz w:val="16"/>
        <w:szCs w:val="16"/>
      </w:rPr>
      <w:t xml:space="preserve"> </w:t>
    </w:r>
    <w:r w:rsidRPr="002C05EF">
      <w:rPr>
        <w:color w:val="326565"/>
        <w:w w:val="95"/>
        <w:sz w:val="16"/>
        <w:szCs w:val="16"/>
      </w:rPr>
      <w:t>:</w:t>
    </w:r>
    <w:r w:rsidRPr="002C05EF">
      <w:rPr>
        <w:color w:val="326565"/>
        <w:spacing w:val="31"/>
        <w:w w:val="95"/>
        <w:sz w:val="16"/>
        <w:szCs w:val="16"/>
      </w:rPr>
      <w:t xml:space="preserve"> </w:t>
    </w:r>
    <w:hyperlink r:id="rId2">
      <w:r w:rsidRPr="002C05EF">
        <w:rPr>
          <w:color w:val="326565"/>
          <w:w w:val="95"/>
          <w:sz w:val="16"/>
          <w:szCs w:val="16"/>
          <w:u w:val="single" w:color="326565"/>
        </w:rPr>
        <w:t>w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w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w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.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h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o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s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p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i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sz w:val="16"/>
          <w:szCs w:val="16"/>
          <w:u w:val="single" w:color="326565"/>
        </w:rPr>
        <w:t>t</w:t>
      </w:r>
      <w:r w:rsidRPr="002C05EF">
        <w:rPr>
          <w:color w:val="326565"/>
          <w:spacing w:val="-32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a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l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s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a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o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sz w:val="16"/>
          <w:szCs w:val="16"/>
          <w:u w:val="single" w:color="326565"/>
        </w:rPr>
        <w:t>f</w:t>
      </w:r>
      <w:r w:rsidRPr="002C05EF">
        <w:rPr>
          <w:color w:val="326565"/>
          <w:spacing w:val="-32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r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a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n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c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i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s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c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o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75"/>
          <w:sz w:val="16"/>
          <w:szCs w:val="16"/>
          <w:u w:val="single" w:color="326565"/>
        </w:rPr>
        <w:t>@</w:t>
      </w:r>
      <w:r w:rsidRPr="002C05EF">
        <w:rPr>
          <w:color w:val="326565"/>
          <w:spacing w:val="-18"/>
          <w:w w:val="7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o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r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g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.</w:t>
      </w:r>
      <w:r w:rsidRPr="002C05EF">
        <w:rPr>
          <w:color w:val="326565"/>
          <w:spacing w:val="-28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b</w:t>
      </w:r>
      <w:r w:rsidRPr="002C05EF">
        <w:rPr>
          <w:color w:val="326565"/>
          <w:spacing w:val="-29"/>
          <w:w w:val="95"/>
          <w:sz w:val="16"/>
          <w:szCs w:val="16"/>
          <w:u w:val="single" w:color="326565"/>
        </w:rPr>
        <w:t xml:space="preserve"> </w:t>
      </w:r>
      <w:r w:rsidRPr="002C05EF">
        <w:rPr>
          <w:color w:val="326565"/>
          <w:w w:val="95"/>
          <w:sz w:val="16"/>
          <w:szCs w:val="16"/>
          <w:u w:val="single" w:color="326565"/>
        </w:rPr>
        <w:t>r</w:t>
      </w:r>
    </w:hyperlink>
  </w:p>
  <w:p w:rsidR="00B440CE" w:rsidRPr="002C05EF" w:rsidRDefault="00B440CE" w:rsidP="002C05EF">
    <w:pPr>
      <w:pStyle w:val="Rodap"/>
      <w:ind w:left="4962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E5B" w:rsidRDefault="00FA1E5B" w:rsidP="00B440CE">
      <w:pPr>
        <w:spacing w:after="0" w:line="240" w:lineRule="auto"/>
      </w:pPr>
      <w:r>
        <w:separator/>
      </w:r>
    </w:p>
  </w:footnote>
  <w:footnote w:type="continuationSeparator" w:id="0">
    <w:p w:rsidR="00FA1E5B" w:rsidRDefault="00FA1E5B" w:rsidP="00B4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EF" w:rsidRDefault="009158AA" w:rsidP="002C05EF">
    <w:pPr>
      <w:pStyle w:val="Cabealho"/>
      <w:ind w:left="2835"/>
      <w:jc w:val="center"/>
      <w:rPr>
        <w:rFonts w:ascii="Arial" w:hAnsi="Arial" w:cs="Arial"/>
        <w:noProof/>
        <w:sz w:val="36"/>
        <w:szCs w:val="36"/>
        <w:u w:val="single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-280035</wp:posOffset>
          </wp:positionH>
          <wp:positionV relativeFrom="page">
            <wp:posOffset>381000</wp:posOffset>
          </wp:positionV>
          <wp:extent cx="962025" cy="1261929"/>
          <wp:effectExtent l="0" t="0" r="0" b="0"/>
          <wp:wrapNone/>
          <wp:docPr id="56" name="Imagem 994" descr="Placa branca com letras pretas em fundo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94" descr="Placa branca com letras pretas em fundo branc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261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6A1">
      <w:rPr>
        <w:rFonts w:ascii="Arial" w:hAnsi="Arial" w:cs="Arial"/>
        <w:noProof/>
        <w:sz w:val="36"/>
        <w:szCs w:val="36"/>
        <w:u w:val="single"/>
      </w:rPr>
      <w:br/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-688340</wp:posOffset>
              </wp:positionH>
              <wp:positionV relativeFrom="page">
                <wp:posOffset>10795</wp:posOffset>
              </wp:positionV>
              <wp:extent cx="2145665" cy="3067685"/>
              <wp:effectExtent l="0" t="0" r="0" b="0"/>
              <wp:wrapNone/>
              <wp:docPr id="2" name="Forma Livre: Forma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145665" cy="3067685"/>
                      </a:xfrm>
                      <a:custGeom>
                        <a:avLst/>
                        <a:gdLst>
                          <a:gd name="T0" fmla="+- 0 4369 991"/>
                          <a:gd name="T1" fmla="*/ T0 w 3379"/>
                          <a:gd name="T2" fmla="*/ 0 h 4831"/>
                          <a:gd name="T3" fmla="+- 0 4369 991"/>
                          <a:gd name="T4" fmla="*/ T3 w 3379"/>
                          <a:gd name="T5" fmla="*/ 3847 h 4831"/>
                          <a:gd name="T6" fmla="+- 0 2679 991"/>
                          <a:gd name="T7" fmla="*/ T6 w 3379"/>
                          <a:gd name="T8" fmla="*/ 4830 h 4831"/>
                          <a:gd name="T9" fmla="+- 0 2671 991"/>
                          <a:gd name="T10" fmla="*/ T9 w 3379"/>
                          <a:gd name="T11" fmla="*/ 4827 h 4831"/>
                          <a:gd name="T12" fmla="+- 0 991 991"/>
                          <a:gd name="T13" fmla="*/ T12 w 3379"/>
                          <a:gd name="T14" fmla="*/ 3847 h 4831"/>
                          <a:gd name="T15" fmla="+- 0 991 991"/>
                          <a:gd name="T16" fmla="*/ T15 w 3379"/>
                          <a:gd name="T17" fmla="*/ 0 h 4831"/>
                          <a:gd name="T18" fmla="+- 0 1016 991"/>
                          <a:gd name="T19" fmla="*/ T18 w 3379"/>
                          <a:gd name="T20" fmla="*/ 0 h 4831"/>
                          <a:gd name="T21" fmla="+- 0 1016 991"/>
                          <a:gd name="T22" fmla="*/ T21 w 3379"/>
                          <a:gd name="T23" fmla="*/ 3833 h 4831"/>
                          <a:gd name="T24" fmla="+- 0 2680 991"/>
                          <a:gd name="T25" fmla="*/ T24 w 3379"/>
                          <a:gd name="T26" fmla="*/ 4802 h 4831"/>
                          <a:gd name="T27" fmla="+- 0 4344 991"/>
                          <a:gd name="T28" fmla="*/ T27 w 3379"/>
                          <a:gd name="T29" fmla="*/ 3833 h 4831"/>
                          <a:gd name="T30" fmla="+- 0 4344 991"/>
                          <a:gd name="T31" fmla="*/ T30 w 3379"/>
                          <a:gd name="T32" fmla="*/ 0 h 4831"/>
                          <a:gd name="T33" fmla="+- 0 4369 991"/>
                          <a:gd name="T34" fmla="*/ T33 w 3379"/>
                          <a:gd name="T35" fmla="*/ 0 h 4831"/>
                          <a:gd name="T36" fmla="+- 0 4344 991"/>
                          <a:gd name="T37" fmla="*/ T36 w 3379"/>
                          <a:gd name="T38" fmla="*/ 0 h 4831"/>
                          <a:gd name="T39" fmla="+- 0 4344 991"/>
                          <a:gd name="T40" fmla="*/ T39 w 3379"/>
                          <a:gd name="T41" fmla="*/ 20 h 4831"/>
                          <a:gd name="T42" fmla="+- 0 1016 991"/>
                          <a:gd name="T43" fmla="*/ T42 w 3379"/>
                          <a:gd name="T44" fmla="*/ 20 h 4831"/>
                          <a:gd name="T45" fmla="+- 0 1016 991"/>
                          <a:gd name="T46" fmla="*/ T45 w 3379"/>
                          <a:gd name="T47" fmla="*/ 0 h 4831"/>
                          <a:gd name="T48" fmla="+- 0 4344 991"/>
                          <a:gd name="T49" fmla="*/ T48 w 3379"/>
                          <a:gd name="T50" fmla="*/ 0 h 4831"/>
                          <a:gd name="T51" fmla="+- 0 4219 991"/>
                          <a:gd name="T52" fmla="*/ T51 w 3379"/>
                          <a:gd name="T53" fmla="*/ 171 h 4831"/>
                          <a:gd name="T54" fmla="+- 0 4219 991"/>
                          <a:gd name="T55" fmla="*/ T54 w 3379"/>
                          <a:gd name="T56" fmla="*/ 3743 h 4831"/>
                          <a:gd name="T57" fmla="+- 0 2693 991"/>
                          <a:gd name="T58" fmla="*/ T57 w 3379"/>
                          <a:gd name="T59" fmla="*/ 4631 h 4831"/>
                          <a:gd name="T60" fmla="+- 0 1167 991"/>
                          <a:gd name="T61" fmla="*/ T60 w 3379"/>
                          <a:gd name="T62" fmla="*/ 3743 h 4831"/>
                          <a:gd name="T63" fmla="+- 0 1167 991"/>
                          <a:gd name="T64" fmla="*/ T63 w 3379"/>
                          <a:gd name="T65" fmla="*/ 171 h 4831"/>
                          <a:gd name="T66" fmla="+- 0 4219 991"/>
                          <a:gd name="T67" fmla="*/ T66 w 3379"/>
                          <a:gd name="T68" fmla="*/ 171 h 4831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  <a:cxn ang="0">
                            <a:pos x="T13" y="T14"/>
                          </a:cxn>
                          <a:cxn ang="0">
                            <a:pos x="T16" y="T17"/>
                          </a:cxn>
                          <a:cxn ang="0">
                            <a:pos x="T19" y="T20"/>
                          </a:cxn>
                          <a:cxn ang="0">
                            <a:pos x="T22" y="T23"/>
                          </a:cxn>
                          <a:cxn ang="0">
                            <a:pos x="T25" y="T26"/>
                          </a:cxn>
                          <a:cxn ang="0">
                            <a:pos x="T28" y="T29"/>
                          </a:cxn>
                          <a:cxn ang="0">
                            <a:pos x="T31" y="T32"/>
                          </a:cxn>
                          <a:cxn ang="0">
                            <a:pos x="T34" y="T35"/>
                          </a:cxn>
                          <a:cxn ang="0">
                            <a:pos x="T37" y="T38"/>
                          </a:cxn>
                          <a:cxn ang="0">
                            <a:pos x="T40" y="T41"/>
                          </a:cxn>
                          <a:cxn ang="0">
                            <a:pos x="T43" y="T44"/>
                          </a:cxn>
                          <a:cxn ang="0">
                            <a:pos x="T46" y="T47"/>
                          </a:cxn>
                          <a:cxn ang="0">
                            <a:pos x="T49" y="T50"/>
                          </a:cxn>
                          <a:cxn ang="0">
                            <a:pos x="T52" y="T53"/>
                          </a:cxn>
                          <a:cxn ang="0">
                            <a:pos x="T55" y="T56"/>
                          </a:cxn>
                          <a:cxn ang="0">
                            <a:pos x="T58" y="T59"/>
                          </a:cxn>
                          <a:cxn ang="0">
                            <a:pos x="T61" y="T62"/>
                          </a:cxn>
                          <a:cxn ang="0">
                            <a:pos x="T64" y="T65"/>
                          </a:cxn>
                          <a:cxn ang="0">
                            <a:pos x="T67" y="T68"/>
                          </a:cxn>
                        </a:cxnLst>
                        <a:rect l="0" t="0" r="r" b="b"/>
                        <a:pathLst>
                          <a:path w="3379" h="4831">
                            <a:moveTo>
                              <a:pt x="3378" y="0"/>
                            </a:moveTo>
                            <a:lnTo>
                              <a:pt x="3378" y="3847"/>
                            </a:lnTo>
                            <a:lnTo>
                              <a:pt x="1688" y="4830"/>
                            </a:lnTo>
                            <a:lnTo>
                              <a:pt x="1680" y="4827"/>
                            </a:lnTo>
                            <a:lnTo>
                              <a:pt x="0" y="3847"/>
                            </a:lnTo>
                            <a:lnTo>
                              <a:pt x="0" y="0"/>
                            </a:lnTo>
                            <a:lnTo>
                              <a:pt x="25" y="0"/>
                            </a:lnTo>
                            <a:lnTo>
                              <a:pt x="25" y="3833"/>
                            </a:lnTo>
                            <a:lnTo>
                              <a:pt x="1689" y="4802"/>
                            </a:lnTo>
                            <a:lnTo>
                              <a:pt x="3353" y="3833"/>
                            </a:lnTo>
                            <a:lnTo>
                              <a:pt x="3353" y="0"/>
                            </a:lnTo>
                            <a:lnTo>
                              <a:pt x="3378" y="0"/>
                            </a:lnTo>
                            <a:close/>
                            <a:moveTo>
                              <a:pt x="3353" y="0"/>
                            </a:moveTo>
                            <a:lnTo>
                              <a:pt x="3353" y="20"/>
                            </a:lnTo>
                            <a:lnTo>
                              <a:pt x="25" y="20"/>
                            </a:lnTo>
                            <a:lnTo>
                              <a:pt x="25" y="0"/>
                            </a:lnTo>
                            <a:lnTo>
                              <a:pt x="3353" y="0"/>
                            </a:lnTo>
                            <a:close/>
                            <a:moveTo>
                              <a:pt x="3228" y="171"/>
                            </a:moveTo>
                            <a:lnTo>
                              <a:pt x="3228" y="3743"/>
                            </a:lnTo>
                            <a:lnTo>
                              <a:pt x="1702" y="4631"/>
                            </a:lnTo>
                            <a:lnTo>
                              <a:pt x="176" y="3743"/>
                            </a:lnTo>
                            <a:lnTo>
                              <a:pt x="176" y="171"/>
                            </a:lnTo>
                            <a:lnTo>
                              <a:pt x="3228" y="171"/>
                            </a:lnTo>
                            <a:close/>
                          </a:path>
                        </a:pathLst>
                      </a:custGeom>
                      <a:solidFill>
                        <a:srgbClr val="32ACA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40CE" w:rsidRDefault="00B440CE" w:rsidP="00B440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orma Livre: Forma 2" o:spid="_x0000_s1026" style="position:absolute;left:0;text-align:left;margin-left:-54.2pt;margin-top:.85pt;width:168.95pt;height:241.55pt;z-index:-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3379,48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" adj="-11796480,,5400" path="m3378,r,3847l1688,4830r-8,-3l,3847,,,25,r,3833l1689,4802,3353,3833,3353,r25,xm3353,r,20l25,20,25,,3353,xm3228,171r,3572l1702,4631,176,3743r,-3572l3228,171xe" fillcolor="#32aca2" stroked="f">
              <v:stroke joinstyle="round"/>
              <v:formulas/>
              <v:path arrowok="t" o:connecttype="custom" o:connectlocs="2145030,0;2145030,2442845;1071880,3067050;1066800,3065145;0,2442845;0,0;15875,0;15875,2433955;1072515,3049270;2129155,2433955;2129155,0;2145030,0;2129155,0;2129155,12700;15875,12700;15875,0;2129155,0;2049780,108585;2049780,2376805;1080770,2940685;111760,2376805;111760,108585;2049780,108585" o:connectangles="0,0,0,0,0,0,0,0,0,0,0,0,0,0,0,0,0,0,0,0,0,0,0" textboxrect="0,0,3379,4831"/>
              <v:textbox>
                <w:txbxContent>
                  <w:p w:rsidR="00B440CE" w:rsidRDefault="00B440CE" w:rsidP="00B440CE">
                    <w:pPr>
                      <w:jc w:val="center"/>
                    </w:pPr>
                  </w:p>
                </w:txbxContent>
              </v:textbox>
              <w10:wrap anchory="page"/>
            </v:shape>
          </w:pict>
        </mc:Fallback>
      </mc:AlternateContent>
    </w:r>
  </w:p>
  <w:p w:rsidR="0012483C" w:rsidRPr="00AF5197" w:rsidRDefault="0012483C" w:rsidP="002C05EF">
    <w:pPr>
      <w:pStyle w:val="Cabealho"/>
      <w:ind w:left="2835"/>
      <w:jc w:val="center"/>
      <w:rPr>
        <w:rFonts w:ascii="Baskerville Old Face" w:hAnsi="Baskerville Old Face" w:cs="Arial"/>
        <w:b/>
        <w:noProof/>
        <w:color w:val="009999"/>
        <w:sz w:val="36"/>
        <w:szCs w:val="36"/>
        <w:u w:val="single"/>
      </w:rPr>
    </w:pPr>
    <w:r w:rsidRPr="00AF5197">
      <w:rPr>
        <w:rFonts w:ascii="Baskerville Old Face" w:hAnsi="Baskerville Old Face" w:cs="Arial"/>
        <w:b/>
        <w:noProof/>
        <w:color w:val="009999"/>
        <w:sz w:val="36"/>
        <w:szCs w:val="36"/>
        <w:u w:val="single"/>
      </w:rPr>
      <w:t>ASSOCIAÇÃO HOSPITALAR</w:t>
    </w:r>
  </w:p>
  <w:p w:rsidR="00B440CE" w:rsidRPr="00AF5197" w:rsidRDefault="00B440CE" w:rsidP="002C05EF">
    <w:pPr>
      <w:pStyle w:val="Cabealho"/>
      <w:ind w:left="2835"/>
      <w:jc w:val="center"/>
      <w:rPr>
        <w:rFonts w:ascii="Baskerville Old Face" w:hAnsi="Baskerville Old Face" w:cs="Arial"/>
        <w:b/>
        <w:color w:val="009999"/>
        <w:sz w:val="36"/>
        <w:szCs w:val="36"/>
        <w:u w:val="single"/>
      </w:rPr>
    </w:pPr>
    <w:r w:rsidRPr="00AF5197">
      <w:rPr>
        <w:rFonts w:ascii="Baskerville Old Face" w:hAnsi="Baskerville Old Face" w:cs="Arial"/>
        <w:b/>
        <w:color w:val="009999"/>
        <w:sz w:val="36"/>
        <w:szCs w:val="36"/>
        <w:u w:val="single"/>
      </w:rPr>
      <w:t>SÃO FRANCISCO DE ASSIS</w:t>
    </w:r>
  </w:p>
  <w:p w:rsidR="00B440CE" w:rsidRPr="00B440CE" w:rsidRDefault="00B440CE" w:rsidP="002C05EF">
    <w:pPr>
      <w:widowControl w:val="0"/>
      <w:autoSpaceDE w:val="0"/>
      <w:autoSpaceDN w:val="0"/>
      <w:spacing w:before="149" w:after="0" w:line="240" w:lineRule="auto"/>
      <w:ind w:left="2662"/>
      <w:jc w:val="center"/>
      <w:rPr>
        <w:rFonts w:ascii="Georgia" w:eastAsia="Arial" w:hAnsi="Georgia" w:cs="Arial"/>
        <w:sz w:val="20"/>
        <w:szCs w:val="20"/>
        <w:lang w:val="en-US"/>
      </w:rPr>
    </w:pPr>
    <w:r w:rsidRPr="00B440CE">
      <w:rPr>
        <w:rFonts w:ascii="Georgia" w:eastAsia="Arial" w:hAnsi="Georgia" w:cs="Arial"/>
        <w:color w:val="326565"/>
        <w:w w:val="95"/>
        <w:sz w:val="20"/>
        <w:szCs w:val="20"/>
        <w:lang w:val="en-US"/>
      </w:rPr>
      <w:t>DIRETOR TÉCNICO RESPONSÁVEL:</w:t>
    </w:r>
  </w:p>
  <w:p w:rsidR="00B440CE" w:rsidRDefault="00B440CE" w:rsidP="002C05EF">
    <w:pPr>
      <w:widowControl w:val="0"/>
      <w:autoSpaceDE w:val="0"/>
      <w:autoSpaceDN w:val="0"/>
      <w:spacing w:before="43" w:after="0" w:line="240" w:lineRule="auto"/>
      <w:ind w:left="2662"/>
      <w:jc w:val="center"/>
      <w:rPr>
        <w:rFonts w:ascii="Georgia" w:eastAsia="Arial" w:hAnsi="Georgia" w:cs="Arial"/>
        <w:color w:val="326565"/>
        <w:w w:val="95"/>
        <w:sz w:val="20"/>
        <w:szCs w:val="20"/>
        <w:lang w:val="en-US"/>
      </w:rPr>
    </w:pPr>
    <w:r w:rsidRPr="00B440CE">
      <w:rPr>
        <w:rFonts w:ascii="Georgia" w:eastAsia="Arial" w:hAnsi="Georgia" w:cs="Arial"/>
        <w:color w:val="326565"/>
        <w:w w:val="95"/>
        <w:sz w:val="20"/>
        <w:szCs w:val="20"/>
        <w:lang w:val="en-US"/>
      </w:rPr>
      <w:t xml:space="preserve">Dr. </w:t>
    </w:r>
    <w:r w:rsidR="00BB721E">
      <w:rPr>
        <w:rFonts w:ascii="Georgia" w:eastAsia="Arial" w:hAnsi="Georgia" w:cs="Arial"/>
        <w:color w:val="326565"/>
        <w:w w:val="95"/>
        <w:sz w:val="20"/>
        <w:szCs w:val="20"/>
        <w:lang w:val="en-US"/>
      </w:rPr>
      <w:t>DANIEL EMILIO LELIS LEAL - CR</w:t>
    </w:r>
    <w:r w:rsidRPr="00B440CE">
      <w:rPr>
        <w:rFonts w:ascii="Georgia" w:eastAsia="Arial" w:hAnsi="Georgia" w:cs="Arial"/>
        <w:color w:val="326565"/>
        <w:w w:val="95"/>
        <w:sz w:val="20"/>
        <w:szCs w:val="20"/>
        <w:lang w:val="en-US"/>
      </w:rPr>
      <w:t xml:space="preserve">M/SC </w:t>
    </w:r>
    <w:r w:rsidR="00BB721E">
      <w:rPr>
        <w:rFonts w:ascii="Georgia" w:eastAsia="Arial" w:hAnsi="Georgia" w:cs="Arial"/>
        <w:color w:val="326565"/>
        <w:w w:val="95"/>
        <w:sz w:val="20"/>
        <w:szCs w:val="20"/>
        <w:lang w:val="en-US"/>
      </w:rPr>
      <w:t>14118</w:t>
    </w:r>
  </w:p>
  <w:p w:rsidR="0038252E" w:rsidRPr="00B440CE" w:rsidRDefault="0038252E" w:rsidP="002C05EF">
    <w:pPr>
      <w:widowControl w:val="0"/>
      <w:autoSpaceDE w:val="0"/>
      <w:autoSpaceDN w:val="0"/>
      <w:spacing w:before="43" w:after="0" w:line="240" w:lineRule="auto"/>
      <w:ind w:left="2662"/>
      <w:jc w:val="center"/>
      <w:rPr>
        <w:rFonts w:ascii="Georgia" w:eastAsia="Arial" w:hAnsi="Georgia" w:cs="Arial"/>
        <w:sz w:val="20"/>
        <w:szCs w:val="20"/>
        <w:lang w:val="en-US"/>
      </w:rPr>
    </w:pPr>
    <w:r>
      <w:rPr>
        <w:rFonts w:ascii="Georgia" w:eastAsia="Arial" w:hAnsi="Georgia" w:cs="Arial"/>
        <w:color w:val="326565"/>
        <w:w w:val="95"/>
        <w:sz w:val="20"/>
        <w:szCs w:val="20"/>
        <w:lang w:val="en-US"/>
      </w:rPr>
      <w:t>CNJP: 86.025.897/0001-23</w:t>
    </w:r>
  </w:p>
  <w:p w:rsidR="00B440CE" w:rsidRDefault="00B440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0D46"/>
    <w:multiLevelType w:val="hybridMultilevel"/>
    <w:tmpl w:val="ADCE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16C3"/>
    <w:multiLevelType w:val="hybridMultilevel"/>
    <w:tmpl w:val="6F02FD2C"/>
    <w:lvl w:ilvl="0" w:tplc="67F47678">
      <w:start w:val="8"/>
      <w:numFmt w:val="bullet"/>
      <w:lvlText w:val=""/>
      <w:lvlJc w:val="left"/>
      <w:pPr>
        <w:ind w:left="720" w:hanging="360"/>
      </w:pPr>
      <w:rPr>
        <w:rFonts w:ascii="Symbol" w:eastAsia="Corbel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33AC"/>
    <w:multiLevelType w:val="hybridMultilevel"/>
    <w:tmpl w:val="C27A6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8FC"/>
    <w:multiLevelType w:val="hybridMultilevel"/>
    <w:tmpl w:val="B1E2C4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60EA9"/>
    <w:multiLevelType w:val="hybridMultilevel"/>
    <w:tmpl w:val="019E7868"/>
    <w:lvl w:ilvl="0" w:tplc="C92AD208">
      <w:numFmt w:val="bullet"/>
      <w:lvlText w:val=""/>
      <w:lvlJc w:val="left"/>
      <w:pPr>
        <w:ind w:left="1069" w:hanging="360"/>
      </w:pPr>
      <w:rPr>
        <w:rFonts w:ascii="Symbol" w:eastAsia="Corbel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BB3D8F"/>
    <w:multiLevelType w:val="hybridMultilevel"/>
    <w:tmpl w:val="9B76ADD0"/>
    <w:lvl w:ilvl="0" w:tplc="62CEEAC8">
      <w:numFmt w:val="bullet"/>
      <w:lvlText w:val=""/>
      <w:lvlJc w:val="left"/>
      <w:pPr>
        <w:ind w:left="1069" w:hanging="360"/>
      </w:pPr>
      <w:rPr>
        <w:rFonts w:ascii="Symbol" w:eastAsia="Corbe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75E3420"/>
    <w:multiLevelType w:val="hybridMultilevel"/>
    <w:tmpl w:val="DA78AAB2"/>
    <w:lvl w:ilvl="0" w:tplc="215AC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ED01F7"/>
    <w:multiLevelType w:val="hybridMultilevel"/>
    <w:tmpl w:val="0D6E9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B39EA"/>
    <w:multiLevelType w:val="hybridMultilevel"/>
    <w:tmpl w:val="2A1CDCEC"/>
    <w:lvl w:ilvl="0" w:tplc="269EBEC6">
      <w:start w:val="1"/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F7B0E"/>
    <w:multiLevelType w:val="hybridMultilevel"/>
    <w:tmpl w:val="5BD8D102"/>
    <w:lvl w:ilvl="0" w:tplc="DA02412A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E5068"/>
    <w:multiLevelType w:val="hybridMultilevel"/>
    <w:tmpl w:val="557004B6"/>
    <w:lvl w:ilvl="0" w:tplc="991A25D2">
      <w:start w:val="2"/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44290"/>
    <w:multiLevelType w:val="hybridMultilevel"/>
    <w:tmpl w:val="266A1408"/>
    <w:lvl w:ilvl="0" w:tplc="FDDC74B0">
      <w:numFmt w:val="bullet"/>
      <w:lvlText w:val=""/>
      <w:lvlJc w:val="left"/>
      <w:pPr>
        <w:ind w:left="-491" w:hanging="360"/>
      </w:pPr>
      <w:rPr>
        <w:rFonts w:ascii="Symbol" w:eastAsia="Corbe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2" w15:restartNumberingAfterBreak="0">
    <w:nsid w:val="722D022B"/>
    <w:multiLevelType w:val="multilevel"/>
    <w:tmpl w:val="AAFE6C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6D80EB2"/>
    <w:multiLevelType w:val="hybridMultilevel"/>
    <w:tmpl w:val="B010D852"/>
    <w:lvl w:ilvl="0" w:tplc="DA02412A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76C0C"/>
    <w:multiLevelType w:val="hybridMultilevel"/>
    <w:tmpl w:val="C1C681EE"/>
    <w:lvl w:ilvl="0" w:tplc="396A108A">
      <w:numFmt w:val="bullet"/>
      <w:lvlText w:val=""/>
      <w:lvlJc w:val="left"/>
      <w:pPr>
        <w:ind w:left="1069" w:hanging="360"/>
      </w:pPr>
      <w:rPr>
        <w:rFonts w:ascii="Symbol" w:eastAsia="Corbe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2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13"/>
  </w:num>
  <w:num w:numId="12">
    <w:abstractNumId w:val="4"/>
  </w:num>
  <w:num w:numId="13">
    <w:abstractNumId w:val="14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>
      <o:colormru v:ext="edit" colors="#32ada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52"/>
    <w:rsid w:val="00003DF4"/>
    <w:rsid w:val="00010E65"/>
    <w:rsid w:val="00012E21"/>
    <w:rsid w:val="000279BB"/>
    <w:rsid w:val="00042A65"/>
    <w:rsid w:val="00047C43"/>
    <w:rsid w:val="000633C0"/>
    <w:rsid w:val="000679FD"/>
    <w:rsid w:val="00075D32"/>
    <w:rsid w:val="0008086C"/>
    <w:rsid w:val="00086212"/>
    <w:rsid w:val="00087B3E"/>
    <w:rsid w:val="00096905"/>
    <w:rsid w:val="000A4AD4"/>
    <w:rsid w:val="000A4E09"/>
    <w:rsid w:val="000B2156"/>
    <w:rsid w:val="000C273F"/>
    <w:rsid w:val="000D557F"/>
    <w:rsid w:val="000D6CAC"/>
    <w:rsid w:val="000E15BC"/>
    <w:rsid w:val="00106748"/>
    <w:rsid w:val="0012483C"/>
    <w:rsid w:val="00145237"/>
    <w:rsid w:val="00151D5A"/>
    <w:rsid w:val="00156F8E"/>
    <w:rsid w:val="00164C2C"/>
    <w:rsid w:val="00165835"/>
    <w:rsid w:val="00171133"/>
    <w:rsid w:val="00172615"/>
    <w:rsid w:val="00174F52"/>
    <w:rsid w:val="001A2600"/>
    <w:rsid w:val="001C1B7B"/>
    <w:rsid w:val="00202D87"/>
    <w:rsid w:val="00205D35"/>
    <w:rsid w:val="00267053"/>
    <w:rsid w:val="0028047B"/>
    <w:rsid w:val="00281DEA"/>
    <w:rsid w:val="00284765"/>
    <w:rsid w:val="002A2362"/>
    <w:rsid w:val="002A3DD3"/>
    <w:rsid w:val="002A4805"/>
    <w:rsid w:val="002C05EF"/>
    <w:rsid w:val="003022FB"/>
    <w:rsid w:val="0038252E"/>
    <w:rsid w:val="003827AB"/>
    <w:rsid w:val="003838D8"/>
    <w:rsid w:val="003B3FE4"/>
    <w:rsid w:val="003D31E1"/>
    <w:rsid w:val="003D54B3"/>
    <w:rsid w:val="003F7407"/>
    <w:rsid w:val="00423892"/>
    <w:rsid w:val="00447DB2"/>
    <w:rsid w:val="0045182E"/>
    <w:rsid w:val="00455619"/>
    <w:rsid w:val="00464586"/>
    <w:rsid w:val="00495A1C"/>
    <w:rsid w:val="004A65DC"/>
    <w:rsid w:val="004B2EDC"/>
    <w:rsid w:val="004E50D1"/>
    <w:rsid w:val="004F0B92"/>
    <w:rsid w:val="004F3E2A"/>
    <w:rsid w:val="00503D4C"/>
    <w:rsid w:val="00511563"/>
    <w:rsid w:val="00511809"/>
    <w:rsid w:val="0052405E"/>
    <w:rsid w:val="005246B8"/>
    <w:rsid w:val="00525D19"/>
    <w:rsid w:val="00573F68"/>
    <w:rsid w:val="00574B9B"/>
    <w:rsid w:val="00575E96"/>
    <w:rsid w:val="00582F62"/>
    <w:rsid w:val="00583A45"/>
    <w:rsid w:val="0058633E"/>
    <w:rsid w:val="00595DDC"/>
    <w:rsid w:val="005970C4"/>
    <w:rsid w:val="00597492"/>
    <w:rsid w:val="005A0222"/>
    <w:rsid w:val="005A05CF"/>
    <w:rsid w:val="005A1F90"/>
    <w:rsid w:val="005A46B8"/>
    <w:rsid w:val="005B4E96"/>
    <w:rsid w:val="005C1C2D"/>
    <w:rsid w:val="005C3531"/>
    <w:rsid w:val="005C6C4A"/>
    <w:rsid w:val="00602FF2"/>
    <w:rsid w:val="00610153"/>
    <w:rsid w:val="006130FE"/>
    <w:rsid w:val="00614E79"/>
    <w:rsid w:val="006537E2"/>
    <w:rsid w:val="00655370"/>
    <w:rsid w:val="00655947"/>
    <w:rsid w:val="00656AF7"/>
    <w:rsid w:val="00657075"/>
    <w:rsid w:val="006663D7"/>
    <w:rsid w:val="0067060D"/>
    <w:rsid w:val="0069578F"/>
    <w:rsid w:val="006C5E6C"/>
    <w:rsid w:val="006D675A"/>
    <w:rsid w:val="006F0EB5"/>
    <w:rsid w:val="00706546"/>
    <w:rsid w:val="00734651"/>
    <w:rsid w:val="00743D86"/>
    <w:rsid w:val="00767525"/>
    <w:rsid w:val="00770F05"/>
    <w:rsid w:val="00783223"/>
    <w:rsid w:val="00795CE0"/>
    <w:rsid w:val="007B7124"/>
    <w:rsid w:val="007C7CEC"/>
    <w:rsid w:val="007D1C24"/>
    <w:rsid w:val="007D4B5E"/>
    <w:rsid w:val="007F32D7"/>
    <w:rsid w:val="007F621A"/>
    <w:rsid w:val="00802B52"/>
    <w:rsid w:val="00813EAF"/>
    <w:rsid w:val="0081478B"/>
    <w:rsid w:val="00843784"/>
    <w:rsid w:val="00843CBE"/>
    <w:rsid w:val="008517C2"/>
    <w:rsid w:val="008700CB"/>
    <w:rsid w:val="008B55FD"/>
    <w:rsid w:val="008B6BE2"/>
    <w:rsid w:val="008C355F"/>
    <w:rsid w:val="008F15DD"/>
    <w:rsid w:val="009158AA"/>
    <w:rsid w:val="00916817"/>
    <w:rsid w:val="00932B4D"/>
    <w:rsid w:val="009412D1"/>
    <w:rsid w:val="00944051"/>
    <w:rsid w:val="0098233A"/>
    <w:rsid w:val="009A17D2"/>
    <w:rsid w:val="009A51B4"/>
    <w:rsid w:val="009C52FD"/>
    <w:rsid w:val="009D5CB6"/>
    <w:rsid w:val="009F1CE5"/>
    <w:rsid w:val="00A32608"/>
    <w:rsid w:val="00A34939"/>
    <w:rsid w:val="00A366A1"/>
    <w:rsid w:val="00A413D9"/>
    <w:rsid w:val="00A47F98"/>
    <w:rsid w:val="00A50E42"/>
    <w:rsid w:val="00A9385E"/>
    <w:rsid w:val="00A9787B"/>
    <w:rsid w:val="00AA71DC"/>
    <w:rsid w:val="00AB71CD"/>
    <w:rsid w:val="00AF0EED"/>
    <w:rsid w:val="00AF5197"/>
    <w:rsid w:val="00B02C35"/>
    <w:rsid w:val="00B0788F"/>
    <w:rsid w:val="00B136DA"/>
    <w:rsid w:val="00B26D01"/>
    <w:rsid w:val="00B440CE"/>
    <w:rsid w:val="00B44487"/>
    <w:rsid w:val="00B50223"/>
    <w:rsid w:val="00B50786"/>
    <w:rsid w:val="00B56A79"/>
    <w:rsid w:val="00B61EA8"/>
    <w:rsid w:val="00B674EB"/>
    <w:rsid w:val="00B9023B"/>
    <w:rsid w:val="00B9449A"/>
    <w:rsid w:val="00B947DF"/>
    <w:rsid w:val="00B948B5"/>
    <w:rsid w:val="00B9584C"/>
    <w:rsid w:val="00BA1E48"/>
    <w:rsid w:val="00BB721E"/>
    <w:rsid w:val="00BC154D"/>
    <w:rsid w:val="00BC4333"/>
    <w:rsid w:val="00BE3A09"/>
    <w:rsid w:val="00BF05B3"/>
    <w:rsid w:val="00BF1D76"/>
    <w:rsid w:val="00BF291C"/>
    <w:rsid w:val="00BF42EF"/>
    <w:rsid w:val="00C04588"/>
    <w:rsid w:val="00C25F77"/>
    <w:rsid w:val="00C31117"/>
    <w:rsid w:val="00C353DB"/>
    <w:rsid w:val="00C52321"/>
    <w:rsid w:val="00C753F2"/>
    <w:rsid w:val="00C85D1F"/>
    <w:rsid w:val="00C90062"/>
    <w:rsid w:val="00C92500"/>
    <w:rsid w:val="00CB0186"/>
    <w:rsid w:val="00CB023C"/>
    <w:rsid w:val="00CE4E5D"/>
    <w:rsid w:val="00CE6B93"/>
    <w:rsid w:val="00CF3837"/>
    <w:rsid w:val="00CF55D5"/>
    <w:rsid w:val="00D02631"/>
    <w:rsid w:val="00D16BE4"/>
    <w:rsid w:val="00D16C46"/>
    <w:rsid w:val="00D22A22"/>
    <w:rsid w:val="00D424E1"/>
    <w:rsid w:val="00D501DE"/>
    <w:rsid w:val="00D52B89"/>
    <w:rsid w:val="00D62707"/>
    <w:rsid w:val="00DB0302"/>
    <w:rsid w:val="00DB7DC1"/>
    <w:rsid w:val="00DC7680"/>
    <w:rsid w:val="00DF3411"/>
    <w:rsid w:val="00DF4AD1"/>
    <w:rsid w:val="00DF7499"/>
    <w:rsid w:val="00DF791C"/>
    <w:rsid w:val="00E0042E"/>
    <w:rsid w:val="00E1403D"/>
    <w:rsid w:val="00E2563B"/>
    <w:rsid w:val="00E32C22"/>
    <w:rsid w:val="00E40E5E"/>
    <w:rsid w:val="00E538CF"/>
    <w:rsid w:val="00E55A3C"/>
    <w:rsid w:val="00E57EC4"/>
    <w:rsid w:val="00E66EFC"/>
    <w:rsid w:val="00E7793E"/>
    <w:rsid w:val="00E85E43"/>
    <w:rsid w:val="00E86F08"/>
    <w:rsid w:val="00E90967"/>
    <w:rsid w:val="00E97ADE"/>
    <w:rsid w:val="00EB0441"/>
    <w:rsid w:val="00EB13A7"/>
    <w:rsid w:val="00EB3AFB"/>
    <w:rsid w:val="00EF7994"/>
    <w:rsid w:val="00F0220A"/>
    <w:rsid w:val="00F045CD"/>
    <w:rsid w:val="00F11552"/>
    <w:rsid w:val="00F13C9F"/>
    <w:rsid w:val="00F20C3D"/>
    <w:rsid w:val="00F251D1"/>
    <w:rsid w:val="00F31858"/>
    <w:rsid w:val="00F355C2"/>
    <w:rsid w:val="00F424AD"/>
    <w:rsid w:val="00F46FA3"/>
    <w:rsid w:val="00F477FB"/>
    <w:rsid w:val="00F62C83"/>
    <w:rsid w:val="00F84CFA"/>
    <w:rsid w:val="00F867CB"/>
    <w:rsid w:val="00F9162C"/>
    <w:rsid w:val="00F93723"/>
    <w:rsid w:val="00FA1E5B"/>
    <w:rsid w:val="00FA3BB3"/>
    <w:rsid w:val="00FF1041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2ada3"/>
    </o:shapedefaults>
    <o:shapelayout v:ext="edit">
      <o:idmap v:ext="edit" data="1"/>
    </o:shapelayout>
  </w:shapeDefaults>
  <w:decimalSymbol w:val=","/>
  <w:listSeparator w:val=";"/>
  <w15:docId w15:val="{407723BC-7B26-457F-8F05-08ECC5EC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045CD"/>
    <w:pPr>
      <w:keepNext/>
      <w:keepLines/>
      <w:spacing w:before="240" w:after="0"/>
      <w:outlineLvl w:val="0"/>
    </w:pPr>
    <w:rPr>
      <w:rFonts w:eastAsia="Times New Roman"/>
      <w:color w:val="2790A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44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0CE"/>
  </w:style>
  <w:style w:type="paragraph" w:styleId="Rodap">
    <w:name w:val="footer"/>
    <w:basedOn w:val="Normal"/>
    <w:link w:val="RodapChar"/>
    <w:uiPriority w:val="99"/>
    <w:unhideWhenUsed/>
    <w:rsid w:val="00B44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0CE"/>
  </w:style>
  <w:style w:type="paragraph" w:styleId="Corpodetexto">
    <w:name w:val="Body Text"/>
    <w:basedOn w:val="Normal"/>
    <w:link w:val="CorpodetextoChar"/>
    <w:uiPriority w:val="1"/>
    <w:qFormat/>
    <w:rsid w:val="007F32D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rpodetextoChar">
    <w:name w:val="Corpo de texto Char"/>
    <w:link w:val="Corpodetexto"/>
    <w:uiPriority w:val="1"/>
    <w:rsid w:val="007F32D7"/>
    <w:rPr>
      <w:rFonts w:ascii="Arial" w:eastAsia="Arial" w:hAnsi="Arial" w:cs="Arial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F045CD"/>
    <w:rPr>
      <w:rFonts w:ascii="Corbel" w:eastAsia="Times New Roman" w:hAnsi="Corbel" w:cs="Times New Roman"/>
      <w:color w:val="2790A5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156F8E"/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11563"/>
  </w:style>
  <w:style w:type="paragraph" w:styleId="Ttulo">
    <w:name w:val="Title"/>
    <w:basedOn w:val="Normal"/>
    <w:next w:val="Normal"/>
    <w:link w:val="TtuloChar"/>
    <w:qFormat/>
    <w:rsid w:val="00F424AD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rsid w:val="00F424AD"/>
    <w:rPr>
      <w:rFonts w:ascii="Corbel" w:eastAsia="Times New Roman" w:hAnsi="Corbel" w:cs="Times New Roman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202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02D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13E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3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223"/>
    <w:rPr>
      <w:rFonts w:ascii="Segoe UI" w:hAnsi="Segoe UI" w:cs="Segoe UI"/>
      <w:sz w:val="18"/>
      <w:szCs w:val="18"/>
      <w:lang w:eastAsia="en-US"/>
    </w:rPr>
  </w:style>
  <w:style w:type="paragraph" w:customStyle="1" w:styleId="Standard">
    <w:name w:val="Standard"/>
    <w:rsid w:val="00012E2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org.br/" TargetMode="External"/><Relationship Id="rId1" Type="http://schemas.openxmlformats.org/officeDocument/2006/relationships/hyperlink" Target="http://gmai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Modelos%20Personalizados%20do%20Office\PAPEL%20TIMBRADO%20REVISADO%20(3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2998-8DD0-4D95-A727-EFB9BBA6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REVISADO (3)</Template>
  <TotalTime>28</TotalTime>
  <Pages>3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Links>
    <vt:vector size="12" baseType="variant">
      <vt:variant>
        <vt:i4>7208999</vt:i4>
      </vt:variant>
      <vt:variant>
        <vt:i4>3</vt:i4>
      </vt:variant>
      <vt:variant>
        <vt:i4>0</vt:i4>
      </vt:variant>
      <vt:variant>
        <vt:i4>5</vt:i4>
      </vt:variant>
      <vt:variant>
        <vt:lpwstr>http://org.br/</vt:lpwstr>
      </vt:variant>
      <vt:variant>
        <vt:lpwstr/>
      </vt:variant>
      <vt:variant>
        <vt:i4>5177420</vt:i4>
      </vt:variant>
      <vt:variant>
        <vt:i4>0</vt:i4>
      </vt:variant>
      <vt:variant>
        <vt:i4>0</vt:i4>
      </vt:variant>
      <vt:variant>
        <vt:i4>5</vt:i4>
      </vt:variant>
      <vt:variant>
        <vt:lpwstr>http://gmail.com/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Usuário</cp:lastModifiedBy>
  <cp:revision>8</cp:revision>
  <cp:lastPrinted>2023-02-10T22:02:00Z</cp:lastPrinted>
  <dcterms:created xsi:type="dcterms:W3CDTF">2023-05-09T11:04:00Z</dcterms:created>
  <dcterms:modified xsi:type="dcterms:W3CDTF">2023-05-09T12:07:00Z</dcterms:modified>
</cp:coreProperties>
</file>