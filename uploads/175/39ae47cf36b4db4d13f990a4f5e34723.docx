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A2" w:rsidRPr="00E776FF" w:rsidRDefault="00B338A2">
      <w:pPr>
        <w:rPr>
          <w:rFonts w:asciiTheme="minorHAnsi" w:hAnsiTheme="minorHAnsi" w:cstheme="minorHAnsi"/>
        </w:rPr>
      </w:pPr>
    </w:p>
    <w:p w:rsidR="00B338A2" w:rsidRPr="00E776FF" w:rsidRDefault="00B338A2">
      <w:pPr>
        <w:rPr>
          <w:rFonts w:asciiTheme="minorHAnsi" w:hAnsiTheme="minorHAnsi" w:cstheme="minorHAnsi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01E91" w:rsidRPr="00401E91" w:rsidRDefault="00401E91" w:rsidP="001E48F6">
      <w:pPr>
        <w:spacing w:line="360" w:lineRule="auto"/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401E91" w:rsidRDefault="00401E91" w:rsidP="001E48F6">
      <w:pPr>
        <w:spacing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</w:p>
    <w:p w:rsidR="001E48F6" w:rsidRPr="001E48F6" w:rsidRDefault="00401E91" w:rsidP="001E48F6">
      <w:pPr>
        <w:spacing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                      </w:t>
      </w:r>
      <w:r w:rsidR="001E48F6" w:rsidRPr="001E48F6">
        <w:rPr>
          <w:rFonts w:asciiTheme="minorHAnsi" w:hAnsiTheme="minorHAnsi" w:cstheme="minorHAnsi"/>
          <w:b/>
          <w:sz w:val="36"/>
          <w:szCs w:val="36"/>
        </w:rPr>
        <w:t>COMISSÃO DE ÉTICA DA ENFERMAGEM</w:t>
      </w:r>
    </w:p>
    <w:p w:rsidR="001E48F6" w:rsidRPr="001E48F6" w:rsidRDefault="001E48F6" w:rsidP="001E48F6">
      <w:pPr>
        <w:spacing w:line="36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1E48F6">
        <w:rPr>
          <w:rFonts w:asciiTheme="minorHAnsi" w:hAnsiTheme="minorHAnsi" w:cstheme="minorHAnsi"/>
          <w:b/>
          <w:sz w:val="36"/>
          <w:szCs w:val="36"/>
        </w:rPr>
        <w:t xml:space="preserve">                    </w:t>
      </w:r>
      <w:r>
        <w:rPr>
          <w:rFonts w:asciiTheme="minorHAnsi" w:hAnsiTheme="minorHAnsi" w:cstheme="minorHAnsi"/>
          <w:b/>
          <w:sz w:val="36"/>
          <w:szCs w:val="36"/>
        </w:rPr>
        <w:t xml:space="preserve">                         </w:t>
      </w:r>
      <w:r w:rsidRPr="001E48F6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401E91">
        <w:rPr>
          <w:rFonts w:asciiTheme="minorHAnsi" w:hAnsiTheme="minorHAnsi" w:cstheme="minorHAnsi"/>
          <w:b/>
          <w:sz w:val="36"/>
          <w:szCs w:val="36"/>
        </w:rPr>
        <w:t xml:space="preserve">    </w:t>
      </w:r>
      <w:r w:rsidRPr="001E48F6">
        <w:rPr>
          <w:rFonts w:asciiTheme="minorHAnsi" w:hAnsiTheme="minorHAnsi" w:cstheme="minorHAnsi"/>
          <w:b/>
          <w:sz w:val="36"/>
          <w:szCs w:val="36"/>
        </w:rPr>
        <w:t>(CEE)</w:t>
      </w: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040D6" w:rsidRDefault="00A040D6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040D6" w:rsidRDefault="00A040D6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040D6" w:rsidRPr="00E776FF" w:rsidRDefault="00A040D6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38A2" w:rsidRPr="00E776FF" w:rsidRDefault="00B338A2" w:rsidP="00B338A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E426F" w:rsidRDefault="00AE426F">
      <w:pPr>
        <w:rPr>
          <w:rFonts w:asciiTheme="minorHAnsi" w:hAnsiTheme="minorHAnsi" w:cstheme="minorHAnsi"/>
        </w:rPr>
        <w:sectPr w:rsidR="00AE426F" w:rsidSect="00B027B0">
          <w:headerReference w:type="default" r:id="rId8"/>
          <w:footerReference w:type="even" r:id="rId9"/>
          <w:pgSz w:w="11907" w:h="16840" w:code="9"/>
          <w:pgMar w:top="4128" w:right="1134" w:bottom="284" w:left="1134" w:header="567" w:footer="227" w:gutter="0"/>
          <w:pgNumType w:chapStyle="1" w:chapSep="enDash"/>
          <w:cols w:space="709"/>
          <w:titlePg/>
          <w:docGrid w:linePitch="360"/>
        </w:sectPr>
      </w:pPr>
    </w:p>
    <w:p w:rsidR="00852F95" w:rsidRDefault="00852F95" w:rsidP="00852F95">
      <w:pPr>
        <w:rPr>
          <w:rFonts w:ascii="Dax bold" w:hAnsi="Dax bold" w:cstheme="minorHAnsi"/>
          <w:b/>
          <w:sz w:val="24"/>
          <w:szCs w:val="24"/>
        </w:rPr>
      </w:pPr>
    </w:p>
    <w:p w:rsidR="00941646" w:rsidRPr="00852F95" w:rsidRDefault="00745DF6" w:rsidP="00852F95">
      <w:pPr>
        <w:rPr>
          <w:rFonts w:ascii="Dax bold" w:hAnsi="Dax bold" w:cstheme="minorHAnsi"/>
          <w:sz w:val="24"/>
          <w:szCs w:val="24"/>
        </w:rPr>
      </w:pPr>
      <w:r w:rsidRPr="00852F95">
        <w:rPr>
          <w:rFonts w:ascii="Dax bold" w:hAnsi="Dax bold"/>
          <w:b/>
          <w:sz w:val="24"/>
          <w:szCs w:val="24"/>
        </w:rPr>
        <w:t>CAPÍTULO I</w:t>
      </w:r>
      <w:r w:rsidRPr="00852F95">
        <w:rPr>
          <w:rFonts w:ascii="Dax bold" w:hAnsi="Dax bold"/>
          <w:b/>
          <w:sz w:val="24"/>
          <w:szCs w:val="24"/>
        </w:rPr>
        <w:br/>
        <w:t>DA NATUREZA E DAS FINALIDADES</w:t>
      </w:r>
      <w:r w:rsidRPr="00852F95">
        <w:rPr>
          <w:rFonts w:ascii="Dax bold" w:hAnsi="Dax bold"/>
          <w:sz w:val="24"/>
          <w:szCs w:val="24"/>
        </w:rPr>
        <w:br/>
      </w:r>
      <w:r w:rsidRPr="00852F95">
        <w:rPr>
          <w:rFonts w:ascii="Dax bold" w:hAnsi="Dax bold"/>
          <w:sz w:val="24"/>
          <w:szCs w:val="24"/>
        </w:rPr>
        <w:br/>
      </w:r>
      <w:r w:rsidRPr="00852F95">
        <w:rPr>
          <w:rFonts w:ascii="Dax bold" w:hAnsi="Dax bold"/>
          <w:b/>
          <w:sz w:val="24"/>
          <w:szCs w:val="24"/>
        </w:rPr>
        <w:t>Art. 1º</w:t>
      </w:r>
      <w:r w:rsidRPr="00852F95">
        <w:rPr>
          <w:rFonts w:ascii="Dax bold" w:hAnsi="Dax bold"/>
          <w:sz w:val="24"/>
          <w:szCs w:val="24"/>
        </w:rPr>
        <w:t xml:space="preserve"> - A Comissão de Ética de Enfermagem (CEE) do(a) Associação Beneficente Hospitalar São Camilo Peritiba rege-se por Regimento próprio aprovado em Assembleia Geral da Categoria, realizada em 21/06/2018, atendendo a determinação da Decisão </w:t>
      </w:r>
      <w:proofErr w:type="spellStart"/>
      <w:r w:rsidRPr="00852F95">
        <w:rPr>
          <w:rFonts w:ascii="Dax bold" w:hAnsi="Dax bold"/>
          <w:sz w:val="24"/>
          <w:szCs w:val="24"/>
        </w:rPr>
        <w:t>Coren</w:t>
      </w:r>
      <w:proofErr w:type="spellEnd"/>
      <w:r w:rsidRPr="00852F95">
        <w:rPr>
          <w:rFonts w:ascii="Dax bold" w:hAnsi="Dax bold"/>
          <w:sz w:val="24"/>
          <w:szCs w:val="24"/>
        </w:rPr>
        <w:t>/SC nº 014/2020, aprovada pela Plenária do Conselho Regional de Enfermagem de Santa Catarina (</w:t>
      </w:r>
      <w:proofErr w:type="spellStart"/>
      <w:r w:rsidRPr="00852F95">
        <w:rPr>
          <w:rFonts w:ascii="Dax bold" w:hAnsi="Dax bold"/>
          <w:sz w:val="24"/>
          <w:szCs w:val="24"/>
        </w:rPr>
        <w:t>Coren</w:t>
      </w:r>
      <w:proofErr w:type="spellEnd"/>
      <w:r w:rsidRPr="00852F95">
        <w:rPr>
          <w:rFonts w:ascii="Dax bold" w:hAnsi="Dax bold"/>
          <w:sz w:val="24"/>
          <w:szCs w:val="24"/>
        </w:rPr>
        <w:t>/SC), em sua 589ª Reunião Ordinária Plenária.</w:t>
      </w:r>
      <w:r w:rsidRPr="00852F95">
        <w:rPr>
          <w:rFonts w:ascii="Dax bold" w:hAnsi="Dax bold"/>
          <w:sz w:val="24"/>
          <w:szCs w:val="24"/>
        </w:rPr>
        <w:br/>
        <w:t>Parágrafo único: O Regimento Interno da Comissão de Ética de Enfermagem da Instituição</w:t>
      </w:r>
      <w:r w:rsidR="00DA3390" w:rsidRPr="00852F95">
        <w:rPr>
          <w:rFonts w:ascii="Dax bold" w:hAnsi="Dax bold"/>
          <w:sz w:val="24"/>
          <w:szCs w:val="24"/>
        </w:rPr>
        <w:t xml:space="preserve"> Associação Beneficente Hospitalar São Camilo Peritiba,</w:t>
      </w:r>
      <w:r w:rsidRPr="00852F95">
        <w:rPr>
          <w:rFonts w:ascii="Dax bold" w:hAnsi="Dax bold"/>
          <w:sz w:val="24"/>
          <w:szCs w:val="24"/>
        </w:rPr>
        <w:t xml:space="preserve"> foi homologado pela Plenária do </w:t>
      </w:r>
      <w:proofErr w:type="spellStart"/>
      <w:r w:rsidRPr="00852F95">
        <w:rPr>
          <w:rFonts w:ascii="Dax bold" w:hAnsi="Dax bold"/>
          <w:sz w:val="24"/>
          <w:szCs w:val="24"/>
        </w:rPr>
        <w:t>Coren</w:t>
      </w:r>
      <w:proofErr w:type="spellEnd"/>
      <w:r w:rsidRPr="00852F95">
        <w:rPr>
          <w:rFonts w:ascii="Dax bold" w:hAnsi="Dax bold"/>
          <w:sz w:val="24"/>
          <w:szCs w:val="24"/>
        </w:rPr>
        <w:t xml:space="preserve">/SC em </w:t>
      </w:r>
      <w:r w:rsidR="00852F95" w:rsidRPr="00852F95">
        <w:rPr>
          <w:rFonts w:ascii="Dax bold" w:hAnsi="Dax bold"/>
          <w:sz w:val="24"/>
          <w:szCs w:val="24"/>
        </w:rPr>
        <w:t>Regimento Interno da Comissão de Ética de Enfermagem (CEE) das Instituições de Saúde de Santa Catarina</w:t>
      </w:r>
      <w:r w:rsidR="00852F95" w:rsidRPr="00852F95">
        <w:rPr>
          <w:rFonts w:ascii="Dax bold" w:hAnsi="Dax bold"/>
          <w:sz w:val="24"/>
          <w:szCs w:val="24"/>
        </w:rPr>
        <w:br/>
        <w:t xml:space="preserve">Aprovado pela Decisão </w:t>
      </w:r>
      <w:proofErr w:type="spellStart"/>
      <w:r w:rsidR="00852F95" w:rsidRPr="00852F95">
        <w:rPr>
          <w:rFonts w:ascii="Dax bold" w:hAnsi="Dax bold"/>
          <w:sz w:val="24"/>
          <w:szCs w:val="24"/>
        </w:rPr>
        <w:t>Coren</w:t>
      </w:r>
      <w:proofErr w:type="spellEnd"/>
      <w:r w:rsidR="00852F95" w:rsidRPr="00852F95">
        <w:rPr>
          <w:rFonts w:ascii="Dax bold" w:hAnsi="Dax bold"/>
          <w:sz w:val="24"/>
          <w:szCs w:val="24"/>
        </w:rPr>
        <w:t>/SC nº 014/2020, na 589ª Reunião Ordinária Plenária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2º - </w:t>
      </w:r>
      <w:r>
        <w:rPr>
          <w:rFonts w:ascii="Dax-Bold" w:hAnsi="Dax-Bold"/>
          <w:sz w:val="24"/>
          <w:szCs w:val="24"/>
        </w:rPr>
        <w:t>A CEE</w:t>
      </w:r>
      <w:r w:rsidRPr="00810054">
        <w:rPr>
          <w:rFonts w:ascii="Dax-Bold" w:hAnsi="Dax-Bold"/>
          <w:sz w:val="24"/>
          <w:szCs w:val="24"/>
        </w:rPr>
        <w:t xml:space="preserve"> é um órgão representativo do COREN nas questões éticas dos profissionais da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3º - </w:t>
      </w:r>
      <w:r>
        <w:rPr>
          <w:rFonts w:ascii="Dax-Bold" w:hAnsi="Dax-Bold"/>
          <w:sz w:val="24"/>
          <w:szCs w:val="24"/>
        </w:rPr>
        <w:t>A atuação da CEE</w:t>
      </w:r>
      <w:r w:rsidRPr="00810054">
        <w:rPr>
          <w:rFonts w:ascii="Dax-Bold" w:hAnsi="Dax-Bold"/>
          <w:sz w:val="24"/>
          <w:szCs w:val="24"/>
        </w:rPr>
        <w:t xml:space="preserve"> limita-se ao exercício ético-legal dos profissionais da Enfermagem nas áreas de assistência</w:t>
      </w:r>
      <w:r>
        <w:rPr>
          <w:rFonts w:ascii="Dax-Bold" w:hAnsi="Dax-Bold"/>
          <w:sz w:val="24"/>
          <w:szCs w:val="24"/>
        </w:rPr>
        <w:t xml:space="preserve"> dentro da Instituição.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Parágrafo único: </w:t>
      </w:r>
      <w:r>
        <w:rPr>
          <w:rFonts w:ascii="Dax-Bold" w:hAnsi="Dax-Bold"/>
          <w:sz w:val="24"/>
          <w:szCs w:val="24"/>
        </w:rPr>
        <w:t>A CEE</w:t>
      </w:r>
      <w:r w:rsidRPr="00810054">
        <w:rPr>
          <w:rFonts w:ascii="Dax-Bold" w:hAnsi="Dax-Bold"/>
          <w:sz w:val="24"/>
          <w:szCs w:val="24"/>
        </w:rPr>
        <w:t xml:space="preserve"> tem como finalidades: a orientação, a conscientização, o assessoramento, a emissão de pareceres e a averiguação de fatos relacionados ao exercício ético-profissional da categoria.</w:t>
      </w:r>
    </w:p>
    <w:p w:rsidR="00941646" w:rsidRDefault="00941646" w:rsidP="00941646">
      <w:pPr>
        <w:jc w:val="both"/>
        <w:rPr>
          <w:rFonts w:ascii="Dax-Bold" w:hAnsi="Dax-Bold"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CAPÍTULO II</w:t>
      </w:r>
    </w:p>
    <w:p w:rsidR="00941646" w:rsidRPr="00810054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Dos objetivos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5º - </w:t>
      </w:r>
      <w:r>
        <w:rPr>
          <w:rFonts w:ascii="Dax-Bold" w:hAnsi="Dax-Bold"/>
          <w:sz w:val="24"/>
          <w:szCs w:val="24"/>
        </w:rPr>
        <w:t xml:space="preserve">A CEE </w:t>
      </w:r>
      <w:r w:rsidRPr="00810054">
        <w:rPr>
          <w:rFonts w:ascii="Dax-Bold" w:hAnsi="Dax-Bold"/>
          <w:sz w:val="24"/>
          <w:szCs w:val="24"/>
        </w:rPr>
        <w:t>tem os seguintes objetivos: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 –</w:t>
      </w:r>
      <w:r w:rsidRPr="00810054">
        <w:rPr>
          <w:rFonts w:ascii="Dax-Bold" w:hAnsi="Dax-Bold"/>
          <w:sz w:val="24"/>
          <w:szCs w:val="24"/>
        </w:rPr>
        <w:t xml:space="preserve"> Divulgar o Código de Ética dos Profissionais de Enfermagem e as</w:t>
      </w:r>
      <w:r w:rsidRPr="00810054">
        <w:rPr>
          <w:rFonts w:ascii="Dax-Bold" w:hAnsi="Dax-Bold"/>
          <w:color w:val="FF0000"/>
          <w:sz w:val="24"/>
          <w:szCs w:val="24"/>
        </w:rPr>
        <w:t xml:space="preserve"> </w:t>
      </w:r>
      <w:r w:rsidRPr="00810054">
        <w:rPr>
          <w:rFonts w:ascii="Dax-Bold" w:hAnsi="Dax-Bold"/>
          <w:sz w:val="24"/>
          <w:szCs w:val="24"/>
        </w:rPr>
        <w:t>demais normas disciplinares e é</w:t>
      </w:r>
      <w:r>
        <w:rPr>
          <w:rFonts w:ascii="Dax-Bold" w:hAnsi="Dax-Bold"/>
          <w:sz w:val="24"/>
          <w:szCs w:val="24"/>
        </w:rPr>
        <w:t>ticas do exercício profissional, nas reuniões de equipe.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II -</w:t>
      </w:r>
      <w:r w:rsidRPr="00810054">
        <w:rPr>
          <w:rFonts w:ascii="Dax-Bold" w:hAnsi="Dax-Bold"/>
          <w:sz w:val="24"/>
          <w:szCs w:val="24"/>
        </w:rPr>
        <w:t xml:space="preserve"> Promover e/ou participar de atividades que visem a interpretação do Código de Ética e a sensibilização dos profissionais de Enfermagem em relação ao comportamento ético-profissional.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III –</w:t>
      </w:r>
      <w:r w:rsidRPr="00810054">
        <w:rPr>
          <w:rFonts w:ascii="Dax-Bold" w:hAnsi="Dax-Bold"/>
          <w:sz w:val="24"/>
          <w:szCs w:val="24"/>
        </w:rPr>
        <w:t xml:space="preserve"> Promover e/ou participar de atividades multiprofissionais ligadas à ética.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IV –</w:t>
      </w:r>
      <w:r w:rsidRPr="00810054">
        <w:rPr>
          <w:rFonts w:ascii="Dax-Bold" w:hAnsi="Dax-Bold"/>
          <w:sz w:val="24"/>
          <w:szCs w:val="24"/>
        </w:rPr>
        <w:t xml:space="preserve"> Assessorar e orientar a Gerência de Enfermagem, membros da equipe, clientes, familiares e demais interessados, sobre questões éticas e as implicações decorrentes de atitudes não</w:t>
      </w:r>
      <w:r w:rsidRPr="00810054">
        <w:rPr>
          <w:rFonts w:ascii="Dax-Bold" w:hAnsi="Dax-Bold"/>
          <w:color w:val="FF0000"/>
          <w:sz w:val="24"/>
          <w:szCs w:val="24"/>
        </w:rPr>
        <w:t xml:space="preserve"> </w:t>
      </w:r>
      <w:r w:rsidRPr="00810054">
        <w:rPr>
          <w:rFonts w:ascii="Dax-Bold" w:hAnsi="Dax-Bold"/>
          <w:sz w:val="24"/>
          <w:szCs w:val="24"/>
        </w:rPr>
        <w:t>éticas.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 –</w:t>
      </w:r>
      <w:r w:rsidRPr="00810054">
        <w:rPr>
          <w:rFonts w:ascii="Dax-Bold" w:hAnsi="Dax-Bold"/>
          <w:sz w:val="24"/>
          <w:szCs w:val="24"/>
        </w:rPr>
        <w:t xml:space="preserve"> Verificar as condições oferecidas pela entidade para o desempenho profissional da categoria.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VI –</w:t>
      </w:r>
      <w:r w:rsidRPr="00810054">
        <w:rPr>
          <w:rFonts w:ascii="Dax-Bold" w:hAnsi="Dax-Bold"/>
          <w:sz w:val="24"/>
          <w:szCs w:val="24"/>
        </w:rPr>
        <w:t xml:space="preserve"> Averiguar denúncias ou fatos não éticos, fazendo os devidos encaminhamentos.</w:t>
      </w:r>
    </w:p>
    <w:p w:rsidR="00941646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VII –</w:t>
      </w:r>
      <w:r w:rsidRPr="00810054">
        <w:rPr>
          <w:rFonts w:ascii="Dax-Bold" w:hAnsi="Dax-Bold"/>
          <w:sz w:val="24"/>
          <w:szCs w:val="24"/>
        </w:rPr>
        <w:t xml:space="preserve"> Apreciar e emitir parecer sobre questões ético-profissionais em projetos de ensino e pesquisa em Enfermagem. 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CAPÍTULO III</w:t>
      </w:r>
    </w:p>
    <w:p w:rsidR="00941646" w:rsidRPr="00810054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Da organização e composição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6º - </w:t>
      </w:r>
      <w:r>
        <w:rPr>
          <w:rFonts w:ascii="Dax-Bold" w:hAnsi="Dax-Bold"/>
          <w:sz w:val="24"/>
          <w:szCs w:val="24"/>
        </w:rPr>
        <w:t>A CEE</w:t>
      </w:r>
      <w:r w:rsidRPr="00810054">
        <w:rPr>
          <w:rFonts w:ascii="Dax-Bold" w:hAnsi="Dax-Bold"/>
          <w:sz w:val="24"/>
          <w:szCs w:val="24"/>
        </w:rPr>
        <w:t xml:space="preserve"> atende os profissionais da Enfermagem de todas as áreas de trabalho da entidade, no que se refere aos aspectos éticos do exercício da profissão.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lastRenderedPageBreak/>
        <w:t xml:space="preserve">Parágrafo único: </w:t>
      </w:r>
      <w:r w:rsidRPr="00810054">
        <w:rPr>
          <w:rFonts w:ascii="Dax-Bold" w:hAnsi="Dax-Bold"/>
          <w:sz w:val="24"/>
          <w:szCs w:val="24"/>
        </w:rPr>
        <w:t>A observância da</w:t>
      </w:r>
      <w:r>
        <w:rPr>
          <w:rFonts w:ascii="Dax-Bold" w:hAnsi="Dax-Bold"/>
          <w:sz w:val="24"/>
          <w:szCs w:val="24"/>
        </w:rPr>
        <w:t>s normas éticas estende-se aos Enfermeiros e Técnicos de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7º - </w:t>
      </w:r>
      <w:r>
        <w:rPr>
          <w:rFonts w:ascii="Dax-Bold" w:hAnsi="Dax-Bold"/>
          <w:sz w:val="24"/>
          <w:szCs w:val="24"/>
        </w:rPr>
        <w:t>A CEE</w:t>
      </w:r>
      <w:r w:rsidRPr="00810054">
        <w:rPr>
          <w:rFonts w:ascii="Dax-Bold" w:hAnsi="Dax-Bold"/>
          <w:sz w:val="24"/>
          <w:szCs w:val="24"/>
        </w:rPr>
        <w:t xml:space="preserve"> é constituída por Enfermeiro, Técnico em Enfermagem, em igual número, observando os seguintes critérios: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 –</w:t>
      </w:r>
      <w:r w:rsidRPr="00810054">
        <w:rPr>
          <w:rFonts w:ascii="Dax-Bold" w:hAnsi="Dax-Bold"/>
          <w:sz w:val="24"/>
          <w:szCs w:val="24"/>
        </w:rPr>
        <w:t xml:space="preserve"> Ter, no mínimo, seis meses de efetivo exercício profissional.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II –</w:t>
      </w:r>
      <w:r w:rsidRPr="00810054">
        <w:rPr>
          <w:rFonts w:ascii="Dax-Bold" w:hAnsi="Dax-Bold"/>
          <w:sz w:val="24"/>
          <w:szCs w:val="24"/>
        </w:rPr>
        <w:t xml:space="preserve"> Ter, no mínimo, seis meses de vínculo empregatício com a entidade.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III –</w:t>
      </w:r>
      <w:r w:rsidRPr="00810054">
        <w:rPr>
          <w:rFonts w:ascii="Dax-Bold" w:hAnsi="Dax-Bold"/>
          <w:sz w:val="24"/>
          <w:szCs w:val="24"/>
        </w:rPr>
        <w:t xml:space="preserve"> Estar em pleno gozo dos direitos profissionais.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IV –</w:t>
      </w:r>
      <w:r w:rsidRPr="00810054">
        <w:rPr>
          <w:rFonts w:ascii="Dax-Bold" w:hAnsi="Dax-Bold"/>
          <w:sz w:val="24"/>
          <w:szCs w:val="24"/>
        </w:rPr>
        <w:t xml:space="preserve"> Inexistir condenação em processo ético, processo disciplinar, processo civil ou processo penal nos últimos 5 (cinco) anos.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8º - </w:t>
      </w:r>
      <w:r>
        <w:rPr>
          <w:rFonts w:ascii="Dax-Bold" w:hAnsi="Dax-Bold"/>
          <w:sz w:val="24"/>
          <w:szCs w:val="24"/>
        </w:rPr>
        <w:t xml:space="preserve">A CEE </w:t>
      </w:r>
      <w:r w:rsidRPr="00810054">
        <w:rPr>
          <w:rFonts w:ascii="Dax-Bold" w:hAnsi="Dax-Bold"/>
          <w:sz w:val="24"/>
          <w:szCs w:val="24"/>
        </w:rPr>
        <w:t>será constituída por, no mínimo, por 1 (um) Enfermeiro, 1 (um) Técnico em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9º - </w:t>
      </w:r>
      <w:r w:rsidRPr="00810054">
        <w:rPr>
          <w:rFonts w:ascii="Dax-Bold" w:hAnsi="Dax-Bold"/>
          <w:sz w:val="24"/>
          <w:szCs w:val="24"/>
        </w:rPr>
        <w:t>É desnecessária a condição de membro da Comissão de Ética com a de Gerência</w:t>
      </w:r>
      <w:r w:rsidRPr="00810054">
        <w:rPr>
          <w:rFonts w:ascii="Dax-Bold" w:hAnsi="Dax-Bold"/>
          <w:color w:val="FF0000"/>
          <w:sz w:val="24"/>
          <w:szCs w:val="24"/>
        </w:rPr>
        <w:t xml:space="preserve"> </w:t>
      </w:r>
      <w:r w:rsidRPr="00810054">
        <w:rPr>
          <w:rFonts w:ascii="Dax-Bold" w:hAnsi="Dax-Bold"/>
          <w:sz w:val="24"/>
          <w:szCs w:val="24"/>
        </w:rPr>
        <w:t>do Órgão de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10 – </w:t>
      </w:r>
      <w:r w:rsidRPr="00810054">
        <w:rPr>
          <w:rFonts w:ascii="Dax-Bold" w:hAnsi="Dax-Bold"/>
          <w:sz w:val="24"/>
          <w:szCs w:val="24"/>
        </w:rPr>
        <w:t>O</w:t>
      </w:r>
      <w:r>
        <w:rPr>
          <w:rFonts w:ascii="Dax-Bold" w:hAnsi="Dax-Bold"/>
          <w:sz w:val="24"/>
          <w:szCs w:val="24"/>
        </w:rPr>
        <w:t xml:space="preserve"> mandato dos integrantes da CEE</w:t>
      </w:r>
      <w:r w:rsidRPr="00810054">
        <w:rPr>
          <w:rFonts w:ascii="Dax-Bold" w:hAnsi="Dax-Bold"/>
          <w:sz w:val="24"/>
          <w:szCs w:val="24"/>
        </w:rPr>
        <w:t xml:space="preserve"> é, no mínimo, de 2 (dois)</w:t>
      </w:r>
      <w:r>
        <w:rPr>
          <w:rFonts w:ascii="Dax-Bold" w:hAnsi="Dax-Bold"/>
          <w:sz w:val="24"/>
          <w:szCs w:val="24"/>
        </w:rPr>
        <w:t xml:space="preserve"> anos, sendo permitida a sua permanência, se assim desejarem.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Parágrafo primeiro: </w:t>
      </w:r>
      <w:r w:rsidRPr="00810054">
        <w:rPr>
          <w:rFonts w:ascii="Dax-Bold" w:hAnsi="Dax-Bold"/>
          <w:sz w:val="24"/>
          <w:szCs w:val="24"/>
        </w:rPr>
        <w:t>A cada eleição poderão permanecer 50% (</w:t>
      </w:r>
      <w:proofErr w:type="spellStart"/>
      <w:r w:rsidRPr="00810054">
        <w:rPr>
          <w:rFonts w:ascii="Dax-Bold" w:hAnsi="Dax-Bold"/>
          <w:sz w:val="24"/>
          <w:szCs w:val="24"/>
        </w:rPr>
        <w:t>cinqüenta</w:t>
      </w:r>
      <w:proofErr w:type="spellEnd"/>
      <w:r w:rsidRPr="00810054">
        <w:rPr>
          <w:rFonts w:ascii="Dax-Bold" w:hAnsi="Dax-Bold"/>
          <w:sz w:val="24"/>
          <w:szCs w:val="24"/>
        </w:rPr>
        <w:t>) dos membros.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segundo:</w:t>
      </w:r>
      <w:r w:rsidRPr="00810054">
        <w:rPr>
          <w:rFonts w:ascii="Dax-Bold" w:hAnsi="Dax-Bold"/>
          <w:sz w:val="24"/>
          <w:szCs w:val="24"/>
        </w:rPr>
        <w:t xml:space="preserve"> Os 50% (</w:t>
      </w:r>
      <w:proofErr w:type="spellStart"/>
      <w:r w:rsidRPr="00810054">
        <w:rPr>
          <w:rFonts w:ascii="Dax-Bold" w:hAnsi="Dax-Bold"/>
          <w:sz w:val="24"/>
          <w:szCs w:val="24"/>
        </w:rPr>
        <w:t>cinqüenta</w:t>
      </w:r>
      <w:proofErr w:type="spellEnd"/>
      <w:r w:rsidRPr="00810054">
        <w:rPr>
          <w:rFonts w:ascii="Dax-Bold" w:hAnsi="Dax-Bold"/>
          <w:sz w:val="24"/>
          <w:szCs w:val="24"/>
        </w:rPr>
        <w:t xml:space="preserve">) dos membros que optarem por permanecer na Comissão não concorrerão às eleições. 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11 – </w:t>
      </w:r>
      <w:r w:rsidRPr="00810054">
        <w:rPr>
          <w:rFonts w:ascii="Dax-Bold" w:hAnsi="Dax-Bold"/>
          <w:sz w:val="24"/>
          <w:szCs w:val="24"/>
        </w:rPr>
        <w:t>O afa</w:t>
      </w:r>
      <w:r>
        <w:rPr>
          <w:rFonts w:ascii="Dax-Bold" w:hAnsi="Dax-Bold"/>
          <w:sz w:val="24"/>
          <w:szCs w:val="24"/>
        </w:rPr>
        <w:t>stamento dos integrantes da CEE</w:t>
      </w:r>
      <w:r w:rsidRPr="00810054">
        <w:rPr>
          <w:rFonts w:ascii="Dax-Bold" w:hAnsi="Dax-Bold"/>
          <w:sz w:val="24"/>
          <w:szCs w:val="24"/>
        </w:rPr>
        <w:t xml:space="preserve"> poderá ocorrer por término de mandato, afastamento temporário, desistência ou destituição.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12 –</w:t>
      </w:r>
      <w:r w:rsidRPr="00810054">
        <w:rPr>
          <w:rFonts w:ascii="Dax-Bold" w:hAnsi="Dax-Bold"/>
          <w:sz w:val="24"/>
          <w:szCs w:val="24"/>
        </w:rPr>
        <w:t xml:space="preserve"> Entende-se por </w:t>
      </w:r>
      <w:r w:rsidRPr="00810054">
        <w:rPr>
          <w:rFonts w:ascii="Dax-Bold" w:hAnsi="Dax-Bold"/>
          <w:b/>
          <w:sz w:val="24"/>
          <w:szCs w:val="24"/>
        </w:rPr>
        <w:t>término de mandato,</w:t>
      </w:r>
      <w:r w:rsidRPr="00810054">
        <w:rPr>
          <w:rFonts w:ascii="Dax-Bold" w:hAnsi="Dax-Bold"/>
          <w:sz w:val="24"/>
          <w:szCs w:val="24"/>
        </w:rPr>
        <w:t xml:space="preserve"> quando os integrantes da Comissão conclu</w:t>
      </w:r>
      <w:r>
        <w:rPr>
          <w:rFonts w:ascii="Dax-Bold" w:hAnsi="Dax-Bold"/>
          <w:sz w:val="24"/>
          <w:szCs w:val="24"/>
        </w:rPr>
        <w:t>írem os 2 (dois) anos de gestão, sem manifesto de permanência.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13 –</w:t>
      </w:r>
      <w:r w:rsidRPr="00810054">
        <w:rPr>
          <w:rFonts w:ascii="Dax-Bold" w:hAnsi="Dax-Bold"/>
          <w:sz w:val="24"/>
          <w:szCs w:val="24"/>
        </w:rPr>
        <w:t xml:space="preserve"> Entende-se por </w:t>
      </w:r>
      <w:r w:rsidRPr="00810054">
        <w:rPr>
          <w:rFonts w:ascii="Dax-Bold" w:hAnsi="Dax-Bold"/>
          <w:b/>
          <w:sz w:val="24"/>
          <w:szCs w:val="24"/>
        </w:rPr>
        <w:t>afastamento temporário</w:t>
      </w:r>
      <w:r w:rsidRPr="00810054">
        <w:rPr>
          <w:rFonts w:ascii="Dax-Bold" w:hAnsi="Dax-Bold"/>
          <w:sz w:val="24"/>
          <w:szCs w:val="24"/>
        </w:rPr>
        <w:t xml:space="preserve"> quando o integrante da Comissão afastar-se por tempo determinado, no máximo,</w:t>
      </w:r>
      <w:r w:rsidRPr="00810054">
        <w:rPr>
          <w:rFonts w:ascii="Dax-Bold" w:hAnsi="Dax-Bold"/>
          <w:color w:val="FF0000"/>
          <w:sz w:val="24"/>
          <w:szCs w:val="24"/>
        </w:rPr>
        <w:t xml:space="preserve"> </w:t>
      </w:r>
      <w:r w:rsidRPr="00810054">
        <w:rPr>
          <w:rFonts w:ascii="Dax-Bold" w:hAnsi="Dax-Bold"/>
          <w:sz w:val="24"/>
          <w:szCs w:val="24"/>
        </w:rPr>
        <w:t>por um período de 4 (quatro) meses, ou quando estiver sendo submetido a processo ético.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único:</w:t>
      </w:r>
      <w:r w:rsidRPr="00810054">
        <w:rPr>
          <w:rFonts w:ascii="Dax-Bold" w:hAnsi="Dax-Bold"/>
          <w:sz w:val="24"/>
          <w:szCs w:val="24"/>
        </w:rPr>
        <w:t xml:space="preserve"> A solicitação do </w:t>
      </w:r>
      <w:r w:rsidRPr="00810054">
        <w:rPr>
          <w:rFonts w:ascii="Dax-Bold" w:hAnsi="Dax-Bold"/>
          <w:b/>
          <w:sz w:val="24"/>
          <w:szCs w:val="24"/>
        </w:rPr>
        <w:t>afastamento temporário</w:t>
      </w:r>
      <w:r w:rsidRPr="00810054">
        <w:rPr>
          <w:rFonts w:ascii="Dax-Bold" w:hAnsi="Dax-Bold"/>
          <w:sz w:val="24"/>
          <w:szCs w:val="24"/>
        </w:rPr>
        <w:t xml:space="preserve"> deverá ser encaminhada à Coordenação </w:t>
      </w:r>
      <w:r>
        <w:rPr>
          <w:rFonts w:ascii="Dax-Bold" w:hAnsi="Dax-Bold"/>
          <w:sz w:val="24"/>
          <w:szCs w:val="24"/>
        </w:rPr>
        <w:t>da CEE</w:t>
      </w:r>
      <w:r w:rsidRPr="00810054">
        <w:rPr>
          <w:rFonts w:ascii="Dax-Bold" w:hAnsi="Dax-Bold"/>
          <w:sz w:val="24"/>
          <w:szCs w:val="24"/>
        </w:rPr>
        <w:t xml:space="preserve">, por escrito, com </w:t>
      </w:r>
      <w:proofErr w:type="gramStart"/>
      <w:r w:rsidRPr="00810054">
        <w:rPr>
          <w:rFonts w:ascii="Dax-Bold" w:hAnsi="Dax-Bold"/>
          <w:sz w:val="24"/>
          <w:szCs w:val="24"/>
        </w:rPr>
        <w:t>antecedência  de</w:t>
      </w:r>
      <w:proofErr w:type="gramEnd"/>
      <w:r w:rsidRPr="00810054">
        <w:rPr>
          <w:rFonts w:ascii="Dax-Bold" w:hAnsi="Dax-Bold"/>
          <w:sz w:val="24"/>
          <w:szCs w:val="24"/>
        </w:rPr>
        <w:t xml:space="preserve"> 15 (quinze) dias.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14 –</w:t>
      </w:r>
      <w:r w:rsidRPr="00810054">
        <w:rPr>
          <w:rFonts w:ascii="Dax-Bold" w:hAnsi="Dax-Bold"/>
          <w:sz w:val="24"/>
          <w:szCs w:val="24"/>
        </w:rPr>
        <w:t xml:space="preserve"> Entende-se por </w:t>
      </w:r>
      <w:r w:rsidRPr="00810054">
        <w:rPr>
          <w:rFonts w:ascii="Dax-Bold" w:hAnsi="Dax-Bold"/>
          <w:b/>
          <w:sz w:val="24"/>
          <w:szCs w:val="24"/>
        </w:rPr>
        <w:t>desistência</w:t>
      </w:r>
      <w:r w:rsidRPr="00810054">
        <w:rPr>
          <w:rFonts w:ascii="Dax-Bold" w:hAnsi="Dax-Bold"/>
          <w:sz w:val="24"/>
          <w:szCs w:val="24"/>
        </w:rPr>
        <w:t xml:space="preserve"> a declinação de seu cargo por qualquer um dos integrantes da Comissão.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único:</w:t>
      </w:r>
      <w:r w:rsidRPr="00810054">
        <w:rPr>
          <w:rFonts w:ascii="Dax-Bold" w:hAnsi="Dax-Bold"/>
          <w:sz w:val="24"/>
          <w:szCs w:val="24"/>
        </w:rPr>
        <w:t xml:space="preserve"> A </w:t>
      </w:r>
      <w:r w:rsidRPr="00810054">
        <w:rPr>
          <w:rFonts w:ascii="Dax-Bold" w:hAnsi="Dax-Bold"/>
          <w:b/>
          <w:sz w:val="24"/>
          <w:szCs w:val="24"/>
        </w:rPr>
        <w:t>desistência</w:t>
      </w:r>
      <w:r w:rsidRPr="00810054">
        <w:rPr>
          <w:rFonts w:ascii="Dax-Bold" w:hAnsi="Dax-Bold"/>
          <w:sz w:val="24"/>
          <w:szCs w:val="24"/>
        </w:rPr>
        <w:t xml:space="preserve"> deverá ser comunicada, por escrito, à Coordenação da CE</w:t>
      </w:r>
      <w:r>
        <w:rPr>
          <w:rFonts w:ascii="Dax-Bold" w:hAnsi="Dax-Bold"/>
          <w:sz w:val="24"/>
          <w:szCs w:val="24"/>
        </w:rPr>
        <w:t>E</w:t>
      </w:r>
      <w:r w:rsidRPr="00810054">
        <w:rPr>
          <w:rFonts w:ascii="Dax-Bold" w:hAnsi="Dax-Bold"/>
          <w:sz w:val="24"/>
          <w:szCs w:val="24"/>
        </w:rPr>
        <w:t>, com antecedência de 30 (trinta) dias.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15 –</w:t>
      </w:r>
      <w:r w:rsidRPr="00810054">
        <w:rPr>
          <w:rFonts w:ascii="Dax-Bold" w:hAnsi="Dax-Bold"/>
          <w:sz w:val="24"/>
          <w:szCs w:val="24"/>
        </w:rPr>
        <w:t xml:space="preserve"> Entende-se por </w:t>
      </w:r>
      <w:r w:rsidRPr="00810054">
        <w:rPr>
          <w:rFonts w:ascii="Dax-Bold" w:hAnsi="Dax-Bold"/>
          <w:b/>
          <w:sz w:val="24"/>
          <w:szCs w:val="24"/>
        </w:rPr>
        <w:t>destituição</w:t>
      </w:r>
      <w:r w:rsidRPr="00810054">
        <w:rPr>
          <w:rFonts w:ascii="Dax-Bold" w:hAnsi="Dax-Bold"/>
          <w:sz w:val="24"/>
          <w:szCs w:val="24"/>
        </w:rPr>
        <w:t xml:space="preserve"> o afastamento </w:t>
      </w:r>
      <w:r>
        <w:rPr>
          <w:rFonts w:ascii="Dax-Bold" w:hAnsi="Dax-Bold"/>
          <w:sz w:val="24"/>
          <w:szCs w:val="24"/>
        </w:rPr>
        <w:t>definitivo do integrante da CEE</w:t>
      </w:r>
      <w:r w:rsidRPr="00810054">
        <w:rPr>
          <w:rFonts w:ascii="Dax-Bold" w:hAnsi="Dax-Bold"/>
          <w:sz w:val="24"/>
          <w:szCs w:val="24"/>
        </w:rPr>
        <w:t xml:space="preserve">, que se dará por decisão da Comissão, tomada </w:t>
      </w:r>
      <w:smartTag w:uri="urn:schemas-microsoft-com:office:smarttags" w:element="PersonName">
        <w:smartTagPr>
          <w:attr w:name="ProductID" w:val="em Reuni￣o Ordin￡ria"/>
        </w:smartTagPr>
        <w:r w:rsidRPr="00810054">
          <w:rPr>
            <w:rFonts w:ascii="Dax-Bold" w:hAnsi="Dax-Bold"/>
            <w:sz w:val="24"/>
            <w:szCs w:val="24"/>
          </w:rPr>
          <w:t>em Reunião Ordinária</w:t>
        </w:r>
      </w:smartTag>
      <w:r w:rsidRPr="00810054">
        <w:rPr>
          <w:rFonts w:ascii="Dax-Bold" w:hAnsi="Dax-Bold"/>
          <w:sz w:val="24"/>
          <w:szCs w:val="24"/>
        </w:rPr>
        <w:t>, constando o fato em ata.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primeiro:</w:t>
      </w:r>
      <w:r w:rsidRPr="00810054">
        <w:rPr>
          <w:rFonts w:ascii="Dax-Bold" w:hAnsi="Dax-Bold"/>
          <w:sz w:val="24"/>
          <w:szCs w:val="24"/>
        </w:rPr>
        <w:t xml:space="preserve"> A destituição ocorrerá nos seguintes casos: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a) </w:t>
      </w:r>
      <w:r w:rsidRPr="00810054">
        <w:rPr>
          <w:rFonts w:ascii="Dax-Bold" w:hAnsi="Dax-Bold"/>
          <w:sz w:val="24"/>
          <w:szCs w:val="24"/>
        </w:rPr>
        <w:t>Ausência, não justificada, em 4 (quatro) reuniões consecutivas.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b) </w:t>
      </w:r>
      <w:r w:rsidRPr="00810054">
        <w:rPr>
          <w:rFonts w:ascii="Dax-Bold" w:hAnsi="Dax-Bold"/>
          <w:sz w:val="24"/>
          <w:szCs w:val="24"/>
        </w:rPr>
        <w:t>Não estar em pleno gozo dos seus direitos profissionais.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c) </w:t>
      </w:r>
      <w:r w:rsidRPr="00810054">
        <w:rPr>
          <w:rFonts w:ascii="Dax-Bold" w:hAnsi="Dax-Bold"/>
          <w:sz w:val="24"/>
          <w:szCs w:val="24"/>
        </w:rPr>
        <w:t>Ter sido condenado em processo ético, civil ou penal.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segundo:</w:t>
      </w:r>
      <w:r w:rsidRPr="00810054">
        <w:rPr>
          <w:rFonts w:ascii="Dax-Bold" w:hAnsi="Dax-Bold"/>
          <w:sz w:val="24"/>
          <w:szCs w:val="24"/>
        </w:rPr>
        <w:t xml:space="preserve"> A destituição implica na perda do direito a nova </w:t>
      </w:r>
      <w:r>
        <w:rPr>
          <w:rFonts w:ascii="Dax-Bold" w:hAnsi="Dax-Bold"/>
          <w:sz w:val="24"/>
          <w:szCs w:val="24"/>
        </w:rPr>
        <w:t>candidatura para integrar a CEE</w:t>
      </w:r>
      <w:r w:rsidRPr="00810054">
        <w:rPr>
          <w:rFonts w:ascii="Dax-Bold" w:hAnsi="Dax-Bold"/>
          <w:sz w:val="24"/>
          <w:szCs w:val="24"/>
        </w:rPr>
        <w:t>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16 –</w:t>
      </w:r>
      <w:r w:rsidRPr="00810054">
        <w:rPr>
          <w:rFonts w:ascii="Dax-Bold" w:hAnsi="Dax-Bold"/>
          <w:sz w:val="24"/>
          <w:szCs w:val="24"/>
        </w:rPr>
        <w:t xml:space="preserve"> A subs</w:t>
      </w:r>
      <w:r>
        <w:rPr>
          <w:rFonts w:ascii="Dax-Bold" w:hAnsi="Dax-Bold"/>
          <w:sz w:val="24"/>
          <w:szCs w:val="24"/>
        </w:rPr>
        <w:t>tituição dos integrantes da CEE</w:t>
      </w:r>
      <w:r w:rsidRPr="00810054">
        <w:rPr>
          <w:rFonts w:ascii="Dax-Bold" w:hAnsi="Dax-Bold"/>
          <w:sz w:val="24"/>
          <w:szCs w:val="24"/>
        </w:rPr>
        <w:t xml:space="preserve"> </w:t>
      </w:r>
      <w:proofErr w:type="gramStart"/>
      <w:r w:rsidRPr="00810054">
        <w:rPr>
          <w:rFonts w:ascii="Dax-Bold" w:hAnsi="Dax-Bold"/>
          <w:sz w:val="24"/>
          <w:szCs w:val="24"/>
        </w:rPr>
        <w:t>se  processará</w:t>
      </w:r>
      <w:proofErr w:type="gramEnd"/>
      <w:r w:rsidRPr="00810054">
        <w:rPr>
          <w:rFonts w:ascii="Dax-Bold" w:hAnsi="Dax-Bold"/>
          <w:sz w:val="24"/>
          <w:szCs w:val="24"/>
        </w:rPr>
        <w:t xml:space="preserve"> da seguinte maneira: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lastRenderedPageBreak/>
        <w:t xml:space="preserve">I - </w:t>
      </w:r>
      <w:r w:rsidRPr="00810054">
        <w:rPr>
          <w:rFonts w:ascii="Dax-Bold" w:hAnsi="Dax-Bold"/>
          <w:sz w:val="24"/>
          <w:szCs w:val="24"/>
        </w:rPr>
        <w:t xml:space="preserve">A vacância por </w:t>
      </w:r>
      <w:r w:rsidRPr="00810054">
        <w:rPr>
          <w:rFonts w:ascii="Dax-Bold" w:hAnsi="Dax-Bold"/>
          <w:b/>
          <w:sz w:val="24"/>
          <w:szCs w:val="24"/>
        </w:rPr>
        <w:t>término de mandato</w:t>
      </w:r>
      <w:r w:rsidRPr="00810054">
        <w:rPr>
          <w:rFonts w:ascii="Dax-Bold" w:hAnsi="Dax-Bold"/>
          <w:sz w:val="24"/>
          <w:szCs w:val="24"/>
        </w:rPr>
        <w:t xml:space="preserve"> atenderá os critérios estabelecidos no art. 7º deste regimento.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II - </w:t>
      </w:r>
      <w:r w:rsidRPr="00810054">
        <w:rPr>
          <w:rFonts w:ascii="Dax-Bold" w:hAnsi="Dax-Bold"/>
          <w:sz w:val="24"/>
          <w:szCs w:val="24"/>
        </w:rPr>
        <w:t xml:space="preserve">Na vacância por </w:t>
      </w:r>
      <w:r w:rsidRPr="00810054">
        <w:rPr>
          <w:rFonts w:ascii="Dax-Bold" w:hAnsi="Dax-Bold"/>
          <w:b/>
          <w:sz w:val="24"/>
          <w:szCs w:val="24"/>
        </w:rPr>
        <w:t>afastamento temporário</w:t>
      </w:r>
      <w:r w:rsidRPr="00810054">
        <w:rPr>
          <w:rFonts w:ascii="Dax-Bold" w:hAnsi="Dax-Bold"/>
          <w:sz w:val="24"/>
          <w:szCs w:val="24"/>
        </w:rPr>
        <w:t>, a substituição será feita pelo respectivo suplente, sendo indicado um suplente em caráter temporário, se o afastamento ultrapassar a 30 (trinta) dias.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401E91" w:rsidRDefault="00401E91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401E91" w:rsidRDefault="00401E91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401E91" w:rsidRDefault="00401E91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Parágrafo único: </w:t>
      </w:r>
      <w:r w:rsidRPr="00810054">
        <w:rPr>
          <w:rFonts w:ascii="Dax-Bold" w:hAnsi="Dax-Bold"/>
          <w:sz w:val="24"/>
          <w:szCs w:val="24"/>
        </w:rPr>
        <w:t>A vaga de suplente em caráter temporário será preenchida: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a)</w:t>
      </w:r>
      <w:r w:rsidRPr="00810054">
        <w:rPr>
          <w:rFonts w:ascii="Dax-Bold" w:hAnsi="Dax-Bold"/>
          <w:sz w:val="24"/>
          <w:szCs w:val="24"/>
        </w:rPr>
        <w:t xml:space="preserve"> pelo próximo candidato mais votado nas últimas eleições; e se não houver,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b)</w:t>
      </w:r>
      <w:r>
        <w:rPr>
          <w:rFonts w:ascii="Dax-Bold" w:hAnsi="Dax-Bold"/>
          <w:sz w:val="24"/>
          <w:szCs w:val="24"/>
        </w:rPr>
        <w:t xml:space="preserve"> por escolha dos membros da CEE</w:t>
      </w:r>
      <w:r w:rsidRPr="00810054">
        <w:rPr>
          <w:rFonts w:ascii="Dax-Bold" w:hAnsi="Dax-Bold"/>
          <w:sz w:val="24"/>
          <w:szCs w:val="24"/>
        </w:rPr>
        <w:t xml:space="preserve">. 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III – </w:t>
      </w:r>
      <w:r w:rsidRPr="00810054">
        <w:rPr>
          <w:rFonts w:ascii="Dax-Bold" w:hAnsi="Dax-Bold"/>
          <w:sz w:val="24"/>
          <w:szCs w:val="24"/>
        </w:rPr>
        <w:t xml:space="preserve">Na vacância por </w:t>
      </w:r>
      <w:r w:rsidRPr="00810054">
        <w:rPr>
          <w:rFonts w:ascii="Dax-Bold" w:hAnsi="Dax-Bold"/>
          <w:b/>
          <w:sz w:val="24"/>
          <w:szCs w:val="24"/>
        </w:rPr>
        <w:t>desistência</w:t>
      </w:r>
      <w:r w:rsidRPr="00810054">
        <w:rPr>
          <w:rFonts w:ascii="Dax-Bold" w:hAnsi="Dax-Bold"/>
          <w:sz w:val="24"/>
          <w:szCs w:val="24"/>
        </w:rPr>
        <w:t xml:space="preserve"> ou por </w:t>
      </w:r>
      <w:r w:rsidRPr="00810054">
        <w:rPr>
          <w:rFonts w:ascii="Dax-Bold" w:hAnsi="Dax-Bold"/>
          <w:b/>
          <w:sz w:val="24"/>
          <w:szCs w:val="24"/>
        </w:rPr>
        <w:t>destituição</w:t>
      </w:r>
      <w:r w:rsidRPr="00810054">
        <w:rPr>
          <w:rFonts w:ascii="Dax-Bold" w:hAnsi="Dax-Bold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Parágrafo único: </w:t>
      </w:r>
      <w:r w:rsidRPr="00810054">
        <w:rPr>
          <w:rFonts w:ascii="Dax-Bold" w:hAnsi="Dax-Bold"/>
          <w:sz w:val="24"/>
          <w:szCs w:val="24"/>
        </w:rPr>
        <w:t>Não havendo suplente eleito, será realizada nova eleição.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17 –</w:t>
      </w:r>
      <w:r>
        <w:rPr>
          <w:rFonts w:ascii="Dax-Bold" w:hAnsi="Dax-Bold"/>
          <w:sz w:val="24"/>
          <w:szCs w:val="24"/>
        </w:rPr>
        <w:t xml:space="preserve"> A CEE</w:t>
      </w:r>
      <w:r w:rsidRPr="00810054">
        <w:rPr>
          <w:rFonts w:ascii="Dax-Bold" w:hAnsi="Dax-Bold"/>
          <w:sz w:val="24"/>
          <w:szCs w:val="24"/>
        </w:rPr>
        <w:t xml:space="preserve"> elegerá, entre seus membros efetivos, um Coordenador e um Secretário, que terão mandat</w:t>
      </w:r>
      <w:r>
        <w:rPr>
          <w:rFonts w:ascii="Dax-Bold" w:hAnsi="Dax-Bold"/>
          <w:sz w:val="24"/>
          <w:szCs w:val="24"/>
        </w:rPr>
        <w:t xml:space="preserve">o de 01 (um) ano, podendo ser </w:t>
      </w:r>
      <w:r w:rsidRPr="00810054">
        <w:rPr>
          <w:rFonts w:ascii="Dax-Bold" w:hAnsi="Dax-Bold"/>
          <w:sz w:val="24"/>
          <w:szCs w:val="24"/>
        </w:rPr>
        <w:t>reconduzidos.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Parágrafo único: </w:t>
      </w:r>
      <w:r w:rsidRPr="00810054">
        <w:rPr>
          <w:rFonts w:ascii="Dax-Bold" w:hAnsi="Dax-Bold"/>
          <w:sz w:val="24"/>
          <w:szCs w:val="24"/>
        </w:rPr>
        <w:t>A Comissão poderá ser coordenada por qualquer um dos membros efetivos.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18 –</w:t>
      </w:r>
      <w:r>
        <w:rPr>
          <w:rFonts w:ascii="Dax-Bold" w:hAnsi="Dax-Bold"/>
          <w:sz w:val="24"/>
          <w:szCs w:val="24"/>
        </w:rPr>
        <w:t xml:space="preserve"> A CEE</w:t>
      </w:r>
      <w:r w:rsidRPr="00810054">
        <w:rPr>
          <w:rFonts w:ascii="Dax-Bold" w:hAnsi="Dax-Bold"/>
          <w:sz w:val="24"/>
          <w:szCs w:val="24"/>
        </w:rPr>
        <w:t xml:space="preserve"> reunir-se-á ord</w:t>
      </w:r>
      <w:r>
        <w:rPr>
          <w:rFonts w:ascii="Dax-Bold" w:hAnsi="Dax-Bold"/>
          <w:sz w:val="24"/>
          <w:szCs w:val="24"/>
        </w:rPr>
        <w:t>inariamente, no mínimo, a cada 6</w:t>
      </w:r>
      <w:r w:rsidRPr="00810054">
        <w:rPr>
          <w:rFonts w:ascii="Dax-Bold" w:hAnsi="Dax-Bold"/>
          <w:sz w:val="24"/>
          <w:szCs w:val="24"/>
        </w:rPr>
        <w:t>0 dias, podendo ocorrer reuniões extraordinárias, convocada</w:t>
      </w:r>
      <w:r>
        <w:rPr>
          <w:rFonts w:ascii="Dax-Bold" w:hAnsi="Dax-Bold"/>
          <w:sz w:val="24"/>
          <w:szCs w:val="24"/>
        </w:rPr>
        <w:t>s pelo Coordenador, ou por auto</w:t>
      </w:r>
      <w:r w:rsidRPr="00810054">
        <w:rPr>
          <w:rFonts w:ascii="Dax-Bold" w:hAnsi="Dax-Bold"/>
          <w:sz w:val="24"/>
          <w:szCs w:val="24"/>
        </w:rPr>
        <w:t>convocação pela maioria simples dos seus integrantes, ou pelo COREN-</w:t>
      </w:r>
      <w:r>
        <w:rPr>
          <w:rFonts w:ascii="Dax-Bold" w:hAnsi="Dax-Bold"/>
          <w:sz w:val="24"/>
          <w:szCs w:val="24"/>
        </w:rPr>
        <w:t>SC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primeiro:</w:t>
      </w:r>
      <w:r w:rsidRPr="00810054">
        <w:rPr>
          <w:rFonts w:ascii="Dax-Bold" w:hAnsi="Dax-Bold"/>
          <w:sz w:val="24"/>
          <w:szCs w:val="24"/>
        </w:rPr>
        <w:t xml:space="preserve"> Na ausência do Coordenador, o Secretário coordenará a reunião, sendo escolhido um substituto para secretariar.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segundo:</w:t>
      </w:r>
      <w:r w:rsidRPr="00810054">
        <w:rPr>
          <w:rFonts w:ascii="Dax-Bold" w:hAnsi="Dax-Bold"/>
          <w:sz w:val="24"/>
          <w:szCs w:val="24"/>
        </w:rPr>
        <w:t xml:space="preserve"> Na ausência do Secretário, será escolhido um substituto para secretariar.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terceiro:</w:t>
      </w:r>
      <w:r w:rsidRPr="00810054">
        <w:rPr>
          <w:rFonts w:ascii="Dax-Bold" w:hAnsi="Dax-Bold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quarto:</w:t>
      </w:r>
      <w:r w:rsidRPr="00810054">
        <w:rPr>
          <w:rFonts w:ascii="Dax-Bold" w:hAnsi="Dax-Bold"/>
          <w:sz w:val="24"/>
          <w:szCs w:val="24"/>
        </w:rPr>
        <w:t xml:space="preserve"> O </w:t>
      </w:r>
      <w:proofErr w:type="spellStart"/>
      <w:r w:rsidRPr="00810054">
        <w:rPr>
          <w:rFonts w:ascii="Dax-Bold" w:hAnsi="Dax-Bold"/>
          <w:sz w:val="24"/>
          <w:szCs w:val="24"/>
        </w:rPr>
        <w:t>quorum</w:t>
      </w:r>
      <w:proofErr w:type="spellEnd"/>
      <w:r w:rsidRPr="00810054">
        <w:rPr>
          <w:rFonts w:ascii="Dax-Bold" w:hAnsi="Dax-Bold"/>
          <w:sz w:val="24"/>
          <w:szCs w:val="24"/>
        </w:rPr>
        <w:t xml:space="preserve"> mínimo para as reuniões, verificado até 15 (quinze) minutos após a hora marcada para o início das mesmas, é de maioria simples dos membros efetivos ou de seus suplentes quando na condição de substituto.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quinto:</w:t>
      </w:r>
      <w:r w:rsidRPr="00810054">
        <w:rPr>
          <w:rFonts w:ascii="Dax-Bold" w:hAnsi="Dax-Bold"/>
          <w:sz w:val="24"/>
          <w:szCs w:val="24"/>
        </w:rPr>
        <w:t xml:space="preserve"> Na ausência de </w:t>
      </w:r>
      <w:proofErr w:type="spellStart"/>
      <w:r w:rsidRPr="00810054">
        <w:rPr>
          <w:rFonts w:ascii="Dax-Bold" w:hAnsi="Dax-Bold"/>
          <w:sz w:val="24"/>
          <w:szCs w:val="24"/>
        </w:rPr>
        <w:t>quorum</w:t>
      </w:r>
      <w:proofErr w:type="spellEnd"/>
      <w:r w:rsidRPr="00810054">
        <w:rPr>
          <w:rFonts w:ascii="Dax-Bold" w:hAnsi="Dax-Bold"/>
          <w:sz w:val="24"/>
          <w:szCs w:val="24"/>
        </w:rPr>
        <w:t xml:space="preserve">, a reunião será suspensa, sendo feita nova convocação.    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19 –</w:t>
      </w:r>
      <w:r>
        <w:rPr>
          <w:rFonts w:ascii="Dax-Bold" w:hAnsi="Dax-Bold"/>
          <w:sz w:val="24"/>
          <w:szCs w:val="24"/>
        </w:rPr>
        <w:t xml:space="preserve"> As decisões da CEE </w:t>
      </w:r>
      <w:r w:rsidRPr="00810054">
        <w:rPr>
          <w:rFonts w:ascii="Dax-Bold" w:hAnsi="Dax-Bold"/>
          <w:sz w:val="24"/>
          <w:szCs w:val="24"/>
        </w:rPr>
        <w:t>serão tomadas por maioria simples de seus membros efetivos ou de seus suplentes, quando na condição de substituto.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primeiro:</w:t>
      </w:r>
      <w:r w:rsidRPr="00810054">
        <w:rPr>
          <w:rFonts w:ascii="Dax-Bold" w:hAnsi="Dax-Bold"/>
          <w:sz w:val="24"/>
          <w:szCs w:val="24"/>
        </w:rPr>
        <w:t xml:space="preserve"> Os membros efetivos terão direito a voz e voto.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segundo:</w:t>
      </w:r>
      <w:r w:rsidRPr="00810054">
        <w:rPr>
          <w:rFonts w:ascii="Dax-Bold" w:hAnsi="Dax-Bold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terceiro:</w:t>
      </w:r>
      <w:r w:rsidRPr="00810054">
        <w:rPr>
          <w:rFonts w:ascii="Dax-Bold" w:hAnsi="Dax-Bold"/>
          <w:sz w:val="24"/>
          <w:szCs w:val="24"/>
        </w:rPr>
        <w:t xml:space="preserve"> É indicada a participação dos membros suplentes em todas as reuniões, </w:t>
      </w:r>
      <w:proofErr w:type="spellStart"/>
      <w:r w:rsidRPr="00810054">
        <w:rPr>
          <w:rFonts w:ascii="Dax-Bold" w:hAnsi="Dax-Bold"/>
          <w:sz w:val="24"/>
          <w:szCs w:val="24"/>
        </w:rPr>
        <w:t>independente</w:t>
      </w:r>
      <w:proofErr w:type="spellEnd"/>
      <w:r w:rsidRPr="00810054">
        <w:rPr>
          <w:rFonts w:ascii="Dax-Bold" w:hAnsi="Dax-Bold"/>
          <w:sz w:val="24"/>
          <w:szCs w:val="24"/>
        </w:rPr>
        <w:t xml:space="preserve"> de estarem ou não substituindo membros efetivos.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CAPÍTULO IV</w:t>
      </w:r>
    </w:p>
    <w:p w:rsidR="00941646" w:rsidRPr="00810054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Do processo eleitoral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lastRenderedPageBreak/>
        <w:t xml:space="preserve">Art. 20 – </w:t>
      </w:r>
      <w:r w:rsidRPr="00810054">
        <w:rPr>
          <w:rFonts w:ascii="Dax-Bold" w:hAnsi="Dax-Bold"/>
          <w:sz w:val="24"/>
          <w:szCs w:val="24"/>
        </w:rPr>
        <w:t>A convocação da eleição será realizada pela Gerência do Órgão de Enfermagem, em edital interno, no mínimo, com 45 (quarenta e cinco) dias antes da data da realização do pleito eleitoral.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21 –</w:t>
      </w:r>
      <w:r w:rsidRPr="00810054">
        <w:rPr>
          <w:rFonts w:ascii="Dax-Bold" w:hAnsi="Dax-Bold"/>
          <w:sz w:val="24"/>
          <w:szCs w:val="24"/>
        </w:rPr>
        <w:t xml:space="preserve"> A Gerência do Órgão de Enfermagem designará uma Comissão Eleitoral para conduzir todos os trabalhos de divulgação, organização, realização do pleito, apuração e divulgação dos resultados.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primeiro:</w:t>
      </w:r>
      <w:r w:rsidRPr="00810054">
        <w:rPr>
          <w:rFonts w:ascii="Dax-Bold" w:hAnsi="Dax-Bold"/>
          <w:sz w:val="24"/>
          <w:szCs w:val="24"/>
        </w:rPr>
        <w:t xml:space="preserve"> É incompatível a condição de membro da Comissão Eleitoral com a de candidato.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segundo:</w:t>
      </w:r>
      <w:r w:rsidRPr="00810054">
        <w:rPr>
          <w:rFonts w:ascii="Dax-Bold" w:hAnsi="Dax-Bold"/>
          <w:sz w:val="24"/>
          <w:szCs w:val="24"/>
        </w:rPr>
        <w:t xml:space="preserve"> A Comissão Eleitoral elegerá um Presidente e um Secretário entre os seus membros.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22 –</w:t>
      </w:r>
      <w:r w:rsidRPr="00810054">
        <w:rPr>
          <w:rFonts w:ascii="Dax-Bold" w:hAnsi="Dax-Bold"/>
          <w:sz w:val="24"/>
          <w:szCs w:val="24"/>
        </w:rPr>
        <w:t xml:space="preserve"> O material necessário para do desenvolvimento dos trabalhos eleitorais será solicitado pela Comissão Eleitoral à Gerência do Órgão de Enfermagem da entidade.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23 –</w:t>
      </w:r>
      <w:r w:rsidRPr="00810054">
        <w:rPr>
          <w:rFonts w:ascii="Dax-Bold" w:hAnsi="Dax-Bold"/>
          <w:sz w:val="24"/>
          <w:szCs w:val="24"/>
        </w:rPr>
        <w:t xml:space="preserve"> A</w:t>
      </w:r>
      <w:r>
        <w:rPr>
          <w:rFonts w:ascii="Dax-Bold" w:hAnsi="Dax-Bold"/>
          <w:sz w:val="24"/>
          <w:szCs w:val="24"/>
        </w:rPr>
        <w:t xml:space="preserve"> escolha dos membros da CEE</w:t>
      </w:r>
      <w:r w:rsidRPr="00810054">
        <w:rPr>
          <w:rFonts w:ascii="Dax-Bold" w:hAnsi="Dax-Bold"/>
          <w:sz w:val="24"/>
          <w:szCs w:val="24"/>
        </w:rPr>
        <w:t xml:space="preserve"> será feita através de eleição direta e secreta, sendo os candidatos eleitos pelos seus pares por voto facultativo.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24 –</w:t>
      </w:r>
      <w:r w:rsidRPr="00810054">
        <w:rPr>
          <w:rFonts w:ascii="Dax-Bold" w:hAnsi="Dax-Bold"/>
          <w:sz w:val="24"/>
          <w:szCs w:val="24"/>
        </w:rPr>
        <w:t xml:space="preserve"> Somente poderão votar os profissionais re</w:t>
      </w:r>
      <w:r>
        <w:rPr>
          <w:rFonts w:ascii="Dax-Bold" w:hAnsi="Dax-Bold"/>
          <w:sz w:val="24"/>
          <w:szCs w:val="24"/>
        </w:rPr>
        <w:t>gularmente inscritos no COREN</w:t>
      </w:r>
      <w:r w:rsidRPr="00810054">
        <w:rPr>
          <w:rFonts w:ascii="Dax-Bold" w:hAnsi="Dax-Bold"/>
          <w:sz w:val="24"/>
          <w:szCs w:val="24"/>
        </w:rPr>
        <w:t xml:space="preserve"> e com vínculo empregatício com a entidade. </w:t>
      </w:r>
    </w:p>
    <w:p w:rsidR="00941646" w:rsidRPr="00CD4907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26 –</w:t>
      </w:r>
      <w:r w:rsidRPr="00810054">
        <w:rPr>
          <w:rFonts w:ascii="Dax-Bold" w:hAnsi="Dax-Bold"/>
          <w:sz w:val="24"/>
          <w:szCs w:val="24"/>
        </w:rPr>
        <w:t xml:space="preserve"> Os profissionais de Enfermagem deverão candidatar-se individualmente, </w:t>
      </w:r>
      <w:r w:rsidRPr="00810054">
        <w:rPr>
          <w:rFonts w:ascii="Dax-Bold" w:hAnsi="Dax-Bold"/>
          <w:b/>
          <w:sz w:val="24"/>
          <w:szCs w:val="24"/>
        </w:rPr>
        <w:t>sem formação de chapas</w:t>
      </w:r>
      <w:r w:rsidRPr="00810054">
        <w:rPr>
          <w:rFonts w:ascii="Dax-Bold" w:hAnsi="Dax-Bold"/>
          <w:sz w:val="24"/>
          <w:szCs w:val="24"/>
        </w:rPr>
        <w:t>, inscrevendo-se junto à Comissão Eleitoral, até 10 (dez) dias antes do pleito, apresentando um fiscal, se assim desejarem.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27 –</w:t>
      </w:r>
      <w:r w:rsidRPr="00810054">
        <w:rPr>
          <w:rFonts w:ascii="Dax-Bold" w:hAnsi="Dax-Bold"/>
          <w:sz w:val="24"/>
          <w:szCs w:val="24"/>
        </w:rPr>
        <w:t xml:space="preserve"> O local para a realização do pleito será definido pela Comissão Eleitoral, de comum acordo com a Gerência do Órgão de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28 –</w:t>
      </w:r>
      <w:r w:rsidRPr="00810054">
        <w:rPr>
          <w:rFonts w:ascii="Dax-Bold" w:hAnsi="Dax-Bold"/>
          <w:sz w:val="24"/>
          <w:szCs w:val="24"/>
        </w:rPr>
        <w:t xml:space="preserve"> A eleição deverá ser realizada durante o horário de trabalho, respeitados os diferentes</w:t>
      </w:r>
      <w:r w:rsidRPr="00810054">
        <w:rPr>
          <w:rFonts w:ascii="Dax-Bold" w:hAnsi="Dax-Bold"/>
          <w:color w:val="FF0000"/>
          <w:sz w:val="24"/>
          <w:szCs w:val="24"/>
        </w:rPr>
        <w:t xml:space="preserve"> </w:t>
      </w:r>
      <w:r w:rsidRPr="00810054">
        <w:rPr>
          <w:rFonts w:ascii="Dax-Bold" w:hAnsi="Dax-Bold"/>
          <w:sz w:val="24"/>
          <w:szCs w:val="24"/>
        </w:rPr>
        <w:t>turnos.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29 –</w:t>
      </w:r>
      <w:r w:rsidRPr="00810054">
        <w:rPr>
          <w:rFonts w:ascii="Dax-Bold" w:hAnsi="Dax-Bold"/>
          <w:sz w:val="24"/>
          <w:szCs w:val="24"/>
        </w:rPr>
        <w:t xml:space="preserve"> A eleição somente terá legitimidade se o número de votantes for, no mínimo, a metade mais um, por nível profissional e com vínculo empregatício com a entidade.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color w:val="FF0000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único:</w:t>
      </w:r>
      <w:r w:rsidRPr="00810054">
        <w:rPr>
          <w:rFonts w:ascii="Dax-Bold" w:hAnsi="Dax-Bold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30 –</w:t>
      </w:r>
      <w:r w:rsidRPr="00810054">
        <w:rPr>
          <w:rFonts w:ascii="Dax-Bold" w:hAnsi="Dax-Bold"/>
          <w:sz w:val="24"/>
          <w:szCs w:val="24"/>
        </w:rPr>
        <w:t xml:space="preserve"> A apuração dos votos será realizada pela Comissão Eleitoral, na presença dos fiscais, se houverem, ou de outros interessados, imediatamente após o encerramento do pleito.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31 –</w:t>
      </w:r>
      <w:r w:rsidRPr="00810054">
        <w:rPr>
          <w:rFonts w:ascii="Dax-Bold" w:hAnsi="Dax-Bold"/>
          <w:sz w:val="24"/>
          <w:szCs w:val="24"/>
        </w:rPr>
        <w:t xml:space="preserve"> Somente serão computadas as cédulas sem rasuras e os votos que não apresentem dúvidas ou dupla interpretação.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32 –</w:t>
      </w:r>
      <w:r w:rsidRPr="00810054">
        <w:rPr>
          <w:rFonts w:ascii="Dax-Bold" w:hAnsi="Dax-Bold"/>
          <w:sz w:val="24"/>
          <w:szCs w:val="24"/>
        </w:rPr>
        <w:t xml:space="preserve"> Serão considerados eleitos, como membros efetivos, os candidatos que obtiverem o maior número de votos, por nível profissional, seguido de seus membros suplentes na mesma ordem decrescente.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único:</w:t>
      </w:r>
      <w:r w:rsidRPr="00810054">
        <w:rPr>
          <w:rFonts w:ascii="Dax-Bold" w:hAnsi="Dax-Bold"/>
          <w:sz w:val="24"/>
          <w:szCs w:val="24"/>
        </w:rPr>
        <w:t xml:space="preserve"> Em caso de empate, assumirá o candidato eleito que tiver maior tempo de contrato de trabalho na entidade.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lastRenderedPageBreak/>
        <w:t>Art. 33 –</w:t>
      </w:r>
      <w:r w:rsidRPr="00810054">
        <w:rPr>
          <w:rFonts w:ascii="Dax-Bold" w:hAnsi="Dax-Bold"/>
          <w:sz w:val="24"/>
          <w:szCs w:val="24"/>
        </w:rPr>
        <w:t xml:space="preserve"> Os candidatos que receberam votos, mas não foram eleitos como membros efetivos ou suplentes deverão ser, também, relacionados por nível profissional na ata da eleição e constar da li</w:t>
      </w:r>
      <w:r>
        <w:rPr>
          <w:rFonts w:ascii="Dax-Bold" w:hAnsi="Dax-Bold"/>
          <w:sz w:val="24"/>
          <w:szCs w:val="24"/>
        </w:rPr>
        <w:t>sta dos resultados das eleições.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Parágrafo único: </w:t>
      </w:r>
      <w:r w:rsidRPr="00810054">
        <w:rPr>
          <w:rFonts w:ascii="Dax-Bold" w:hAnsi="Dax-Bold"/>
          <w:sz w:val="24"/>
          <w:szCs w:val="24"/>
        </w:rPr>
        <w:t>Os candidatos indicados no caput deste artigo assumirão o mandato em caso de afastamento temporário, desistência ou destituição, segundo consta no Art. 16, Incisos II e III.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34 –</w:t>
      </w:r>
      <w:r w:rsidRPr="00810054">
        <w:rPr>
          <w:rFonts w:ascii="Dax-Bold" w:hAnsi="Dax-Bold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houverem.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único:</w:t>
      </w:r>
      <w:r w:rsidRPr="00810054">
        <w:rPr>
          <w:rFonts w:ascii="Dax-Bold" w:hAnsi="Dax-Bold"/>
          <w:sz w:val="24"/>
          <w:szCs w:val="24"/>
        </w:rPr>
        <w:t xml:space="preserve"> O Presidente da Comissão Eleitoral encaminhará os resultados das eleições com a respectiva ata à Gerência do Órgão de Enfermagem, imediatamente após o término da apuração.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35 –</w:t>
      </w:r>
      <w:r w:rsidRPr="00810054">
        <w:rPr>
          <w:rFonts w:ascii="Dax-Bold" w:hAnsi="Dax-Bold"/>
          <w:sz w:val="24"/>
          <w:szCs w:val="24"/>
        </w:rPr>
        <w:t xml:space="preserve"> A Gerência do Órgão de Enfermagem proclamará os resultados das eleições através de edital interno, no primeiro dia útil após o seu recebimento.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36 –</w:t>
      </w:r>
      <w:r w:rsidRPr="00810054">
        <w:rPr>
          <w:rFonts w:ascii="Dax-Bold" w:hAnsi="Dax-Bold"/>
          <w:sz w:val="24"/>
          <w:szCs w:val="24"/>
        </w:rPr>
        <w:t xml:space="preserve"> Os recursos relativos ao pleito somente serão recebidos pela Comissão Eleitoral se entregues, por escrito, até 48 (quarenta e oito) horas após a publicação dos resultados</w:t>
      </w:r>
      <w:r w:rsidRPr="00810054">
        <w:rPr>
          <w:rFonts w:ascii="Dax-Bold" w:hAnsi="Dax-Bold"/>
          <w:color w:val="FF0000"/>
          <w:sz w:val="24"/>
          <w:szCs w:val="24"/>
        </w:rPr>
        <w:t xml:space="preserve"> </w:t>
      </w:r>
      <w:r w:rsidRPr="00810054">
        <w:rPr>
          <w:rFonts w:ascii="Dax-Bold" w:hAnsi="Dax-Bold"/>
          <w:sz w:val="24"/>
          <w:szCs w:val="24"/>
        </w:rPr>
        <w:t>pela Gerência do Órgão de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primeiro</w:t>
      </w:r>
      <w:r w:rsidRPr="00810054">
        <w:rPr>
          <w:rFonts w:ascii="Dax-Bold" w:hAnsi="Dax-Bold"/>
          <w:sz w:val="24"/>
          <w:szCs w:val="24"/>
        </w:rPr>
        <w:t>: O recurso será julgado pela Comissão Eleitoral no prazo máximo de 05 (cinco) dias.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Parágrafo segundo:</w:t>
      </w:r>
      <w:r w:rsidRPr="00810054">
        <w:rPr>
          <w:rFonts w:ascii="Dax-Bold" w:hAnsi="Dax-Bold"/>
          <w:sz w:val="24"/>
          <w:szCs w:val="24"/>
        </w:rPr>
        <w:t xml:space="preserve"> Caso necessário, o recurso terá como segunda instância a Comissão de</w:t>
      </w:r>
      <w:r>
        <w:rPr>
          <w:rFonts w:ascii="Dax-Bold" w:hAnsi="Dax-Bold"/>
          <w:sz w:val="24"/>
          <w:szCs w:val="24"/>
        </w:rPr>
        <w:t xml:space="preserve"> Ética do COREN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37 –</w:t>
      </w:r>
      <w:r w:rsidRPr="00810054">
        <w:rPr>
          <w:rFonts w:ascii="Dax-Bold" w:hAnsi="Dax-Bold"/>
          <w:sz w:val="24"/>
          <w:szCs w:val="24"/>
        </w:rPr>
        <w:t xml:space="preserve"> A Gerência do Órgão de Enfermagem, no prazo de 15 (quinze) d</w:t>
      </w:r>
      <w:r>
        <w:rPr>
          <w:rFonts w:ascii="Dax-Bold" w:hAnsi="Dax-Bold"/>
          <w:sz w:val="24"/>
          <w:szCs w:val="24"/>
        </w:rPr>
        <w:t>ias a contar da data do pleito.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38 –</w:t>
      </w:r>
      <w:r w:rsidRPr="00810054">
        <w:rPr>
          <w:rFonts w:ascii="Dax-Bold" w:hAnsi="Dax-Bold"/>
          <w:sz w:val="24"/>
          <w:szCs w:val="24"/>
        </w:rPr>
        <w:t xml:space="preserve"> Somente após a homol</w:t>
      </w:r>
      <w:r>
        <w:rPr>
          <w:rFonts w:ascii="Dax-Bold" w:hAnsi="Dax-Bold"/>
          <w:sz w:val="24"/>
          <w:szCs w:val="24"/>
        </w:rPr>
        <w:t>ogação pelo Plenário do COREN</w:t>
      </w:r>
      <w:r w:rsidRPr="00810054">
        <w:rPr>
          <w:rFonts w:ascii="Dax-Bold" w:hAnsi="Dax-Bold"/>
          <w:sz w:val="24"/>
          <w:szCs w:val="24"/>
        </w:rPr>
        <w:t xml:space="preserve"> e </w:t>
      </w:r>
      <w:r>
        <w:rPr>
          <w:rFonts w:ascii="Dax-Bold" w:hAnsi="Dax-Bold"/>
          <w:sz w:val="24"/>
          <w:szCs w:val="24"/>
        </w:rPr>
        <w:t>a nomeação por Portaria emitida.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CAPÍTULO V</w:t>
      </w:r>
    </w:p>
    <w:p w:rsidR="00941646" w:rsidRPr="00810054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Das competências</w:t>
      </w:r>
    </w:p>
    <w:p w:rsidR="00941646" w:rsidRPr="00810054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39 – </w:t>
      </w:r>
      <w:r>
        <w:rPr>
          <w:rFonts w:ascii="Dax-Bold" w:hAnsi="Dax-Bold"/>
          <w:sz w:val="24"/>
          <w:szCs w:val="24"/>
        </w:rPr>
        <w:t>A CEE</w:t>
      </w:r>
      <w:r w:rsidRPr="00810054">
        <w:rPr>
          <w:rFonts w:ascii="Dax-Bold" w:hAnsi="Dax-Bold"/>
          <w:sz w:val="24"/>
          <w:szCs w:val="24"/>
        </w:rPr>
        <w:t xml:space="preserve"> tem as seguintes competências: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I – </w:t>
      </w:r>
      <w:r>
        <w:rPr>
          <w:rFonts w:ascii="Dax-Bold" w:hAnsi="Dax-Bold"/>
          <w:sz w:val="24"/>
          <w:szCs w:val="24"/>
        </w:rPr>
        <w:t>Divulgar os objetivos da CEE</w:t>
      </w:r>
      <w:r w:rsidRPr="00810054">
        <w:rPr>
          <w:rFonts w:ascii="Dax-Bold" w:hAnsi="Dax-Bold"/>
          <w:sz w:val="24"/>
          <w:szCs w:val="24"/>
        </w:rPr>
        <w:t>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II – </w:t>
      </w:r>
      <w:r w:rsidRPr="00810054">
        <w:rPr>
          <w:rFonts w:ascii="Dax-Bold" w:hAnsi="Dax-Bold"/>
          <w:sz w:val="24"/>
          <w:szCs w:val="24"/>
        </w:rPr>
        <w:t>Divulgar o Código de Ética dos Profissionais de Enfermagem e as demais normas disciplinares e éticas do exercício profissional.</w:t>
      </w: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III – </w:t>
      </w:r>
      <w:r w:rsidRPr="00810054">
        <w:rPr>
          <w:rFonts w:ascii="Dax-Bold" w:hAnsi="Dax-Bold"/>
          <w:sz w:val="24"/>
          <w:szCs w:val="24"/>
        </w:rPr>
        <w:t>Promover e/ou participar de reuniões, seminários ou atividades similares, que visem a interpretação do Código de Ética dos Profissionais de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IV – </w:t>
      </w:r>
      <w:r w:rsidRPr="00810054">
        <w:rPr>
          <w:rFonts w:ascii="Dax-Bold" w:hAnsi="Dax-Bold"/>
          <w:sz w:val="24"/>
          <w:szCs w:val="24"/>
        </w:rPr>
        <w:t>Assessorar a Gerência do Órgão de Enfermagem da entidade nas questões éticas.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V – </w:t>
      </w:r>
      <w:r w:rsidRPr="00810054">
        <w:rPr>
          <w:rFonts w:ascii="Dax-Bold" w:hAnsi="Dax-Bold"/>
          <w:sz w:val="24"/>
          <w:szCs w:val="24"/>
        </w:rPr>
        <w:t>Orientar a equipe de Enfermagem sobre o comportamento ético-profissional e sobre as implicações decorrentes de atitudes não</w:t>
      </w:r>
      <w:r w:rsidRPr="00810054">
        <w:rPr>
          <w:rFonts w:ascii="Dax-Bold" w:hAnsi="Dax-Bold"/>
          <w:color w:val="FF0000"/>
          <w:sz w:val="24"/>
          <w:szCs w:val="24"/>
        </w:rPr>
        <w:t xml:space="preserve"> </w:t>
      </w:r>
      <w:r w:rsidRPr="00810054">
        <w:rPr>
          <w:rFonts w:ascii="Dax-Bold" w:hAnsi="Dax-Bold"/>
          <w:sz w:val="24"/>
          <w:szCs w:val="24"/>
        </w:rPr>
        <w:t>éticas.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VI – </w:t>
      </w:r>
      <w:r w:rsidRPr="00810054">
        <w:rPr>
          <w:rFonts w:ascii="Dax-Bold" w:hAnsi="Dax-Bold"/>
          <w:sz w:val="24"/>
          <w:szCs w:val="24"/>
        </w:rPr>
        <w:t>Orientar clientes, familiares e demais interessados sobre questões éticas relativas ao exercício profissional da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VII – </w:t>
      </w:r>
      <w:r w:rsidRPr="00810054">
        <w:rPr>
          <w:rFonts w:ascii="Dax-Bold" w:hAnsi="Dax-Bold"/>
          <w:sz w:val="24"/>
          <w:szCs w:val="24"/>
        </w:rPr>
        <w:t>Promover e/ou participar de atividades multiprofissionais referentes à ética.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VIII – </w:t>
      </w:r>
      <w:r w:rsidRPr="00810054">
        <w:rPr>
          <w:rFonts w:ascii="Dax-Bold" w:hAnsi="Dax-Bold"/>
          <w:sz w:val="24"/>
          <w:szCs w:val="24"/>
        </w:rPr>
        <w:t>Apreciar e emitir parecer sobre questões éticas referentes à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lastRenderedPageBreak/>
        <w:t xml:space="preserve">IX – </w:t>
      </w:r>
      <w:r w:rsidRPr="00810054">
        <w:rPr>
          <w:rFonts w:ascii="Dax-Bold" w:hAnsi="Dax-Bold"/>
          <w:sz w:val="24"/>
          <w:szCs w:val="24"/>
        </w:rPr>
        <w:t>Apreciar e emitir parecer sobre os aspectos éticos de projetos de ensino e de pesquisa da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X – </w:t>
      </w:r>
      <w:r w:rsidRPr="00810054">
        <w:rPr>
          <w:rFonts w:ascii="Dax-Bold" w:hAnsi="Dax-Bold"/>
          <w:sz w:val="24"/>
          <w:szCs w:val="24"/>
        </w:rPr>
        <w:t>Zelar pelo exercício ético dos profissionais de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XI –</w:t>
      </w:r>
      <w:r w:rsidRPr="00810054">
        <w:rPr>
          <w:rFonts w:ascii="Dax-Bold" w:hAnsi="Dax-Bold"/>
          <w:sz w:val="24"/>
          <w:szCs w:val="24"/>
        </w:rPr>
        <w:t xml:space="preserve"> Averiguar: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a)</w:t>
      </w:r>
      <w:r w:rsidRPr="00810054">
        <w:rPr>
          <w:rFonts w:ascii="Dax-Bold" w:hAnsi="Dax-Bold"/>
          <w:sz w:val="24"/>
          <w:szCs w:val="24"/>
        </w:rPr>
        <w:t xml:space="preserve"> O exercício ético dos profissionais da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b)</w:t>
      </w:r>
      <w:r w:rsidRPr="00810054">
        <w:rPr>
          <w:rFonts w:ascii="Dax-Bold" w:hAnsi="Dax-Bold"/>
          <w:sz w:val="24"/>
          <w:szCs w:val="24"/>
        </w:rPr>
        <w:t xml:space="preserve"> As condições oferecidas pela entidade e sua compatibilidade com o desempenho ético-profissional.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c)</w:t>
      </w:r>
      <w:r w:rsidRPr="00810054">
        <w:rPr>
          <w:rFonts w:ascii="Dax-Bold" w:hAnsi="Dax-Bold"/>
          <w:sz w:val="24"/>
          <w:szCs w:val="24"/>
        </w:rPr>
        <w:t xml:space="preserve"> A qualidade de atendimento dispensada à clientela pelos profissionais de Enfermagem.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XII –</w:t>
      </w:r>
      <w:r w:rsidRPr="00810054">
        <w:rPr>
          <w:rFonts w:ascii="Dax-Bold" w:hAnsi="Dax-Bold"/>
          <w:sz w:val="24"/>
          <w:szCs w:val="24"/>
        </w:rPr>
        <w:t xml:space="preserve"> Averiguar denúncias, ou atitudes não</w:t>
      </w:r>
      <w:r w:rsidRPr="00810054">
        <w:rPr>
          <w:rFonts w:ascii="Dax-Bold" w:hAnsi="Dax-Bold"/>
          <w:color w:val="FF0000"/>
          <w:sz w:val="24"/>
          <w:szCs w:val="24"/>
        </w:rPr>
        <w:t xml:space="preserve"> </w:t>
      </w:r>
      <w:r w:rsidRPr="00810054">
        <w:rPr>
          <w:rFonts w:ascii="Dax-Bold" w:hAnsi="Dax-Bold"/>
          <w:sz w:val="24"/>
          <w:szCs w:val="24"/>
        </w:rPr>
        <w:t>éticas praticadas por profissionais de Enfermagem.</w:t>
      </w:r>
    </w:p>
    <w:p w:rsidR="00941646" w:rsidRPr="00810054" w:rsidRDefault="00941646" w:rsidP="00941646">
      <w:pPr>
        <w:jc w:val="both"/>
        <w:rPr>
          <w:rFonts w:ascii="Dax-Bold" w:hAnsi="Dax-Bold"/>
          <w:color w:val="FF0000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XIII –</w:t>
      </w:r>
      <w:r w:rsidRPr="00810054">
        <w:rPr>
          <w:rFonts w:ascii="Dax-Bold" w:hAnsi="Dax-Bold"/>
          <w:sz w:val="24"/>
          <w:szCs w:val="24"/>
        </w:rPr>
        <w:t xml:space="preserve"> Com</w:t>
      </w:r>
      <w:r>
        <w:rPr>
          <w:rFonts w:ascii="Dax-Bold" w:hAnsi="Dax-Bold"/>
          <w:sz w:val="24"/>
          <w:szCs w:val="24"/>
        </w:rPr>
        <w:t>unicar, por escrito, ao COREN</w:t>
      </w:r>
      <w:r w:rsidRPr="00810054">
        <w:rPr>
          <w:rFonts w:ascii="Dax-Bold" w:hAnsi="Dax-Bold"/>
          <w:sz w:val="24"/>
          <w:szCs w:val="24"/>
        </w:rPr>
        <w:t>, as irregularidades ou infrações éticas detectadas.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XIV –</w:t>
      </w:r>
      <w:r w:rsidRPr="00810054">
        <w:rPr>
          <w:rFonts w:ascii="Dax-Bold" w:hAnsi="Dax-Bold"/>
          <w:sz w:val="24"/>
          <w:szCs w:val="24"/>
        </w:rPr>
        <w:t xml:space="preserve"> Encaminhar anualmente ao CORE</w:t>
      </w:r>
      <w:r>
        <w:rPr>
          <w:rFonts w:ascii="Dax-Bold" w:hAnsi="Dax-Bold"/>
          <w:sz w:val="24"/>
          <w:szCs w:val="24"/>
        </w:rPr>
        <w:t xml:space="preserve">N </w:t>
      </w:r>
      <w:r w:rsidRPr="00810054">
        <w:rPr>
          <w:rFonts w:ascii="Dax-Bold" w:hAnsi="Dax-Bold"/>
          <w:sz w:val="24"/>
          <w:szCs w:val="24"/>
        </w:rPr>
        <w:t>e à Gerência do Órgão de Enfermagem, o planejamento das atividades a serem desenvolvidas e o relatório das atividades do ano anterior até primeiro de março.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XV –</w:t>
      </w:r>
      <w:r w:rsidRPr="00810054">
        <w:rPr>
          <w:rFonts w:ascii="Dax-Bold" w:hAnsi="Dax-Bold"/>
          <w:sz w:val="24"/>
          <w:szCs w:val="24"/>
        </w:rPr>
        <w:t xml:space="preserve"> Solicitar assessoramento d</w:t>
      </w:r>
      <w:r>
        <w:rPr>
          <w:rFonts w:ascii="Dax-Bold" w:hAnsi="Dax-Bold"/>
          <w:sz w:val="24"/>
          <w:szCs w:val="24"/>
        </w:rPr>
        <w:t xml:space="preserve">a Comissão de Ética do COREN </w:t>
      </w:r>
      <w:r w:rsidRPr="00810054">
        <w:rPr>
          <w:rFonts w:ascii="Dax-Bold" w:hAnsi="Dax-Bold"/>
          <w:sz w:val="24"/>
          <w:szCs w:val="24"/>
        </w:rPr>
        <w:t>em caso de necessidade.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XVI –</w:t>
      </w:r>
      <w:r w:rsidRPr="00810054">
        <w:rPr>
          <w:rFonts w:ascii="Dax-Bold" w:hAnsi="Dax-Bold"/>
          <w:sz w:val="24"/>
          <w:szCs w:val="24"/>
        </w:rPr>
        <w:t xml:space="preserve"> Cumprir e fazer cumprir as disposições deste regimento.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40 –</w:t>
      </w:r>
      <w:r>
        <w:rPr>
          <w:rFonts w:ascii="Dax-Bold" w:hAnsi="Dax-Bold"/>
          <w:sz w:val="24"/>
          <w:szCs w:val="24"/>
        </w:rPr>
        <w:t xml:space="preserve"> Compete ao Coordenador da CEE: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 –</w:t>
      </w:r>
      <w:r w:rsidRPr="00810054">
        <w:rPr>
          <w:rFonts w:ascii="Dax-Bold" w:hAnsi="Dax-Bold"/>
          <w:sz w:val="24"/>
          <w:szCs w:val="24"/>
        </w:rPr>
        <w:t xml:space="preserve"> Convocar e presidir as reuniões.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II –</w:t>
      </w:r>
      <w:r w:rsidRPr="00810054">
        <w:rPr>
          <w:rFonts w:ascii="Dax-Bold" w:hAnsi="Dax-Bold"/>
          <w:sz w:val="24"/>
          <w:szCs w:val="24"/>
        </w:rPr>
        <w:t xml:space="preserve"> Propor a pauta da reunião.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III –</w:t>
      </w:r>
      <w:r w:rsidRPr="00810054">
        <w:rPr>
          <w:rFonts w:ascii="Dax-Bold" w:hAnsi="Dax-Bold"/>
          <w:sz w:val="24"/>
          <w:szCs w:val="24"/>
        </w:rPr>
        <w:t xml:space="preserve"> Propor a redação de documentos que serão discutidos e submetidos à aprovação.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IV –</w:t>
      </w:r>
      <w:r w:rsidRPr="00810054">
        <w:rPr>
          <w:rFonts w:ascii="Dax-Bold" w:hAnsi="Dax-Bold"/>
          <w:sz w:val="24"/>
          <w:szCs w:val="24"/>
        </w:rPr>
        <w:t xml:space="preserve"> R</w:t>
      </w:r>
      <w:r>
        <w:rPr>
          <w:rFonts w:ascii="Dax-Bold" w:hAnsi="Dax-Bold"/>
          <w:sz w:val="24"/>
          <w:szCs w:val="24"/>
        </w:rPr>
        <w:t>epresentar a CEE</w:t>
      </w:r>
      <w:r w:rsidRPr="00810054">
        <w:rPr>
          <w:rFonts w:ascii="Dax-Bold" w:hAnsi="Dax-Bold"/>
          <w:sz w:val="24"/>
          <w:szCs w:val="24"/>
        </w:rPr>
        <w:t xml:space="preserve"> junto ao Órgão de Enfermagem da entidade.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 –</w:t>
      </w:r>
      <w:r w:rsidRPr="00810054">
        <w:rPr>
          <w:rFonts w:ascii="Dax-Bold" w:hAnsi="Dax-Bold"/>
          <w:sz w:val="24"/>
          <w:szCs w:val="24"/>
        </w:rPr>
        <w:t xml:space="preserve"> Representar ou indicar representante, onde se fizer necessária a pr</w:t>
      </w:r>
      <w:r>
        <w:rPr>
          <w:rFonts w:ascii="Dax-Bold" w:hAnsi="Dax-Bold"/>
          <w:sz w:val="24"/>
          <w:szCs w:val="24"/>
        </w:rPr>
        <w:t>esença ou a participação da CEE</w:t>
      </w:r>
      <w:r w:rsidRPr="00810054">
        <w:rPr>
          <w:rFonts w:ascii="Dax-Bold" w:hAnsi="Dax-Bold"/>
          <w:sz w:val="24"/>
          <w:szCs w:val="24"/>
        </w:rPr>
        <w:t>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VI –</w:t>
      </w:r>
      <w:r>
        <w:rPr>
          <w:rFonts w:ascii="Dax-Bold" w:hAnsi="Dax-Bold"/>
          <w:sz w:val="24"/>
          <w:szCs w:val="24"/>
        </w:rPr>
        <w:t xml:space="preserve"> Encaminhar as decisões da CEE </w:t>
      </w:r>
      <w:r w:rsidRPr="00810054">
        <w:rPr>
          <w:rFonts w:ascii="Dax-Bold" w:hAnsi="Dax-Bold"/>
          <w:sz w:val="24"/>
          <w:szCs w:val="24"/>
        </w:rPr>
        <w:t>segundo a indicação.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VII –</w:t>
      </w:r>
      <w:r w:rsidRPr="00810054">
        <w:rPr>
          <w:rFonts w:ascii="Dax-Bold" w:hAnsi="Dax-Bold"/>
          <w:sz w:val="24"/>
          <w:szCs w:val="24"/>
        </w:rPr>
        <w:t xml:space="preserve"> Elaborar, juntamente com os demais membros da Comissão, o planejamento e o relatório anua</w:t>
      </w:r>
      <w:r>
        <w:rPr>
          <w:rFonts w:ascii="Dax-Bold" w:hAnsi="Dax-Bold"/>
          <w:sz w:val="24"/>
          <w:szCs w:val="24"/>
        </w:rPr>
        <w:t xml:space="preserve">is para a direção administrativa </w:t>
      </w:r>
      <w:proofErr w:type="gramStart"/>
      <w:r>
        <w:rPr>
          <w:rFonts w:ascii="Dax-Bold" w:hAnsi="Dax-Bold"/>
          <w:sz w:val="24"/>
          <w:szCs w:val="24"/>
        </w:rPr>
        <w:t>se  necessário</w:t>
      </w:r>
      <w:proofErr w:type="gramEnd"/>
      <w:r>
        <w:rPr>
          <w:rFonts w:ascii="Dax-Bold" w:hAnsi="Dax-Bold"/>
          <w:sz w:val="24"/>
          <w:szCs w:val="24"/>
        </w:rPr>
        <w:t>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VIII –</w:t>
      </w:r>
      <w:r>
        <w:rPr>
          <w:rFonts w:ascii="Dax-Bold" w:hAnsi="Dax-Bold"/>
          <w:sz w:val="24"/>
          <w:szCs w:val="24"/>
        </w:rPr>
        <w:t xml:space="preserve"> Representar o COREN</w:t>
      </w:r>
      <w:r w:rsidRPr="00810054">
        <w:rPr>
          <w:rFonts w:ascii="Dax-Bold" w:hAnsi="Dax-Bold"/>
          <w:sz w:val="24"/>
          <w:szCs w:val="24"/>
        </w:rPr>
        <w:t xml:space="preserve"> em eventos, segundo a solicitação.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IX –</w:t>
      </w:r>
      <w:r w:rsidRPr="00810054">
        <w:rPr>
          <w:rFonts w:ascii="Dax-Bold" w:hAnsi="Dax-Bold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41.</w:t>
      </w:r>
      <w:r>
        <w:rPr>
          <w:rFonts w:ascii="Dax-Bold" w:hAnsi="Dax-Bold"/>
          <w:sz w:val="24"/>
          <w:szCs w:val="24"/>
        </w:rPr>
        <w:t xml:space="preserve"> Compete ao Secretário da CEE</w:t>
      </w:r>
      <w:r w:rsidRPr="00810054">
        <w:rPr>
          <w:rFonts w:ascii="Dax-Bold" w:hAnsi="Dax-Bold"/>
          <w:sz w:val="24"/>
          <w:szCs w:val="24"/>
        </w:rPr>
        <w:t>: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I – </w:t>
      </w:r>
      <w:r>
        <w:rPr>
          <w:rFonts w:ascii="Dax-Bold" w:hAnsi="Dax-Bold"/>
          <w:sz w:val="24"/>
          <w:szCs w:val="24"/>
        </w:rPr>
        <w:t>Secretariar as reuniões da CEE</w:t>
      </w:r>
      <w:r w:rsidRPr="00810054">
        <w:rPr>
          <w:rFonts w:ascii="Dax-Bold" w:hAnsi="Dax-Bold"/>
          <w:sz w:val="24"/>
          <w:szCs w:val="24"/>
        </w:rPr>
        <w:t>, redigindo atas e documentos.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II – </w:t>
      </w:r>
      <w:r w:rsidRPr="00810054">
        <w:rPr>
          <w:rFonts w:ascii="Dax-Bold" w:hAnsi="Dax-Bold"/>
          <w:sz w:val="24"/>
          <w:szCs w:val="24"/>
        </w:rPr>
        <w:t>Providenciar a reprodução de documentos.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III – </w:t>
      </w:r>
      <w:r>
        <w:rPr>
          <w:rFonts w:ascii="Dax-Bold" w:hAnsi="Dax-Bold"/>
          <w:sz w:val="24"/>
          <w:szCs w:val="24"/>
        </w:rPr>
        <w:t>Encaminhar o expediente da CEE</w:t>
      </w:r>
      <w:r w:rsidRPr="00810054">
        <w:rPr>
          <w:rFonts w:ascii="Dax-Bold" w:hAnsi="Dax-Bold"/>
          <w:sz w:val="24"/>
          <w:szCs w:val="24"/>
        </w:rPr>
        <w:t>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IV –</w:t>
      </w:r>
      <w:r w:rsidRPr="00810054">
        <w:rPr>
          <w:rFonts w:ascii="Dax-Bold" w:hAnsi="Dax-Bold"/>
          <w:sz w:val="24"/>
          <w:szCs w:val="24"/>
        </w:rPr>
        <w:t xml:space="preserve"> Arquivar uma cópia de todos os documentos.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 –</w:t>
      </w:r>
      <w:r w:rsidRPr="00810054">
        <w:rPr>
          <w:rFonts w:ascii="Dax-Bold" w:hAnsi="Dax-Bold"/>
          <w:sz w:val="24"/>
          <w:szCs w:val="24"/>
        </w:rPr>
        <w:t xml:space="preserve"> Elaborar, juntamente com os demais membros da Comissão, o planejamento e o relatório anuais.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VI –</w:t>
      </w:r>
      <w:r w:rsidRPr="00810054">
        <w:rPr>
          <w:rFonts w:ascii="Dax-Bold" w:hAnsi="Dax-Bold"/>
          <w:sz w:val="24"/>
          <w:szCs w:val="24"/>
        </w:rPr>
        <w:t xml:space="preserve"> Presidir as reuniões nos impedimentos do Coordenador.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VII –</w:t>
      </w:r>
      <w:r>
        <w:rPr>
          <w:rFonts w:ascii="Dax-Bold" w:hAnsi="Dax-Bold"/>
          <w:sz w:val="24"/>
          <w:szCs w:val="24"/>
        </w:rPr>
        <w:t xml:space="preserve"> Representar a CEE</w:t>
      </w:r>
      <w:r w:rsidRPr="00810054">
        <w:rPr>
          <w:rFonts w:ascii="Dax-Bold" w:hAnsi="Dax-Bold"/>
          <w:sz w:val="24"/>
          <w:szCs w:val="24"/>
        </w:rPr>
        <w:t xml:space="preserve"> nos impedimentos </w:t>
      </w:r>
      <w:proofErr w:type="gramStart"/>
      <w:r w:rsidRPr="00810054">
        <w:rPr>
          <w:rFonts w:ascii="Dax-Bold" w:hAnsi="Dax-Bold"/>
          <w:sz w:val="24"/>
          <w:szCs w:val="24"/>
        </w:rPr>
        <w:t>do  Coordenador</w:t>
      </w:r>
      <w:proofErr w:type="gramEnd"/>
      <w:r w:rsidRPr="00810054">
        <w:rPr>
          <w:rFonts w:ascii="Dax-Bold" w:hAnsi="Dax-Bold"/>
          <w:sz w:val="24"/>
          <w:szCs w:val="24"/>
        </w:rPr>
        <w:t xml:space="preserve">.                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VIII –</w:t>
      </w:r>
      <w:r w:rsidRPr="00810054">
        <w:rPr>
          <w:rFonts w:ascii="Dax-Bold" w:hAnsi="Dax-Bold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42 –</w:t>
      </w:r>
      <w:r w:rsidRPr="00810054">
        <w:rPr>
          <w:rFonts w:ascii="Dax-Bold" w:hAnsi="Dax-Bold"/>
          <w:sz w:val="24"/>
          <w:szCs w:val="24"/>
        </w:rPr>
        <w:t xml:space="preserve"> Comp</w:t>
      </w:r>
      <w:r>
        <w:rPr>
          <w:rFonts w:ascii="Dax-Bold" w:hAnsi="Dax-Bold"/>
          <w:sz w:val="24"/>
          <w:szCs w:val="24"/>
        </w:rPr>
        <w:t>ete aos membros efetivos da CEE</w:t>
      </w:r>
      <w:r w:rsidRPr="00810054">
        <w:rPr>
          <w:rFonts w:ascii="Dax-Bold" w:hAnsi="Dax-Bold"/>
          <w:sz w:val="24"/>
          <w:szCs w:val="24"/>
        </w:rPr>
        <w:t>: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 –</w:t>
      </w:r>
      <w:r w:rsidRPr="00810054">
        <w:rPr>
          <w:rFonts w:ascii="Dax-Bold" w:hAnsi="Dax-Bold"/>
          <w:sz w:val="24"/>
          <w:szCs w:val="24"/>
        </w:rPr>
        <w:t xml:space="preserve"> Comparecer e participar das reuniões.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II –</w:t>
      </w:r>
      <w:r w:rsidRPr="00810054">
        <w:rPr>
          <w:rFonts w:ascii="Dax-Bold" w:hAnsi="Dax-Bold"/>
          <w:sz w:val="24"/>
          <w:szCs w:val="24"/>
        </w:rPr>
        <w:t xml:space="preserve"> Emitir parecer sobre as questões propostas.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III –</w:t>
      </w:r>
      <w:r w:rsidRPr="00810054">
        <w:rPr>
          <w:rFonts w:ascii="Dax-Bold" w:hAnsi="Dax-Bold"/>
          <w:sz w:val="24"/>
          <w:szCs w:val="24"/>
        </w:rPr>
        <w:t xml:space="preserve"> Participar de reuniões ou programações relacionad</w:t>
      </w:r>
      <w:r>
        <w:rPr>
          <w:rFonts w:ascii="Dax-Bold" w:hAnsi="Dax-Bold"/>
          <w:sz w:val="24"/>
          <w:szCs w:val="24"/>
        </w:rPr>
        <w:t>as à ética, promovidas pela CEE</w:t>
      </w:r>
      <w:r w:rsidRPr="00810054">
        <w:rPr>
          <w:rFonts w:ascii="Dax-Bold" w:hAnsi="Dax-Bold"/>
          <w:sz w:val="24"/>
          <w:szCs w:val="24"/>
        </w:rPr>
        <w:t xml:space="preserve"> ou por outras entidades.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lastRenderedPageBreak/>
        <w:t>IV –</w:t>
      </w:r>
      <w:r>
        <w:rPr>
          <w:rFonts w:ascii="Dax-Bold" w:hAnsi="Dax-Bold"/>
          <w:sz w:val="24"/>
          <w:szCs w:val="24"/>
        </w:rPr>
        <w:t xml:space="preserve"> Representar a CEE</w:t>
      </w:r>
      <w:r w:rsidRPr="00810054">
        <w:rPr>
          <w:rFonts w:ascii="Dax-Bold" w:hAnsi="Dax-Bold"/>
          <w:sz w:val="24"/>
          <w:szCs w:val="24"/>
        </w:rPr>
        <w:t xml:space="preserve"> quando solicitado pelo Coordenador.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 –</w:t>
      </w:r>
      <w:r w:rsidRPr="00810054">
        <w:rPr>
          <w:rFonts w:ascii="Dax-Bold" w:hAnsi="Dax-Bold"/>
          <w:sz w:val="24"/>
          <w:szCs w:val="24"/>
        </w:rPr>
        <w:t xml:space="preserve"> Participar, através de voto, das de</w:t>
      </w:r>
      <w:r>
        <w:rPr>
          <w:rFonts w:ascii="Dax-Bold" w:hAnsi="Dax-Bold"/>
          <w:sz w:val="24"/>
          <w:szCs w:val="24"/>
        </w:rPr>
        <w:t>cisões a serem tomadas pela CEE</w:t>
      </w:r>
      <w:r w:rsidRPr="00810054">
        <w:rPr>
          <w:rFonts w:ascii="Dax-Bold" w:hAnsi="Dax-Bold"/>
          <w:sz w:val="24"/>
          <w:szCs w:val="24"/>
        </w:rPr>
        <w:t>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VI –</w:t>
      </w:r>
      <w:r w:rsidRPr="00810054">
        <w:rPr>
          <w:rFonts w:ascii="Dax-Bold" w:hAnsi="Dax-Bold"/>
          <w:sz w:val="24"/>
          <w:szCs w:val="24"/>
        </w:rPr>
        <w:t xml:space="preserve"> Garantir a presença do suplente quando impedido de comparecer à reunião.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VII –</w:t>
      </w:r>
      <w:r w:rsidRPr="00810054">
        <w:rPr>
          <w:rFonts w:ascii="Dax-Bold" w:hAnsi="Dax-Bold"/>
          <w:sz w:val="24"/>
          <w:szCs w:val="24"/>
        </w:rPr>
        <w:t xml:space="preserve"> Participar da elaboração do planejamento e relatório anuais.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VIII –</w:t>
      </w:r>
      <w:r w:rsidRPr="00810054">
        <w:rPr>
          <w:rFonts w:ascii="Dax-Bold" w:hAnsi="Dax-Bold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Art. 43 –</w:t>
      </w:r>
      <w:r w:rsidRPr="00810054">
        <w:rPr>
          <w:rFonts w:ascii="Dax-Bold" w:hAnsi="Dax-Bold"/>
          <w:sz w:val="24"/>
          <w:szCs w:val="24"/>
        </w:rPr>
        <w:t xml:space="preserve"> Compe</w:t>
      </w:r>
      <w:r>
        <w:rPr>
          <w:rFonts w:ascii="Dax-Bold" w:hAnsi="Dax-Bold"/>
          <w:sz w:val="24"/>
          <w:szCs w:val="24"/>
        </w:rPr>
        <w:t>te aos membros suplentes da CEE</w:t>
      </w:r>
      <w:r w:rsidRPr="00810054">
        <w:rPr>
          <w:rFonts w:ascii="Dax-Bold" w:hAnsi="Dax-Bold"/>
          <w:sz w:val="24"/>
          <w:szCs w:val="24"/>
        </w:rPr>
        <w:t>: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I – </w:t>
      </w:r>
      <w:r w:rsidRPr="00810054">
        <w:rPr>
          <w:rFonts w:ascii="Dax-Bold" w:hAnsi="Dax-Bold"/>
          <w:sz w:val="24"/>
          <w:szCs w:val="24"/>
        </w:rPr>
        <w:t>Substituir os respectivos membros efetivos nos seus impedimentos.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II –</w:t>
      </w:r>
      <w:r>
        <w:rPr>
          <w:rFonts w:ascii="Dax-Bold" w:hAnsi="Dax-Bold"/>
          <w:sz w:val="24"/>
          <w:szCs w:val="24"/>
        </w:rPr>
        <w:t xml:space="preserve"> Participar das reuniões da CEE</w:t>
      </w:r>
      <w:r w:rsidRPr="00810054">
        <w:rPr>
          <w:rFonts w:ascii="Dax-Bold" w:hAnsi="Dax-Bold"/>
          <w:sz w:val="24"/>
          <w:szCs w:val="24"/>
        </w:rPr>
        <w:t>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III –</w:t>
      </w:r>
      <w:r w:rsidRPr="00810054">
        <w:rPr>
          <w:rFonts w:ascii="Dax-Bold" w:hAnsi="Dax-Bold"/>
          <w:sz w:val="24"/>
          <w:szCs w:val="24"/>
        </w:rPr>
        <w:t xml:space="preserve"> Participar das</w:t>
      </w:r>
      <w:r>
        <w:rPr>
          <w:rFonts w:ascii="Dax-Bold" w:hAnsi="Dax-Bold"/>
          <w:sz w:val="24"/>
          <w:szCs w:val="24"/>
        </w:rPr>
        <w:t xml:space="preserve"> atividades promovidas pela CEE</w:t>
      </w:r>
      <w:r w:rsidRPr="00810054">
        <w:rPr>
          <w:rFonts w:ascii="Dax-Bold" w:hAnsi="Dax-Bold"/>
          <w:sz w:val="24"/>
          <w:szCs w:val="24"/>
        </w:rPr>
        <w:t>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III –</w:t>
      </w:r>
      <w:r w:rsidRPr="00810054">
        <w:rPr>
          <w:rFonts w:ascii="Dax-Bold" w:hAnsi="Dax-Bold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  <w:proofErr w:type="gramStart"/>
      <w:r w:rsidRPr="00810054">
        <w:rPr>
          <w:rFonts w:ascii="Dax-Bold" w:hAnsi="Dax-Bold"/>
          <w:b/>
          <w:sz w:val="24"/>
          <w:szCs w:val="24"/>
        </w:rPr>
        <w:t xml:space="preserve">CAPÍTULO </w:t>
      </w:r>
      <w:r>
        <w:rPr>
          <w:rFonts w:ascii="Dax-Bold" w:hAnsi="Dax-Bold"/>
          <w:b/>
          <w:sz w:val="24"/>
          <w:szCs w:val="24"/>
        </w:rPr>
        <w:t xml:space="preserve"> </w:t>
      </w:r>
      <w:r w:rsidRPr="00810054">
        <w:rPr>
          <w:rFonts w:ascii="Dax-Bold" w:hAnsi="Dax-Bold"/>
          <w:b/>
          <w:sz w:val="24"/>
          <w:szCs w:val="24"/>
        </w:rPr>
        <w:t>VI</w:t>
      </w:r>
      <w:proofErr w:type="gramEnd"/>
    </w:p>
    <w:p w:rsidR="00941646" w:rsidRPr="00810054" w:rsidRDefault="00941646" w:rsidP="00941646">
      <w:pPr>
        <w:jc w:val="both"/>
        <w:rPr>
          <w:rFonts w:ascii="Dax-Bold" w:hAnsi="Dax-Bold"/>
          <w:b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Das disposições gerais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44 – </w:t>
      </w:r>
      <w:r w:rsidRPr="00810054">
        <w:rPr>
          <w:rFonts w:ascii="Dax-Bold" w:hAnsi="Dax-Bold"/>
          <w:sz w:val="24"/>
          <w:szCs w:val="24"/>
        </w:rPr>
        <w:t>Este regimento poderá s</w:t>
      </w:r>
      <w:r>
        <w:rPr>
          <w:rFonts w:ascii="Dax-Bold" w:hAnsi="Dax-Bold"/>
          <w:sz w:val="24"/>
          <w:szCs w:val="24"/>
        </w:rPr>
        <w:t>er alterado por proposta da CEE</w:t>
      </w:r>
      <w:r w:rsidRPr="00810054">
        <w:rPr>
          <w:rFonts w:ascii="Dax-Bold" w:hAnsi="Dax-Bold"/>
          <w:sz w:val="24"/>
          <w:szCs w:val="24"/>
        </w:rPr>
        <w:t>, da Gerência do Órgão de Enfermagem da e</w:t>
      </w:r>
      <w:r>
        <w:rPr>
          <w:rFonts w:ascii="Dax-Bold" w:hAnsi="Dax-Bold"/>
          <w:sz w:val="24"/>
          <w:szCs w:val="24"/>
        </w:rPr>
        <w:t>ntidade ou da Comissão de Ética.</w:t>
      </w:r>
    </w:p>
    <w:p w:rsidR="00941646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Parágrafo único: </w:t>
      </w:r>
      <w:r w:rsidRPr="00810054">
        <w:rPr>
          <w:rFonts w:ascii="Dax-Bold" w:hAnsi="Dax-Bold"/>
          <w:sz w:val="24"/>
          <w:szCs w:val="24"/>
        </w:rPr>
        <w:t>A alteração será s</w:t>
      </w:r>
      <w:r>
        <w:rPr>
          <w:rFonts w:ascii="Dax-Bold" w:hAnsi="Dax-Bold"/>
          <w:sz w:val="24"/>
          <w:szCs w:val="24"/>
        </w:rPr>
        <w:t>ubmetida à aprovação da Assemble</w:t>
      </w:r>
      <w:r w:rsidRPr="00810054">
        <w:rPr>
          <w:rFonts w:ascii="Dax-Bold" w:hAnsi="Dax-Bold"/>
          <w:sz w:val="24"/>
          <w:szCs w:val="24"/>
        </w:rPr>
        <w:t>ia da categoria da entidade</w:t>
      </w:r>
      <w:r>
        <w:rPr>
          <w:rFonts w:ascii="Dax-Bold" w:hAnsi="Dax-Bold"/>
          <w:sz w:val="24"/>
          <w:szCs w:val="24"/>
        </w:rPr>
        <w:t>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45 – </w:t>
      </w:r>
      <w:r w:rsidRPr="00810054">
        <w:rPr>
          <w:rFonts w:ascii="Dax-Bold" w:hAnsi="Dax-Bold"/>
          <w:sz w:val="24"/>
          <w:szCs w:val="24"/>
        </w:rPr>
        <w:t>A Gerência do Órgão de Enfermagem da entidade, garantirá as condições necessárias para o desenv</w:t>
      </w:r>
      <w:r>
        <w:rPr>
          <w:rFonts w:ascii="Dax-Bold" w:hAnsi="Dax-Bold"/>
          <w:sz w:val="24"/>
          <w:szCs w:val="24"/>
        </w:rPr>
        <w:t>olvimento das atividades da CEE</w:t>
      </w:r>
      <w:r w:rsidRPr="00810054">
        <w:rPr>
          <w:rFonts w:ascii="Dax-Bold" w:hAnsi="Dax-Bold"/>
          <w:sz w:val="24"/>
          <w:szCs w:val="24"/>
        </w:rPr>
        <w:t>.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46 – </w:t>
      </w:r>
      <w:r w:rsidRPr="00810054">
        <w:rPr>
          <w:rFonts w:ascii="Dax-Bold" w:hAnsi="Dax-Bold"/>
          <w:sz w:val="24"/>
          <w:szCs w:val="24"/>
        </w:rPr>
        <w:t xml:space="preserve">Os casos omissos serão decididos pela </w:t>
      </w:r>
      <w:r>
        <w:rPr>
          <w:rFonts w:ascii="Dax-Bold" w:hAnsi="Dax-Bold"/>
          <w:sz w:val="24"/>
          <w:szCs w:val="24"/>
        </w:rPr>
        <w:t>direção administrativa da Instituição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 xml:space="preserve">Art. 47 – </w:t>
      </w:r>
      <w:r w:rsidRPr="00810054">
        <w:rPr>
          <w:rFonts w:ascii="Dax-Bold" w:hAnsi="Dax-Bold"/>
          <w:sz w:val="24"/>
          <w:szCs w:val="24"/>
        </w:rPr>
        <w:t xml:space="preserve">Este regimento entrará em vigor </w:t>
      </w:r>
      <w:r>
        <w:rPr>
          <w:rFonts w:ascii="Dax-Bold" w:hAnsi="Dax-Bold"/>
          <w:sz w:val="24"/>
          <w:szCs w:val="24"/>
        </w:rPr>
        <w:t>após sua aprovação</w:t>
      </w: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</w:p>
    <w:p w:rsidR="00941646" w:rsidRPr="00810054" w:rsidRDefault="00941646" w:rsidP="00941646">
      <w:pPr>
        <w:jc w:val="both"/>
        <w:rPr>
          <w:rFonts w:ascii="Dax-Bold" w:hAnsi="Dax-Bold"/>
          <w:sz w:val="24"/>
          <w:szCs w:val="24"/>
        </w:rPr>
      </w:pPr>
    </w:p>
    <w:p w:rsidR="00941646" w:rsidRPr="00810054" w:rsidRDefault="00941646" w:rsidP="00941646">
      <w:pPr>
        <w:spacing w:line="360" w:lineRule="auto"/>
        <w:jc w:val="both"/>
        <w:rPr>
          <w:rFonts w:ascii="Dax-Bold" w:hAnsi="Dax-Bold"/>
          <w:sz w:val="24"/>
          <w:szCs w:val="24"/>
        </w:rPr>
      </w:pPr>
    </w:p>
    <w:p w:rsidR="00941646" w:rsidRDefault="00941646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941646" w:rsidRDefault="00941646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941646" w:rsidRDefault="00941646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941646" w:rsidRDefault="00941646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941646" w:rsidRDefault="00941646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941646" w:rsidRDefault="00941646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941646" w:rsidRDefault="00941646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941646" w:rsidRDefault="00941646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941646" w:rsidRDefault="00941646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401E91" w:rsidRDefault="00401E91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401E91" w:rsidRDefault="00401E91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401E91" w:rsidRDefault="00401E91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6B68D9" w:rsidRPr="00810054" w:rsidRDefault="006B68D9" w:rsidP="006B68D9">
      <w:pPr>
        <w:jc w:val="both"/>
        <w:rPr>
          <w:rFonts w:ascii="Dax-Bold" w:hAnsi="Dax-Bold"/>
          <w:b/>
          <w:sz w:val="24"/>
          <w:szCs w:val="24"/>
        </w:rPr>
      </w:pPr>
      <w:proofErr w:type="gramStart"/>
      <w:r w:rsidRPr="00810054">
        <w:rPr>
          <w:rFonts w:ascii="Dax-Bold" w:hAnsi="Dax-Bold"/>
          <w:b/>
          <w:sz w:val="24"/>
          <w:szCs w:val="24"/>
        </w:rPr>
        <w:lastRenderedPageBreak/>
        <w:t xml:space="preserve">CAPÍTULO </w:t>
      </w:r>
      <w:r>
        <w:rPr>
          <w:rFonts w:ascii="Dax-Bold" w:hAnsi="Dax-Bold"/>
          <w:b/>
          <w:sz w:val="24"/>
          <w:szCs w:val="24"/>
        </w:rPr>
        <w:t xml:space="preserve"> </w:t>
      </w:r>
      <w:r>
        <w:rPr>
          <w:rFonts w:ascii="Dax-Bold" w:hAnsi="Dax-Bold"/>
          <w:b/>
          <w:sz w:val="24"/>
          <w:szCs w:val="24"/>
        </w:rPr>
        <w:t>V</w:t>
      </w:r>
      <w:proofErr w:type="gramEnd"/>
    </w:p>
    <w:p w:rsidR="006B68D9" w:rsidRPr="00810054" w:rsidRDefault="006B68D9" w:rsidP="006B68D9">
      <w:pPr>
        <w:jc w:val="both"/>
        <w:rPr>
          <w:rFonts w:ascii="Dax-Bold" w:hAnsi="Dax-Bold"/>
          <w:b/>
          <w:sz w:val="24"/>
          <w:szCs w:val="24"/>
        </w:rPr>
      </w:pPr>
      <w:r w:rsidRPr="00810054">
        <w:rPr>
          <w:rFonts w:ascii="Dax-Bold" w:hAnsi="Dax-Bold"/>
          <w:b/>
          <w:sz w:val="24"/>
          <w:szCs w:val="24"/>
        </w:rPr>
        <w:t>D</w:t>
      </w:r>
      <w:r>
        <w:rPr>
          <w:rFonts w:ascii="Dax-Bold" w:hAnsi="Dax-Bold"/>
          <w:b/>
          <w:sz w:val="24"/>
          <w:szCs w:val="24"/>
        </w:rPr>
        <w:t>os responsáveis pela Revisão e Aprovação</w:t>
      </w:r>
      <w:bookmarkStart w:id="0" w:name="_GoBack"/>
      <w:bookmarkEnd w:id="0"/>
    </w:p>
    <w:p w:rsidR="00401E91" w:rsidRDefault="00401E91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tbl>
      <w:tblPr>
        <w:tblpPr w:leftFromText="141" w:rightFromText="141" w:vertAnchor="text" w:horzAnchor="margin" w:tblpY="125"/>
        <w:tblOverlap w:val="never"/>
        <w:tblW w:w="94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3"/>
        <w:gridCol w:w="3746"/>
        <w:gridCol w:w="4456"/>
      </w:tblGrid>
      <w:tr w:rsidR="006B68D9" w:rsidRPr="007032F5" w:rsidTr="006B68D9">
        <w:trPr>
          <w:trHeight w:val="82"/>
        </w:trPr>
        <w:tc>
          <w:tcPr>
            <w:tcW w:w="1253" w:type="dxa"/>
            <w:shd w:val="clear" w:color="auto" w:fill="AEAAAA"/>
            <w:vAlign w:val="center"/>
          </w:tcPr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b/>
                <w:sz w:val="22"/>
                <w:szCs w:val="24"/>
              </w:rPr>
            </w:pPr>
            <w:r w:rsidRPr="007032F5">
              <w:rPr>
                <w:rFonts w:ascii="Calibri" w:hAnsi="Calibri" w:cs="Calibri"/>
                <w:b/>
                <w:sz w:val="22"/>
                <w:szCs w:val="24"/>
              </w:rPr>
              <w:t>Elaboração</w:t>
            </w:r>
          </w:p>
        </w:tc>
        <w:tc>
          <w:tcPr>
            <w:tcW w:w="3746" w:type="dxa"/>
            <w:tcBorders>
              <w:right w:val="nil"/>
            </w:tcBorders>
            <w:shd w:val="clear" w:color="auto" w:fill="auto"/>
            <w:vAlign w:val="center"/>
          </w:tcPr>
          <w:p w:rsidR="006B68D9" w:rsidRPr="007032F5" w:rsidRDefault="006B68D9" w:rsidP="006B68D9">
            <w:pPr>
              <w:autoSpaceDE/>
              <w:autoSpaceDN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CRIS DEBORA ZONTA</w:t>
            </w:r>
          </w:p>
          <w:p w:rsidR="006B68D9" w:rsidRPr="007032F5" w:rsidRDefault="006B68D9" w:rsidP="006B68D9">
            <w:pPr>
              <w:autoSpaceDE/>
              <w:autoSpaceDN/>
              <w:rPr>
                <w:rFonts w:ascii="Calibri" w:hAnsi="Calibri" w:cs="Calibri"/>
                <w:sz w:val="22"/>
                <w:szCs w:val="24"/>
              </w:rPr>
            </w:pPr>
            <w:r w:rsidRPr="007032F5">
              <w:rPr>
                <w:rFonts w:ascii="Calibri" w:hAnsi="Calibri" w:cs="Calibri"/>
                <w:sz w:val="22"/>
                <w:szCs w:val="24"/>
              </w:rPr>
              <w:t>Coordenadora de Enfermagem</w:t>
            </w:r>
          </w:p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sz w:val="22"/>
                <w:szCs w:val="24"/>
              </w:rPr>
            </w:pPr>
          </w:p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sz w:val="22"/>
                <w:szCs w:val="24"/>
              </w:rPr>
            </w:pPr>
          </w:p>
        </w:tc>
        <w:tc>
          <w:tcPr>
            <w:tcW w:w="4456" w:type="dxa"/>
            <w:tcBorders>
              <w:left w:val="nil"/>
            </w:tcBorders>
            <w:shd w:val="clear" w:color="auto" w:fill="auto"/>
            <w:vAlign w:val="center"/>
          </w:tcPr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sz w:val="22"/>
                <w:szCs w:val="24"/>
              </w:rPr>
            </w:pPr>
          </w:p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sz w:val="22"/>
                <w:szCs w:val="24"/>
              </w:rPr>
            </w:pPr>
          </w:p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sz w:val="22"/>
                <w:szCs w:val="24"/>
              </w:rPr>
            </w:pPr>
          </w:p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sz w:val="22"/>
                <w:szCs w:val="24"/>
              </w:rPr>
            </w:pPr>
          </w:p>
        </w:tc>
      </w:tr>
      <w:tr w:rsidR="006B68D9" w:rsidRPr="007032F5" w:rsidTr="006B68D9">
        <w:trPr>
          <w:trHeight w:val="626"/>
        </w:trPr>
        <w:tc>
          <w:tcPr>
            <w:tcW w:w="1253" w:type="dxa"/>
            <w:shd w:val="clear" w:color="auto" w:fill="AEAAAA"/>
            <w:vAlign w:val="center"/>
          </w:tcPr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b/>
                <w:sz w:val="22"/>
                <w:szCs w:val="24"/>
              </w:rPr>
            </w:pPr>
            <w:r w:rsidRPr="007032F5">
              <w:rPr>
                <w:rFonts w:ascii="Calibri" w:hAnsi="Calibri" w:cs="Calibri"/>
                <w:b/>
                <w:sz w:val="22"/>
                <w:szCs w:val="24"/>
              </w:rPr>
              <w:t>Aprovação</w:t>
            </w:r>
          </w:p>
        </w:tc>
        <w:tc>
          <w:tcPr>
            <w:tcW w:w="3746" w:type="dxa"/>
            <w:tcBorders>
              <w:right w:val="nil"/>
            </w:tcBorders>
            <w:vAlign w:val="center"/>
          </w:tcPr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sz w:val="22"/>
                <w:szCs w:val="24"/>
              </w:rPr>
            </w:pPr>
            <w:proofErr w:type="spellStart"/>
            <w:r w:rsidRPr="007032F5">
              <w:rPr>
                <w:rFonts w:ascii="Calibri" w:hAnsi="Calibri" w:cs="Calibri"/>
                <w:sz w:val="22"/>
                <w:szCs w:val="24"/>
              </w:rPr>
              <w:t>Loana</w:t>
            </w:r>
            <w:proofErr w:type="spellEnd"/>
            <w:r w:rsidRPr="007032F5">
              <w:rPr>
                <w:rFonts w:ascii="Calibri" w:hAnsi="Calibri" w:cs="Calibri"/>
                <w:sz w:val="22"/>
                <w:szCs w:val="24"/>
              </w:rPr>
              <w:t xml:space="preserve"> Paula de Britto</w:t>
            </w:r>
          </w:p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sz w:val="22"/>
                <w:szCs w:val="24"/>
              </w:rPr>
            </w:pPr>
            <w:r w:rsidRPr="007032F5">
              <w:rPr>
                <w:rFonts w:ascii="Calibri" w:hAnsi="Calibri" w:cs="Calibri"/>
                <w:sz w:val="22"/>
                <w:szCs w:val="24"/>
              </w:rPr>
              <w:t>Administradora do Hospital</w:t>
            </w:r>
          </w:p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sz w:val="22"/>
                <w:szCs w:val="24"/>
              </w:rPr>
            </w:pPr>
          </w:p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sz w:val="22"/>
                <w:szCs w:val="24"/>
              </w:rPr>
            </w:pPr>
          </w:p>
        </w:tc>
        <w:tc>
          <w:tcPr>
            <w:tcW w:w="4456" w:type="dxa"/>
            <w:tcBorders>
              <w:left w:val="nil"/>
            </w:tcBorders>
            <w:vAlign w:val="center"/>
          </w:tcPr>
          <w:p w:rsidR="006B68D9" w:rsidRPr="007032F5" w:rsidRDefault="006B68D9" w:rsidP="006B68D9">
            <w:pPr>
              <w:autoSpaceDE/>
              <w:autoSpaceDN/>
              <w:jc w:val="both"/>
              <w:rPr>
                <w:rFonts w:ascii="Calibri" w:hAnsi="Calibri" w:cs="Calibri"/>
                <w:sz w:val="22"/>
                <w:szCs w:val="24"/>
              </w:rPr>
            </w:pPr>
          </w:p>
        </w:tc>
      </w:tr>
    </w:tbl>
    <w:p w:rsidR="00386EF6" w:rsidRDefault="00386EF6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401E91" w:rsidRDefault="00401E91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401E91" w:rsidRDefault="00401E91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401E91" w:rsidRDefault="00401E91" w:rsidP="00941646">
      <w:pPr>
        <w:jc w:val="both"/>
        <w:outlineLvl w:val="0"/>
        <w:rPr>
          <w:rFonts w:ascii="Dax-Bold" w:hAnsi="Dax-Bold"/>
          <w:color w:val="404040"/>
          <w:sz w:val="24"/>
          <w:szCs w:val="24"/>
        </w:rPr>
      </w:pPr>
    </w:p>
    <w:p w:rsidR="00941646" w:rsidRDefault="00941646">
      <w:pPr>
        <w:rPr>
          <w:rFonts w:asciiTheme="minorHAnsi" w:hAnsiTheme="minorHAnsi" w:cstheme="minorHAnsi"/>
          <w:sz w:val="24"/>
          <w:szCs w:val="24"/>
        </w:rPr>
      </w:pPr>
    </w:p>
    <w:p w:rsidR="00941646" w:rsidRDefault="00941646">
      <w:pPr>
        <w:rPr>
          <w:rFonts w:asciiTheme="minorHAnsi" w:hAnsiTheme="minorHAnsi" w:cstheme="minorHAnsi"/>
          <w:sz w:val="24"/>
          <w:szCs w:val="24"/>
        </w:rPr>
      </w:pPr>
    </w:p>
    <w:p w:rsidR="00941646" w:rsidRDefault="00941646">
      <w:pPr>
        <w:rPr>
          <w:rFonts w:asciiTheme="minorHAnsi" w:hAnsiTheme="minorHAnsi" w:cstheme="minorHAnsi"/>
          <w:sz w:val="24"/>
          <w:szCs w:val="24"/>
        </w:rPr>
      </w:pPr>
    </w:p>
    <w:tbl>
      <w:tblPr>
        <w:tblpPr w:leftFromText="141" w:rightFromText="141" w:vertAnchor="text" w:horzAnchor="margin" w:tblpY="127"/>
        <w:tblW w:w="9759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59"/>
      </w:tblGrid>
      <w:tr w:rsidR="00401E91" w:rsidRPr="00E776FF" w:rsidTr="00401E91">
        <w:trPr>
          <w:trHeight w:val="1499"/>
        </w:trPr>
        <w:tc>
          <w:tcPr>
            <w:tcW w:w="9759" w:type="dxa"/>
            <w:shd w:val="clear" w:color="auto" w:fill="auto"/>
          </w:tcPr>
          <w:p w:rsidR="00401E91" w:rsidRDefault="00401E91" w:rsidP="00401E91">
            <w:pPr>
              <w:spacing w:line="276" w:lineRule="auto"/>
              <w:jc w:val="both"/>
              <w:rPr>
                <w:rFonts w:asciiTheme="minorHAnsi" w:hAnsiTheme="minorHAnsi"/>
                <w:color w:val="292929"/>
                <w:sz w:val="33"/>
                <w:szCs w:val="33"/>
                <w:shd w:val="clear" w:color="auto" w:fill="F9FAFB"/>
              </w:rPr>
            </w:pPr>
          </w:p>
          <w:p w:rsidR="00401E91" w:rsidRDefault="00401E91" w:rsidP="00401E91">
            <w:pPr>
              <w:spacing w:line="276" w:lineRule="auto"/>
              <w:jc w:val="both"/>
              <w:rPr>
                <w:rFonts w:asciiTheme="minorHAnsi" w:hAnsiTheme="minorHAnsi"/>
                <w:color w:val="292929"/>
                <w:sz w:val="33"/>
                <w:szCs w:val="33"/>
                <w:shd w:val="clear" w:color="auto" w:fill="F9FAFB"/>
              </w:rPr>
            </w:pPr>
          </w:p>
          <w:p w:rsidR="00401E91" w:rsidRPr="000768CE" w:rsidRDefault="00401E91" w:rsidP="00401E91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401E91" w:rsidRDefault="00401E91" w:rsidP="00401E91">
            <w:pPr>
              <w:pStyle w:val="PargrafodaLista"/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401E91" w:rsidRDefault="00401E91" w:rsidP="00401E91">
            <w:pPr>
              <w:pStyle w:val="PargrafodaLista"/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401E91" w:rsidRDefault="00401E91" w:rsidP="00401E91">
            <w:pPr>
              <w:pStyle w:val="PargrafodaLista"/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401E91" w:rsidRDefault="00401E91" w:rsidP="00401E91">
            <w:pPr>
              <w:pStyle w:val="PargrafodaLista"/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401E91" w:rsidRDefault="00401E91" w:rsidP="00401E91">
            <w:pPr>
              <w:pStyle w:val="PargrafodaLista"/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401E91" w:rsidRDefault="00401E91" w:rsidP="00401E91">
            <w:pPr>
              <w:pStyle w:val="PargrafodaLista"/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401E91" w:rsidRDefault="00401E91" w:rsidP="00401E91">
            <w:pPr>
              <w:pStyle w:val="PargrafodaLista"/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401E91" w:rsidRDefault="00401E91" w:rsidP="00401E91">
            <w:pPr>
              <w:pStyle w:val="PargrafodaLista"/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401E91" w:rsidRDefault="00401E91" w:rsidP="00401E91">
            <w:pPr>
              <w:pStyle w:val="PargrafodaLista"/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401E91" w:rsidRDefault="00401E91" w:rsidP="00401E91">
            <w:pPr>
              <w:pStyle w:val="PargrafodaLista"/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401E91" w:rsidRPr="002F23D5" w:rsidRDefault="00401E91" w:rsidP="00401E91">
            <w:pPr>
              <w:pStyle w:val="PargrafodaLista"/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941646" w:rsidRDefault="00941646">
      <w:pPr>
        <w:rPr>
          <w:rFonts w:asciiTheme="minorHAnsi" w:hAnsiTheme="minorHAnsi" w:cstheme="minorHAnsi"/>
          <w:sz w:val="24"/>
          <w:szCs w:val="24"/>
        </w:rPr>
      </w:pPr>
    </w:p>
    <w:p w:rsidR="00941646" w:rsidRDefault="00941646">
      <w:pPr>
        <w:rPr>
          <w:rFonts w:asciiTheme="minorHAnsi" w:hAnsiTheme="minorHAnsi" w:cstheme="minorHAnsi"/>
          <w:sz w:val="24"/>
          <w:szCs w:val="24"/>
        </w:rPr>
      </w:pPr>
    </w:p>
    <w:p w:rsidR="00941646" w:rsidRPr="0099603E" w:rsidRDefault="00941646">
      <w:pPr>
        <w:rPr>
          <w:rFonts w:asciiTheme="minorHAnsi" w:hAnsiTheme="minorHAnsi" w:cstheme="minorHAnsi"/>
          <w:sz w:val="24"/>
          <w:szCs w:val="24"/>
        </w:rPr>
      </w:pPr>
    </w:p>
    <w:p w:rsidR="009338EB" w:rsidRPr="00E776FF" w:rsidRDefault="009338EB" w:rsidP="00A92889">
      <w:pPr>
        <w:jc w:val="both"/>
        <w:rPr>
          <w:rFonts w:asciiTheme="minorHAnsi" w:hAnsiTheme="minorHAnsi" w:cstheme="minorHAnsi"/>
          <w:sz w:val="8"/>
          <w:szCs w:val="8"/>
        </w:rPr>
      </w:pPr>
    </w:p>
    <w:p w:rsidR="00981955" w:rsidRPr="00E776FF" w:rsidRDefault="00981955" w:rsidP="005E076A">
      <w:pPr>
        <w:jc w:val="both"/>
        <w:rPr>
          <w:rFonts w:asciiTheme="minorHAnsi" w:hAnsiTheme="minorHAnsi" w:cstheme="minorHAnsi"/>
        </w:rPr>
      </w:pPr>
    </w:p>
    <w:sectPr w:rsidR="00981955" w:rsidRPr="00E776FF" w:rsidSect="00B135ED">
      <w:pgSz w:w="11907" w:h="16840" w:code="9"/>
      <w:pgMar w:top="4128" w:right="1134" w:bottom="284" w:left="1134" w:header="567" w:footer="227" w:gutter="0"/>
      <w:pgNumType w:start="1" w:chapStyle="1" w:chapSep="enDash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B4E" w:rsidRDefault="005B5B4E" w:rsidP="009338EB">
      <w:r>
        <w:separator/>
      </w:r>
    </w:p>
  </w:endnote>
  <w:endnote w:type="continuationSeparator" w:id="0">
    <w:p w:rsidR="005B5B4E" w:rsidRDefault="005B5B4E" w:rsidP="0093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 bold">
    <w:altName w:val="Times New Roman"/>
    <w:panose1 w:val="00000000000000000000"/>
    <w:charset w:val="00"/>
    <w:family w:val="roman"/>
    <w:notTrueType/>
    <w:pitch w:val="default"/>
  </w:font>
  <w:font w:name="Dax-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F5" w:rsidRDefault="007032F5" w:rsidP="0098195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032F5" w:rsidRDefault="007032F5" w:rsidP="0098195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B4E" w:rsidRDefault="005B5B4E" w:rsidP="009338EB">
      <w:r>
        <w:separator/>
      </w:r>
    </w:p>
  </w:footnote>
  <w:footnote w:type="continuationSeparator" w:id="0">
    <w:p w:rsidR="005B5B4E" w:rsidRDefault="005B5B4E" w:rsidP="00933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F5" w:rsidRDefault="007032F5">
    <w:pPr>
      <w:pStyle w:val="Cabealho"/>
    </w:pPr>
  </w:p>
  <w:tbl>
    <w:tblPr>
      <w:tblW w:w="9639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3969"/>
      <w:gridCol w:w="2410"/>
      <w:gridCol w:w="1275"/>
    </w:tblGrid>
    <w:tr w:rsidR="007032F5" w:rsidRPr="00D24DCC" w:rsidTr="002465B4">
      <w:trPr>
        <w:cantSplit/>
        <w:trHeight w:val="697"/>
      </w:trPr>
      <w:tc>
        <w:tcPr>
          <w:tcW w:w="1985" w:type="dxa"/>
          <w:tcBorders>
            <w:bottom w:val="single" w:sz="4" w:space="0" w:color="auto"/>
          </w:tcBorders>
          <w:shd w:val="clear" w:color="000000" w:fill="FFFFFF"/>
          <w:vAlign w:val="center"/>
        </w:tcPr>
        <w:p w:rsidR="007032F5" w:rsidRPr="0085215F" w:rsidRDefault="007032F5" w:rsidP="00B5207D">
          <w:pPr>
            <w:pStyle w:val="Ttulo1"/>
            <w:jc w:val="left"/>
            <w:rPr>
              <w:rFonts w:ascii="Calibri" w:hAnsi="Calibri" w:cs="Calibri"/>
              <w:noProof/>
              <w:color w:val="C0C0C0"/>
              <w:lang w:val="pt-BR"/>
            </w:rPr>
          </w:pPr>
          <w:r>
            <w:rPr>
              <w:rFonts w:ascii="Calibri" w:hAnsi="Calibri" w:cs="Calibri"/>
              <w:noProof/>
              <w:color w:val="C0C0C0"/>
              <w:lang w:val="pt-BR"/>
            </w:rPr>
            <w:drawing>
              <wp:anchor distT="0" distB="0" distL="114300" distR="114300" simplePos="0" relativeHeight="251660288" behindDoc="0" locked="0" layoutInCell="1" allowOverlap="1" wp14:anchorId="77F3DDC0" wp14:editId="618F0C1A">
                <wp:simplePos x="0" y="0"/>
                <wp:positionH relativeFrom="column">
                  <wp:posOffset>48260</wp:posOffset>
                </wp:positionH>
                <wp:positionV relativeFrom="paragraph">
                  <wp:posOffset>6985</wp:posOffset>
                </wp:positionV>
                <wp:extent cx="1104900" cy="409575"/>
                <wp:effectExtent l="0" t="0" r="0" b="9525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69" w:type="dxa"/>
          <w:tcBorders>
            <w:bottom w:val="single" w:sz="4" w:space="0" w:color="auto"/>
          </w:tcBorders>
          <w:shd w:val="clear" w:color="000000" w:fill="FFFFFF"/>
          <w:vAlign w:val="center"/>
        </w:tcPr>
        <w:p w:rsidR="007032F5" w:rsidRDefault="007032F5" w:rsidP="00B5207D">
          <w:pPr>
            <w:ind w:firstLine="102"/>
            <w:jc w:val="center"/>
            <w:rPr>
              <w:rFonts w:ascii="Calibri" w:hAnsi="Calibri" w:cs="Calibri"/>
              <w:b/>
              <w:bCs/>
              <w:noProof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noProof/>
              <w:sz w:val="22"/>
              <w:szCs w:val="22"/>
            </w:rPr>
            <w:t>ENTIDADES CAMILIANAS</w:t>
          </w:r>
        </w:p>
        <w:p w:rsidR="007032F5" w:rsidRPr="00D24DCC" w:rsidRDefault="007032F5" w:rsidP="00B5207D">
          <w:pPr>
            <w:ind w:firstLine="102"/>
            <w:jc w:val="center"/>
            <w:rPr>
              <w:rFonts w:ascii="Calibri" w:hAnsi="Calibri" w:cs="Calibri"/>
              <w:b/>
              <w:bCs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noProof/>
              <w:sz w:val="22"/>
              <w:szCs w:val="22"/>
            </w:rPr>
            <w:t>BRASILEIRAS</w:t>
          </w:r>
        </w:p>
      </w:tc>
      <w:tc>
        <w:tcPr>
          <w:tcW w:w="2410" w:type="dxa"/>
          <w:tcBorders>
            <w:bottom w:val="single" w:sz="4" w:space="0" w:color="auto"/>
          </w:tcBorders>
          <w:vAlign w:val="center"/>
        </w:tcPr>
        <w:p w:rsidR="007032F5" w:rsidRPr="00D24DCC" w:rsidRDefault="007032F5" w:rsidP="00B5207D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D24DCC">
            <w:rPr>
              <w:rFonts w:ascii="Calibri" w:hAnsi="Calibri" w:cs="Calibri"/>
              <w:b/>
              <w:sz w:val="22"/>
              <w:szCs w:val="22"/>
            </w:rPr>
            <w:t>SEDE</w:t>
          </w:r>
        </w:p>
        <w:p w:rsidR="007032F5" w:rsidRPr="00D24DCC" w:rsidRDefault="007032F5" w:rsidP="00B5207D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>
            <w:rPr>
              <w:rFonts w:ascii="Calibri" w:hAnsi="Calibri" w:cs="Calibri"/>
              <w:b/>
              <w:sz w:val="22"/>
              <w:szCs w:val="22"/>
            </w:rPr>
            <w:t>MODELO CAMILIANO DE QUALIDADE</w:t>
          </w:r>
        </w:p>
      </w:tc>
      <w:tc>
        <w:tcPr>
          <w:tcW w:w="1275" w:type="dxa"/>
          <w:tcBorders>
            <w:bottom w:val="single" w:sz="4" w:space="0" w:color="auto"/>
          </w:tcBorders>
          <w:vAlign w:val="center"/>
        </w:tcPr>
        <w:p w:rsidR="007032F5" w:rsidRPr="00D24DCC" w:rsidRDefault="007032F5" w:rsidP="008D15C1">
          <w:pPr>
            <w:pStyle w:val="Ttulo1"/>
            <w:rPr>
              <w:rFonts w:ascii="Calibri" w:hAnsi="Calibri" w:cs="Calibri"/>
              <w:b w:val="0"/>
              <w:sz w:val="22"/>
              <w:szCs w:val="22"/>
              <w:lang w:val="pt-BR"/>
            </w:rPr>
          </w:pPr>
        </w:p>
      </w:tc>
    </w:tr>
    <w:tr w:rsidR="007032F5" w:rsidRPr="0085215F" w:rsidTr="002465B4">
      <w:trPr>
        <w:cantSplit/>
        <w:trHeight w:hRule="exact" w:val="294"/>
      </w:trPr>
      <w:tc>
        <w:tcPr>
          <w:tcW w:w="5954" w:type="dxa"/>
          <w:gridSpan w:val="2"/>
          <w:shd w:val="clear" w:color="auto" w:fill="auto"/>
          <w:vAlign w:val="center"/>
        </w:tcPr>
        <w:p w:rsidR="007032F5" w:rsidRPr="00D24DCC" w:rsidRDefault="00BB7205" w:rsidP="00B5207D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>
            <w:rPr>
              <w:rFonts w:ascii="Calibri" w:hAnsi="Calibri" w:cs="Calibri"/>
              <w:b/>
              <w:sz w:val="22"/>
              <w:szCs w:val="22"/>
            </w:rPr>
            <w:t>POP</w:t>
          </w:r>
        </w:p>
      </w:tc>
      <w:tc>
        <w:tcPr>
          <w:tcW w:w="2410" w:type="dxa"/>
          <w:shd w:val="clear" w:color="auto" w:fill="auto"/>
          <w:vAlign w:val="center"/>
        </w:tcPr>
        <w:p w:rsidR="007032F5" w:rsidRPr="00D24DCC" w:rsidRDefault="007032F5" w:rsidP="00B5207D">
          <w:pPr>
            <w:rPr>
              <w:rFonts w:ascii="Calibri" w:hAnsi="Calibri" w:cs="Calibri"/>
              <w:sz w:val="22"/>
              <w:szCs w:val="22"/>
            </w:rPr>
          </w:pPr>
          <w:r w:rsidRPr="00D24DCC">
            <w:rPr>
              <w:rFonts w:ascii="Calibri" w:hAnsi="Calibri" w:cs="Calibri"/>
              <w:sz w:val="22"/>
              <w:szCs w:val="22"/>
            </w:rPr>
            <w:t>Data da implantação</w:t>
          </w:r>
        </w:p>
      </w:tc>
      <w:tc>
        <w:tcPr>
          <w:tcW w:w="1275" w:type="dxa"/>
          <w:shd w:val="clear" w:color="auto" w:fill="auto"/>
          <w:vAlign w:val="center"/>
        </w:tcPr>
        <w:p w:rsidR="007032F5" w:rsidRPr="00D24DCC" w:rsidRDefault="0099603E" w:rsidP="001E48F6">
          <w:pPr>
            <w:pStyle w:val="Ttulo2"/>
            <w:jc w:val="center"/>
            <w:rPr>
              <w:rFonts w:ascii="Calibri" w:hAnsi="Calibri" w:cs="Calibri"/>
              <w:b w:val="0"/>
              <w:sz w:val="22"/>
              <w:szCs w:val="22"/>
              <w:lang w:val="pt-BR"/>
            </w:rPr>
          </w:pPr>
          <w:r>
            <w:rPr>
              <w:rFonts w:ascii="Calibri" w:hAnsi="Calibri" w:cs="Calibri"/>
              <w:b w:val="0"/>
              <w:sz w:val="22"/>
              <w:szCs w:val="22"/>
              <w:lang w:val="pt-BR"/>
            </w:rPr>
            <w:t>0</w:t>
          </w:r>
          <w:r w:rsidR="001E48F6">
            <w:rPr>
              <w:rFonts w:ascii="Calibri" w:hAnsi="Calibri" w:cs="Calibri"/>
              <w:b w:val="0"/>
              <w:sz w:val="22"/>
              <w:szCs w:val="22"/>
              <w:lang w:val="pt-BR"/>
            </w:rPr>
            <w:t>9</w:t>
          </w:r>
          <w:r w:rsidR="00BB7205">
            <w:rPr>
              <w:rFonts w:ascii="Calibri" w:hAnsi="Calibri" w:cs="Calibri"/>
              <w:b w:val="0"/>
              <w:sz w:val="22"/>
              <w:szCs w:val="22"/>
              <w:lang w:val="pt-BR"/>
            </w:rPr>
            <w:t>/20</w:t>
          </w:r>
          <w:r w:rsidR="001E48F6">
            <w:rPr>
              <w:rFonts w:ascii="Calibri" w:hAnsi="Calibri" w:cs="Calibri"/>
              <w:b w:val="0"/>
              <w:sz w:val="22"/>
              <w:szCs w:val="22"/>
              <w:lang w:val="pt-BR"/>
            </w:rPr>
            <w:t>12</w:t>
          </w:r>
        </w:p>
      </w:tc>
    </w:tr>
    <w:tr w:rsidR="007032F5" w:rsidRPr="0085215F" w:rsidTr="002465B4">
      <w:trPr>
        <w:cantSplit/>
        <w:trHeight w:hRule="exact" w:val="274"/>
      </w:trPr>
      <w:tc>
        <w:tcPr>
          <w:tcW w:w="5954" w:type="dxa"/>
          <w:gridSpan w:val="2"/>
          <w:vMerge w:val="restart"/>
          <w:shd w:val="clear" w:color="auto" w:fill="auto"/>
          <w:vAlign w:val="center"/>
        </w:tcPr>
        <w:p w:rsidR="007032F5" w:rsidRPr="00647621" w:rsidRDefault="001E48F6" w:rsidP="0099603E">
          <w:pPr>
            <w:jc w:val="center"/>
            <w:rPr>
              <w:rFonts w:ascii="Calibri" w:hAnsi="Calibri" w:cs="Calibri"/>
              <w:b/>
              <w:bCs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sz w:val="22"/>
              <w:szCs w:val="22"/>
            </w:rPr>
            <w:t>COMISSÃO DE ÉTICA DE ENFERMAGEM</w:t>
          </w:r>
          <w:r w:rsidR="00BB7205">
            <w:rPr>
              <w:rFonts w:ascii="Calibri" w:hAnsi="Calibri" w:cs="Calibri"/>
              <w:b/>
              <w:bCs/>
              <w:sz w:val="22"/>
              <w:szCs w:val="22"/>
            </w:rPr>
            <w:t xml:space="preserve"> </w:t>
          </w:r>
        </w:p>
      </w:tc>
      <w:tc>
        <w:tcPr>
          <w:tcW w:w="2410" w:type="dxa"/>
          <w:shd w:val="clear" w:color="auto" w:fill="auto"/>
          <w:vAlign w:val="center"/>
        </w:tcPr>
        <w:p w:rsidR="007032F5" w:rsidRPr="00D24DCC" w:rsidRDefault="007032F5" w:rsidP="00B5207D">
          <w:pPr>
            <w:rPr>
              <w:rFonts w:ascii="Calibri" w:hAnsi="Calibri" w:cs="Calibri"/>
              <w:sz w:val="22"/>
              <w:szCs w:val="22"/>
            </w:rPr>
          </w:pPr>
          <w:r w:rsidRPr="00D24DCC">
            <w:rPr>
              <w:rFonts w:ascii="Calibri" w:hAnsi="Calibri" w:cs="Calibri"/>
              <w:sz w:val="22"/>
              <w:szCs w:val="22"/>
            </w:rPr>
            <w:t>Versão número</w:t>
          </w:r>
        </w:p>
      </w:tc>
      <w:tc>
        <w:tcPr>
          <w:tcW w:w="1275" w:type="dxa"/>
          <w:shd w:val="clear" w:color="auto" w:fill="auto"/>
          <w:vAlign w:val="center"/>
        </w:tcPr>
        <w:p w:rsidR="007032F5" w:rsidRPr="00D24DCC" w:rsidRDefault="001E48F6" w:rsidP="00B5207D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08</w:t>
          </w:r>
        </w:p>
      </w:tc>
    </w:tr>
    <w:tr w:rsidR="007032F5" w:rsidRPr="0085215F" w:rsidTr="002465B4">
      <w:trPr>
        <w:cantSplit/>
        <w:trHeight w:hRule="exact" w:val="304"/>
      </w:trPr>
      <w:tc>
        <w:tcPr>
          <w:tcW w:w="5954" w:type="dxa"/>
          <w:gridSpan w:val="2"/>
          <w:vMerge/>
          <w:shd w:val="clear" w:color="auto" w:fill="auto"/>
          <w:vAlign w:val="center"/>
        </w:tcPr>
        <w:p w:rsidR="007032F5" w:rsidRPr="00D24DCC" w:rsidRDefault="007032F5" w:rsidP="00B5207D">
          <w:pPr>
            <w:pStyle w:val="Ttulo1"/>
            <w:rPr>
              <w:rFonts w:ascii="Calibri" w:hAnsi="Calibri" w:cs="Calibri"/>
              <w:b w:val="0"/>
              <w:sz w:val="22"/>
              <w:szCs w:val="22"/>
              <w:lang w:val="pt-BR"/>
            </w:rPr>
          </w:pPr>
        </w:p>
      </w:tc>
      <w:tc>
        <w:tcPr>
          <w:tcW w:w="2410" w:type="dxa"/>
          <w:shd w:val="clear" w:color="auto" w:fill="auto"/>
          <w:vAlign w:val="center"/>
        </w:tcPr>
        <w:p w:rsidR="007032F5" w:rsidRPr="00D24DCC" w:rsidRDefault="007032F5" w:rsidP="00B5207D">
          <w:pPr>
            <w:rPr>
              <w:rFonts w:ascii="Calibri" w:hAnsi="Calibri" w:cs="Calibri"/>
              <w:sz w:val="22"/>
              <w:szCs w:val="22"/>
            </w:rPr>
          </w:pPr>
          <w:r w:rsidRPr="00D24DCC">
            <w:rPr>
              <w:rFonts w:ascii="Calibri" w:hAnsi="Calibri" w:cs="Calibri"/>
              <w:sz w:val="22"/>
              <w:szCs w:val="22"/>
            </w:rPr>
            <w:t>Data da última Revisão</w:t>
          </w:r>
        </w:p>
      </w:tc>
      <w:tc>
        <w:tcPr>
          <w:tcW w:w="1275" w:type="dxa"/>
          <w:shd w:val="clear" w:color="auto" w:fill="auto"/>
          <w:vAlign w:val="center"/>
        </w:tcPr>
        <w:p w:rsidR="007032F5" w:rsidRPr="00D24DCC" w:rsidRDefault="00465662" w:rsidP="00465662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05</w:t>
          </w:r>
          <w:r w:rsidR="00BB7205">
            <w:rPr>
              <w:rFonts w:ascii="Calibri" w:hAnsi="Calibri" w:cs="Calibri"/>
              <w:sz w:val="22"/>
              <w:szCs w:val="22"/>
            </w:rPr>
            <w:t>/202</w:t>
          </w:r>
          <w:r>
            <w:rPr>
              <w:rFonts w:ascii="Calibri" w:hAnsi="Calibri" w:cs="Calibri"/>
              <w:sz w:val="22"/>
              <w:szCs w:val="22"/>
            </w:rPr>
            <w:t>1</w:t>
          </w:r>
        </w:p>
      </w:tc>
    </w:tr>
    <w:tr w:rsidR="007032F5" w:rsidRPr="0085215F" w:rsidTr="002465B4">
      <w:trPr>
        <w:cantSplit/>
        <w:trHeight w:hRule="exact" w:val="304"/>
      </w:trPr>
      <w:tc>
        <w:tcPr>
          <w:tcW w:w="5954" w:type="dxa"/>
          <w:gridSpan w:val="2"/>
          <w:vMerge/>
          <w:shd w:val="clear" w:color="auto" w:fill="auto"/>
          <w:vAlign w:val="center"/>
        </w:tcPr>
        <w:p w:rsidR="007032F5" w:rsidRPr="00D24DCC" w:rsidRDefault="007032F5" w:rsidP="00B5207D">
          <w:pPr>
            <w:pStyle w:val="Ttulo1"/>
            <w:rPr>
              <w:rFonts w:ascii="Calibri" w:hAnsi="Calibri" w:cs="Calibri"/>
              <w:b w:val="0"/>
              <w:sz w:val="22"/>
              <w:szCs w:val="22"/>
              <w:lang w:val="pt-BR"/>
            </w:rPr>
          </w:pPr>
        </w:p>
      </w:tc>
      <w:tc>
        <w:tcPr>
          <w:tcW w:w="2410" w:type="dxa"/>
          <w:shd w:val="clear" w:color="auto" w:fill="auto"/>
          <w:vAlign w:val="center"/>
        </w:tcPr>
        <w:p w:rsidR="007032F5" w:rsidRPr="00D24DCC" w:rsidRDefault="007032F5" w:rsidP="00B5207D">
          <w:pPr>
            <w:rPr>
              <w:rFonts w:ascii="Calibri" w:hAnsi="Calibri" w:cs="Calibri"/>
              <w:sz w:val="22"/>
              <w:szCs w:val="22"/>
            </w:rPr>
          </w:pPr>
          <w:r w:rsidRPr="00D24DCC">
            <w:rPr>
              <w:rFonts w:ascii="Calibri" w:hAnsi="Calibri" w:cs="Calibri"/>
              <w:sz w:val="22"/>
              <w:szCs w:val="22"/>
            </w:rPr>
            <w:t xml:space="preserve">Data da próxima </w:t>
          </w:r>
          <w:r>
            <w:rPr>
              <w:rFonts w:ascii="Calibri" w:hAnsi="Calibri" w:cs="Calibri"/>
              <w:sz w:val="22"/>
              <w:szCs w:val="22"/>
            </w:rPr>
            <w:t>R</w:t>
          </w:r>
          <w:r w:rsidRPr="00D24DCC">
            <w:rPr>
              <w:rFonts w:ascii="Calibri" w:hAnsi="Calibri" w:cs="Calibri"/>
              <w:sz w:val="22"/>
              <w:szCs w:val="22"/>
            </w:rPr>
            <w:t>evisão</w:t>
          </w:r>
        </w:p>
      </w:tc>
      <w:tc>
        <w:tcPr>
          <w:tcW w:w="1275" w:type="dxa"/>
          <w:shd w:val="clear" w:color="auto" w:fill="auto"/>
          <w:vAlign w:val="center"/>
        </w:tcPr>
        <w:p w:rsidR="007032F5" w:rsidRPr="00D24DCC" w:rsidRDefault="0099603E" w:rsidP="00465662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0</w:t>
          </w:r>
          <w:r w:rsidR="00465662">
            <w:rPr>
              <w:rFonts w:ascii="Calibri" w:hAnsi="Calibri" w:cs="Calibri"/>
              <w:sz w:val="22"/>
              <w:szCs w:val="22"/>
            </w:rPr>
            <w:t>5</w:t>
          </w:r>
          <w:r>
            <w:rPr>
              <w:rFonts w:ascii="Calibri" w:hAnsi="Calibri" w:cs="Calibri"/>
              <w:sz w:val="22"/>
              <w:szCs w:val="22"/>
            </w:rPr>
            <w:t>/202</w:t>
          </w:r>
          <w:r w:rsidR="00465662">
            <w:rPr>
              <w:rFonts w:ascii="Calibri" w:hAnsi="Calibri" w:cs="Calibri"/>
              <w:sz w:val="22"/>
              <w:szCs w:val="22"/>
            </w:rPr>
            <w:t>2</w:t>
          </w:r>
        </w:p>
      </w:tc>
    </w:tr>
    <w:tr w:rsidR="007032F5" w:rsidRPr="0085215F" w:rsidTr="002465B4">
      <w:trPr>
        <w:cantSplit/>
        <w:trHeight w:hRule="exact" w:val="273"/>
      </w:trPr>
      <w:tc>
        <w:tcPr>
          <w:tcW w:w="5954" w:type="dxa"/>
          <w:gridSpan w:val="2"/>
          <w:vMerge/>
          <w:shd w:val="clear" w:color="auto" w:fill="auto"/>
          <w:vAlign w:val="center"/>
        </w:tcPr>
        <w:p w:rsidR="007032F5" w:rsidRPr="00D24DCC" w:rsidRDefault="007032F5" w:rsidP="00B5207D">
          <w:pPr>
            <w:pStyle w:val="Ttulo1"/>
            <w:jc w:val="left"/>
            <w:rPr>
              <w:rFonts w:ascii="Calibri" w:hAnsi="Calibri" w:cs="Calibri"/>
              <w:b w:val="0"/>
              <w:sz w:val="22"/>
              <w:szCs w:val="22"/>
              <w:lang w:val="pt-BR"/>
            </w:rPr>
          </w:pPr>
        </w:p>
      </w:tc>
      <w:tc>
        <w:tcPr>
          <w:tcW w:w="2410" w:type="dxa"/>
          <w:shd w:val="clear" w:color="auto" w:fill="auto"/>
          <w:vAlign w:val="center"/>
        </w:tcPr>
        <w:p w:rsidR="007032F5" w:rsidRPr="00D24DCC" w:rsidRDefault="007032F5" w:rsidP="00B5207D">
          <w:pPr>
            <w:rPr>
              <w:rFonts w:ascii="Calibri" w:hAnsi="Calibri" w:cs="Calibri"/>
              <w:sz w:val="22"/>
              <w:szCs w:val="22"/>
            </w:rPr>
          </w:pPr>
          <w:r w:rsidRPr="00D24DCC">
            <w:rPr>
              <w:rFonts w:ascii="Calibri" w:hAnsi="Calibri" w:cs="Calibri"/>
              <w:sz w:val="22"/>
              <w:szCs w:val="22"/>
            </w:rPr>
            <w:t xml:space="preserve">Nº de páginas: </w:t>
          </w:r>
        </w:p>
      </w:tc>
      <w:tc>
        <w:tcPr>
          <w:tcW w:w="1275" w:type="dxa"/>
          <w:shd w:val="clear" w:color="auto" w:fill="auto"/>
          <w:vAlign w:val="center"/>
        </w:tcPr>
        <w:p w:rsidR="007032F5" w:rsidRPr="00D24DCC" w:rsidRDefault="0099603E" w:rsidP="00401E91">
          <w:pPr>
            <w:jc w:val="center"/>
            <w:rPr>
              <w:rStyle w:val="Nmerodepgina"/>
              <w:rFonts w:ascii="Calibri" w:hAnsi="Calibri" w:cs="Calibri"/>
              <w:sz w:val="22"/>
              <w:szCs w:val="22"/>
            </w:rPr>
          </w:pPr>
          <w:r w:rsidRPr="003159EA">
            <w:rPr>
              <w:rFonts w:ascii="Calibri" w:hAnsi="Calibri" w:cs="Calibri"/>
            </w:rPr>
            <w:t xml:space="preserve">Pág.: </w:t>
          </w:r>
          <w:r w:rsidRPr="003159EA">
            <w:rPr>
              <w:rFonts w:ascii="Calibri" w:hAnsi="Calibri" w:cs="Calibri"/>
            </w:rPr>
            <w:fldChar w:fldCharType="begin"/>
          </w:r>
          <w:r w:rsidRPr="003159EA">
            <w:rPr>
              <w:rFonts w:ascii="Calibri" w:hAnsi="Calibri" w:cs="Calibri"/>
            </w:rPr>
            <w:instrText xml:space="preserve"> PAGE  \* Arabic  \* MERGEFORMAT </w:instrText>
          </w:r>
          <w:r w:rsidRPr="003159EA">
            <w:rPr>
              <w:rFonts w:ascii="Calibri" w:hAnsi="Calibri" w:cs="Calibri"/>
            </w:rPr>
            <w:fldChar w:fldCharType="separate"/>
          </w:r>
          <w:r w:rsidR="006B68D9">
            <w:rPr>
              <w:rFonts w:ascii="Calibri" w:hAnsi="Calibri" w:cs="Calibri"/>
              <w:noProof/>
            </w:rPr>
            <w:t>8</w:t>
          </w:r>
          <w:r w:rsidRPr="003159EA">
            <w:rPr>
              <w:rFonts w:ascii="Calibri" w:hAnsi="Calibri" w:cs="Calibri"/>
            </w:rPr>
            <w:fldChar w:fldCharType="end"/>
          </w:r>
          <w:r w:rsidRPr="003159EA">
            <w:rPr>
              <w:rFonts w:ascii="Calibri" w:hAnsi="Calibri" w:cs="Calibri"/>
            </w:rPr>
            <w:t>/</w:t>
          </w:r>
          <w:r w:rsidR="00401E91">
            <w:rPr>
              <w:rFonts w:ascii="Calibri" w:hAnsi="Calibri" w:cs="Calibri"/>
            </w:rPr>
            <w:t>8</w:t>
          </w:r>
        </w:p>
      </w:tc>
    </w:tr>
    <w:tr w:rsidR="007032F5" w:rsidRPr="0085215F" w:rsidTr="002465B4">
      <w:trPr>
        <w:cantSplit/>
        <w:trHeight w:hRule="exact" w:val="273"/>
      </w:trPr>
      <w:tc>
        <w:tcPr>
          <w:tcW w:w="5954" w:type="dxa"/>
          <w:gridSpan w:val="2"/>
          <w:shd w:val="clear" w:color="auto" w:fill="auto"/>
          <w:vAlign w:val="center"/>
        </w:tcPr>
        <w:p w:rsidR="007032F5" w:rsidRDefault="007032F5" w:rsidP="00B5207D">
          <w:pPr>
            <w:pStyle w:val="Ttulo1"/>
            <w:jc w:val="left"/>
            <w:rPr>
              <w:rFonts w:ascii="Calibri" w:hAnsi="Calibri" w:cs="Calibri"/>
              <w:b w:val="0"/>
              <w:sz w:val="22"/>
              <w:szCs w:val="22"/>
              <w:lang w:val="pt-BR"/>
            </w:rPr>
          </w:pPr>
        </w:p>
        <w:p w:rsidR="007032F5" w:rsidRPr="007032F5" w:rsidRDefault="007032F5" w:rsidP="007032F5"/>
      </w:tc>
      <w:tc>
        <w:tcPr>
          <w:tcW w:w="2410" w:type="dxa"/>
          <w:shd w:val="clear" w:color="auto" w:fill="auto"/>
          <w:vAlign w:val="center"/>
        </w:tcPr>
        <w:p w:rsidR="007032F5" w:rsidRPr="00D24DCC" w:rsidRDefault="007032F5" w:rsidP="00B5207D">
          <w:pPr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1275" w:type="dxa"/>
          <w:shd w:val="clear" w:color="auto" w:fill="auto"/>
          <w:vAlign w:val="center"/>
        </w:tcPr>
        <w:p w:rsidR="007032F5" w:rsidRPr="00D24DCC" w:rsidRDefault="007032F5" w:rsidP="007032F5">
          <w:pPr>
            <w:jc w:val="center"/>
            <w:rPr>
              <w:rFonts w:ascii="Calibri" w:hAnsi="Calibri" w:cs="Calibri"/>
              <w:sz w:val="22"/>
              <w:szCs w:val="22"/>
            </w:rPr>
          </w:pPr>
        </w:p>
      </w:tc>
    </w:tr>
    <w:tr w:rsidR="007032F5" w:rsidRPr="0085215F" w:rsidTr="002465B4">
      <w:trPr>
        <w:trHeight w:val="475"/>
      </w:trPr>
      <w:tc>
        <w:tcPr>
          <w:tcW w:w="9639" w:type="dxa"/>
          <w:gridSpan w:val="4"/>
          <w:shd w:val="clear" w:color="auto" w:fill="auto"/>
          <w:vAlign w:val="center"/>
        </w:tcPr>
        <w:p w:rsidR="007032F5" w:rsidRPr="00D24DCC" w:rsidRDefault="007032F5" w:rsidP="0099603E">
          <w:pPr>
            <w:jc w:val="both"/>
            <w:rPr>
              <w:rFonts w:ascii="Calibri" w:hAnsi="Calibri" w:cs="Calibri"/>
              <w:color w:val="FF0000"/>
              <w:sz w:val="22"/>
              <w:szCs w:val="22"/>
            </w:rPr>
          </w:pPr>
          <w:r w:rsidRPr="00D24DCC">
            <w:rPr>
              <w:rFonts w:ascii="Calibri" w:hAnsi="Calibri" w:cs="Calibri"/>
              <w:b/>
              <w:sz w:val="22"/>
              <w:szCs w:val="22"/>
            </w:rPr>
            <w:t>Finalidade:</w:t>
          </w:r>
          <w:r w:rsidRPr="00D24DCC">
            <w:rPr>
              <w:rFonts w:ascii="Calibri" w:hAnsi="Calibri" w:cs="Calibri"/>
              <w:sz w:val="22"/>
              <w:szCs w:val="22"/>
            </w:rPr>
            <w:t xml:space="preserve"> </w:t>
          </w:r>
          <w:r w:rsidR="001E48F6">
            <w:rPr>
              <w:rFonts w:ascii="Calibri" w:hAnsi="Calibri" w:cs="Calibri"/>
              <w:sz w:val="22"/>
              <w:szCs w:val="22"/>
            </w:rPr>
            <w:t>Orientação, conscientização, assessoramento, emissão de pareceres e averiguação de fatos relacionados ao exercício ético-profissional da categoria.</w:t>
          </w:r>
        </w:p>
      </w:tc>
    </w:tr>
    <w:tr w:rsidR="007032F5" w:rsidRPr="0085215F" w:rsidTr="002465B4">
      <w:trPr>
        <w:trHeight w:val="340"/>
      </w:trPr>
      <w:tc>
        <w:tcPr>
          <w:tcW w:w="9639" w:type="dxa"/>
          <w:gridSpan w:val="4"/>
          <w:shd w:val="clear" w:color="auto" w:fill="auto"/>
          <w:vAlign w:val="center"/>
        </w:tcPr>
        <w:p w:rsidR="007032F5" w:rsidRPr="00D24DCC" w:rsidRDefault="007032F5" w:rsidP="00B5207D">
          <w:pPr>
            <w:rPr>
              <w:rFonts w:ascii="Calibri" w:hAnsi="Calibri" w:cs="Calibri"/>
              <w:sz w:val="22"/>
              <w:szCs w:val="22"/>
            </w:rPr>
          </w:pPr>
          <w:r w:rsidRPr="00D24DCC">
            <w:rPr>
              <w:rFonts w:ascii="Calibri" w:hAnsi="Calibri" w:cs="Calibri"/>
              <w:b/>
              <w:sz w:val="22"/>
              <w:szCs w:val="22"/>
            </w:rPr>
            <w:t>Unidade Emissora / Gestor:</w:t>
          </w:r>
          <w:r w:rsidRPr="00D24DCC">
            <w:rPr>
              <w:rFonts w:ascii="Calibri" w:hAnsi="Calibri" w:cs="Calibri"/>
              <w:sz w:val="22"/>
              <w:szCs w:val="22"/>
            </w:rPr>
            <w:t xml:space="preserve"> Modelo Camiliano de Qualidade</w:t>
          </w:r>
        </w:p>
      </w:tc>
    </w:tr>
    <w:tr w:rsidR="007032F5" w:rsidRPr="0085215F" w:rsidTr="002465B4">
      <w:trPr>
        <w:trHeight w:val="340"/>
      </w:trPr>
      <w:tc>
        <w:tcPr>
          <w:tcW w:w="9639" w:type="dxa"/>
          <w:gridSpan w:val="4"/>
          <w:shd w:val="clear" w:color="auto" w:fill="auto"/>
          <w:vAlign w:val="center"/>
        </w:tcPr>
        <w:p w:rsidR="007032F5" w:rsidRPr="00D24DCC" w:rsidRDefault="007032F5" w:rsidP="00BB7205">
          <w:pPr>
            <w:pStyle w:val="Rodap"/>
            <w:tabs>
              <w:tab w:val="clear" w:pos="4419"/>
              <w:tab w:val="clear" w:pos="8838"/>
            </w:tabs>
            <w:rPr>
              <w:rFonts w:ascii="Calibri" w:hAnsi="Calibri" w:cs="Calibri"/>
              <w:sz w:val="22"/>
              <w:szCs w:val="22"/>
              <w:lang w:val="pt-BR"/>
            </w:rPr>
          </w:pPr>
          <w:r w:rsidRPr="00D24DCC">
            <w:rPr>
              <w:rFonts w:ascii="Calibri" w:hAnsi="Calibri" w:cs="Calibri"/>
              <w:b/>
              <w:sz w:val="22"/>
              <w:szCs w:val="22"/>
              <w:lang w:val="pt-BR"/>
            </w:rPr>
            <w:t>Destinatários:</w:t>
          </w:r>
          <w:r w:rsidRPr="00D24DCC">
            <w:rPr>
              <w:rFonts w:ascii="Calibri" w:hAnsi="Calibri" w:cs="Calibri"/>
              <w:sz w:val="22"/>
              <w:szCs w:val="22"/>
              <w:lang w:val="pt-BR"/>
            </w:rPr>
            <w:t xml:space="preserve"> </w:t>
          </w:r>
          <w:r w:rsidR="00BB7205">
            <w:rPr>
              <w:rFonts w:ascii="Calibri" w:hAnsi="Calibri" w:cs="Calibri"/>
              <w:sz w:val="22"/>
              <w:szCs w:val="22"/>
              <w:lang w:val="pt-BR"/>
            </w:rPr>
            <w:t>Associação Beneficente Hospitalar São Camilo Peritiba</w:t>
          </w:r>
        </w:p>
      </w:tc>
    </w:tr>
  </w:tbl>
  <w:p w:rsidR="007032F5" w:rsidRDefault="007032F5">
    <w:pPr>
      <w:pStyle w:val="Cabealho"/>
    </w:pPr>
  </w:p>
  <w:p w:rsidR="007032F5" w:rsidRPr="009F71DE" w:rsidRDefault="007032F5" w:rsidP="005F7DEB">
    <w:pPr>
      <w:pStyle w:val="Cabealho"/>
      <w:tabs>
        <w:tab w:val="left" w:pos="810"/>
      </w:tabs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35"/>
    <w:multiLevelType w:val="singleLevel"/>
    <w:tmpl w:val="0000003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>
    <w:nsid w:val="03C3754F"/>
    <w:multiLevelType w:val="hybridMultilevel"/>
    <w:tmpl w:val="416C4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20076"/>
    <w:multiLevelType w:val="multilevel"/>
    <w:tmpl w:val="2C2C1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3">
    <w:nsid w:val="15A91C6C"/>
    <w:multiLevelType w:val="multilevel"/>
    <w:tmpl w:val="2C2C1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4">
    <w:nsid w:val="176659DC"/>
    <w:multiLevelType w:val="multilevel"/>
    <w:tmpl w:val="AD12F7AC"/>
    <w:lvl w:ilvl="0">
      <w:start w:val="17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39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32" w:hanging="1440"/>
      </w:pPr>
      <w:rPr>
        <w:rFonts w:hint="default"/>
      </w:rPr>
    </w:lvl>
  </w:abstractNum>
  <w:abstractNum w:abstractNumId="5">
    <w:nsid w:val="17777723"/>
    <w:multiLevelType w:val="multilevel"/>
    <w:tmpl w:val="EE024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A097CE5"/>
    <w:multiLevelType w:val="multilevel"/>
    <w:tmpl w:val="2C2C1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7">
    <w:nsid w:val="1C7D1061"/>
    <w:multiLevelType w:val="hybridMultilevel"/>
    <w:tmpl w:val="03842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C6E9A"/>
    <w:multiLevelType w:val="multilevel"/>
    <w:tmpl w:val="F8C2F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7436B"/>
    <w:multiLevelType w:val="multilevel"/>
    <w:tmpl w:val="EE024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4161B0C"/>
    <w:multiLevelType w:val="multilevel"/>
    <w:tmpl w:val="D3DC4B7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7F93160"/>
    <w:multiLevelType w:val="hybridMultilevel"/>
    <w:tmpl w:val="EB804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E40DF"/>
    <w:multiLevelType w:val="multilevel"/>
    <w:tmpl w:val="7BC0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52" w:hanging="1440"/>
      </w:pPr>
      <w:rPr>
        <w:rFonts w:hint="default"/>
      </w:rPr>
    </w:lvl>
  </w:abstractNum>
  <w:abstractNum w:abstractNumId="13">
    <w:nsid w:val="2A7162F9"/>
    <w:multiLevelType w:val="hybridMultilevel"/>
    <w:tmpl w:val="82F2E1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971863"/>
    <w:multiLevelType w:val="multilevel"/>
    <w:tmpl w:val="2C2C1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15">
    <w:nsid w:val="2FD95C81"/>
    <w:multiLevelType w:val="hybridMultilevel"/>
    <w:tmpl w:val="D0144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81651"/>
    <w:multiLevelType w:val="hybridMultilevel"/>
    <w:tmpl w:val="A9C69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384755"/>
    <w:multiLevelType w:val="multilevel"/>
    <w:tmpl w:val="EE024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34D937DB"/>
    <w:multiLevelType w:val="multilevel"/>
    <w:tmpl w:val="EE024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379A458F"/>
    <w:multiLevelType w:val="multilevel"/>
    <w:tmpl w:val="F270615A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ADF38A1"/>
    <w:multiLevelType w:val="multilevel"/>
    <w:tmpl w:val="DE68F698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39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32" w:hanging="1440"/>
      </w:pPr>
      <w:rPr>
        <w:rFonts w:hint="default"/>
      </w:rPr>
    </w:lvl>
  </w:abstractNum>
  <w:abstractNum w:abstractNumId="21">
    <w:nsid w:val="3D192CE0"/>
    <w:multiLevelType w:val="multilevel"/>
    <w:tmpl w:val="04ACA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22">
    <w:nsid w:val="4D7E1F4E"/>
    <w:multiLevelType w:val="hybridMultilevel"/>
    <w:tmpl w:val="5F36E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751749"/>
    <w:multiLevelType w:val="hybridMultilevel"/>
    <w:tmpl w:val="DCE25C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0C7276B"/>
    <w:multiLevelType w:val="multilevel"/>
    <w:tmpl w:val="2C2C1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25">
    <w:nsid w:val="574D6681"/>
    <w:multiLevelType w:val="multilevel"/>
    <w:tmpl w:val="2C2C1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26">
    <w:nsid w:val="59B30028"/>
    <w:multiLevelType w:val="multilevel"/>
    <w:tmpl w:val="B666D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244E56"/>
    <w:multiLevelType w:val="multilevel"/>
    <w:tmpl w:val="AD12F7AC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39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32" w:hanging="1440"/>
      </w:pPr>
      <w:rPr>
        <w:rFonts w:hint="default"/>
      </w:rPr>
    </w:lvl>
  </w:abstractNum>
  <w:abstractNum w:abstractNumId="28">
    <w:nsid w:val="5C947563"/>
    <w:multiLevelType w:val="multilevel"/>
    <w:tmpl w:val="2C2C1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29">
    <w:nsid w:val="60DE6566"/>
    <w:multiLevelType w:val="multilevel"/>
    <w:tmpl w:val="35AC9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74723"/>
    <w:multiLevelType w:val="multilevel"/>
    <w:tmpl w:val="694634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31">
    <w:nsid w:val="698025EF"/>
    <w:multiLevelType w:val="hybridMultilevel"/>
    <w:tmpl w:val="17D6E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A63C7A"/>
    <w:multiLevelType w:val="hybridMultilevel"/>
    <w:tmpl w:val="AA785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D456C2"/>
    <w:multiLevelType w:val="hybridMultilevel"/>
    <w:tmpl w:val="38125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F50759"/>
    <w:multiLevelType w:val="multilevel"/>
    <w:tmpl w:val="EE024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>
    <w:nsid w:val="75CF5820"/>
    <w:multiLevelType w:val="multilevel"/>
    <w:tmpl w:val="2C2C1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36">
    <w:nsid w:val="78B63A43"/>
    <w:multiLevelType w:val="multilevel"/>
    <w:tmpl w:val="E8A4732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37">
    <w:nsid w:val="7B525248"/>
    <w:multiLevelType w:val="hybridMultilevel"/>
    <w:tmpl w:val="9F3E8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7B762C"/>
    <w:multiLevelType w:val="hybridMultilevel"/>
    <w:tmpl w:val="7E865CAE"/>
    <w:lvl w:ilvl="0" w:tplc="3C363CE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3"/>
  </w:num>
  <w:num w:numId="3">
    <w:abstractNumId w:val="13"/>
  </w:num>
  <w:num w:numId="4">
    <w:abstractNumId w:val="21"/>
  </w:num>
  <w:num w:numId="5">
    <w:abstractNumId w:val="30"/>
  </w:num>
  <w:num w:numId="6">
    <w:abstractNumId w:val="16"/>
  </w:num>
  <w:num w:numId="7">
    <w:abstractNumId w:val="22"/>
  </w:num>
  <w:num w:numId="8">
    <w:abstractNumId w:val="2"/>
  </w:num>
  <w:num w:numId="9">
    <w:abstractNumId w:val="25"/>
  </w:num>
  <w:num w:numId="10">
    <w:abstractNumId w:val="28"/>
  </w:num>
  <w:num w:numId="11">
    <w:abstractNumId w:val="35"/>
  </w:num>
  <w:num w:numId="12">
    <w:abstractNumId w:val="14"/>
  </w:num>
  <w:num w:numId="13">
    <w:abstractNumId w:val="24"/>
  </w:num>
  <w:num w:numId="14">
    <w:abstractNumId w:val="6"/>
  </w:num>
  <w:num w:numId="15">
    <w:abstractNumId w:val="3"/>
  </w:num>
  <w:num w:numId="16">
    <w:abstractNumId w:val="26"/>
  </w:num>
  <w:num w:numId="17">
    <w:abstractNumId w:val="15"/>
  </w:num>
  <w:num w:numId="18">
    <w:abstractNumId w:val="8"/>
  </w:num>
  <w:num w:numId="19">
    <w:abstractNumId w:val="9"/>
  </w:num>
  <w:num w:numId="20">
    <w:abstractNumId w:val="29"/>
  </w:num>
  <w:num w:numId="21">
    <w:abstractNumId w:val="18"/>
  </w:num>
  <w:num w:numId="22">
    <w:abstractNumId w:val="34"/>
  </w:num>
  <w:num w:numId="23">
    <w:abstractNumId w:val="5"/>
  </w:num>
  <w:num w:numId="24">
    <w:abstractNumId w:val="17"/>
  </w:num>
  <w:num w:numId="25">
    <w:abstractNumId w:val="10"/>
  </w:num>
  <w:num w:numId="26">
    <w:abstractNumId w:val="12"/>
  </w:num>
  <w:num w:numId="27">
    <w:abstractNumId w:val="32"/>
  </w:num>
  <w:num w:numId="28">
    <w:abstractNumId w:val="19"/>
  </w:num>
  <w:num w:numId="29">
    <w:abstractNumId w:val="7"/>
  </w:num>
  <w:num w:numId="30">
    <w:abstractNumId w:val="33"/>
  </w:num>
  <w:num w:numId="31">
    <w:abstractNumId w:val="1"/>
  </w:num>
  <w:num w:numId="32">
    <w:abstractNumId w:val="31"/>
  </w:num>
  <w:num w:numId="33">
    <w:abstractNumId w:val="20"/>
  </w:num>
  <w:num w:numId="34">
    <w:abstractNumId w:val="37"/>
  </w:num>
  <w:num w:numId="35">
    <w:abstractNumId w:val="11"/>
  </w:num>
  <w:num w:numId="36">
    <w:abstractNumId w:val="38"/>
  </w:num>
  <w:num w:numId="37">
    <w:abstractNumId w:val="4"/>
  </w:num>
  <w:num w:numId="38">
    <w:abstractNumId w:val="27"/>
  </w:num>
  <w:num w:numId="39">
    <w:abstractNumId w:val="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BE"/>
    <w:rsid w:val="0000129E"/>
    <w:rsid w:val="00003B09"/>
    <w:rsid w:val="00010CC7"/>
    <w:rsid w:val="0001369D"/>
    <w:rsid w:val="00014208"/>
    <w:rsid w:val="0002028E"/>
    <w:rsid w:val="0002147E"/>
    <w:rsid w:val="00021BBA"/>
    <w:rsid w:val="00026F7E"/>
    <w:rsid w:val="000309AE"/>
    <w:rsid w:val="0003248A"/>
    <w:rsid w:val="00033173"/>
    <w:rsid w:val="0003455C"/>
    <w:rsid w:val="00034EBC"/>
    <w:rsid w:val="00037284"/>
    <w:rsid w:val="00040910"/>
    <w:rsid w:val="00051020"/>
    <w:rsid w:val="00052561"/>
    <w:rsid w:val="00064528"/>
    <w:rsid w:val="00065942"/>
    <w:rsid w:val="00065B45"/>
    <w:rsid w:val="000674B8"/>
    <w:rsid w:val="00074930"/>
    <w:rsid w:val="00076509"/>
    <w:rsid w:val="000768CE"/>
    <w:rsid w:val="00083332"/>
    <w:rsid w:val="00084550"/>
    <w:rsid w:val="00084710"/>
    <w:rsid w:val="00086623"/>
    <w:rsid w:val="00086EC8"/>
    <w:rsid w:val="00087309"/>
    <w:rsid w:val="0009033D"/>
    <w:rsid w:val="000932E5"/>
    <w:rsid w:val="00093B6F"/>
    <w:rsid w:val="00095390"/>
    <w:rsid w:val="000B2467"/>
    <w:rsid w:val="000C09F1"/>
    <w:rsid w:val="000C4E0E"/>
    <w:rsid w:val="000C517B"/>
    <w:rsid w:val="000D0AA7"/>
    <w:rsid w:val="000D1688"/>
    <w:rsid w:val="000D248C"/>
    <w:rsid w:val="000D252D"/>
    <w:rsid w:val="000D7E7B"/>
    <w:rsid w:val="000E28FC"/>
    <w:rsid w:val="000E3686"/>
    <w:rsid w:val="000E3B95"/>
    <w:rsid w:val="000E4A5A"/>
    <w:rsid w:val="000E5B3C"/>
    <w:rsid w:val="000F1616"/>
    <w:rsid w:val="000F217E"/>
    <w:rsid w:val="000F3CB6"/>
    <w:rsid w:val="000F576B"/>
    <w:rsid w:val="000F5EE4"/>
    <w:rsid w:val="000F5FA9"/>
    <w:rsid w:val="001019DA"/>
    <w:rsid w:val="00101D01"/>
    <w:rsid w:val="0011046E"/>
    <w:rsid w:val="00115BA9"/>
    <w:rsid w:val="00116DE9"/>
    <w:rsid w:val="00117258"/>
    <w:rsid w:val="00120F27"/>
    <w:rsid w:val="00120F7E"/>
    <w:rsid w:val="00123F24"/>
    <w:rsid w:val="0012466B"/>
    <w:rsid w:val="00124A23"/>
    <w:rsid w:val="00126F21"/>
    <w:rsid w:val="0013218E"/>
    <w:rsid w:val="0013526C"/>
    <w:rsid w:val="001427B2"/>
    <w:rsid w:val="00142930"/>
    <w:rsid w:val="00144AE8"/>
    <w:rsid w:val="00146A10"/>
    <w:rsid w:val="001516EF"/>
    <w:rsid w:val="00152AC6"/>
    <w:rsid w:val="00152D32"/>
    <w:rsid w:val="001541D4"/>
    <w:rsid w:val="00155BEE"/>
    <w:rsid w:val="00160C52"/>
    <w:rsid w:val="00163F7F"/>
    <w:rsid w:val="001642A0"/>
    <w:rsid w:val="00172EAB"/>
    <w:rsid w:val="00173FF9"/>
    <w:rsid w:val="00174BA9"/>
    <w:rsid w:val="00174C80"/>
    <w:rsid w:val="00176F61"/>
    <w:rsid w:val="0018427E"/>
    <w:rsid w:val="001855F4"/>
    <w:rsid w:val="00186018"/>
    <w:rsid w:val="00186904"/>
    <w:rsid w:val="00190F28"/>
    <w:rsid w:val="001A0853"/>
    <w:rsid w:val="001A1114"/>
    <w:rsid w:val="001A70D1"/>
    <w:rsid w:val="001B063F"/>
    <w:rsid w:val="001B3DF1"/>
    <w:rsid w:val="001B6F00"/>
    <w:rsid w:val="001B714A"/>
    <w:rsid w:val="001C40D3"/>
    <w:rsid w:val="001C587F"/>
    <w:rsid w:val="001D1BB9"/>
    <w:rsid w:val="001D4A6E"/>
    <w:rsid w:val="001D6166"/>
    <w:rsid w:val="001E4565"/>
    <w:rsid w:val="001E48F6"/>
    <w:rsid w:val="001E7A7D"/>
    <w:rsid w:val="001F6E1F"/>
    <w:rsid w:val="00202DCF"/>
    <w:rsid w:val="00204181"/>
    <w:rsid w:val="00204E95"/>
    <w:rsid w:val="00205019"/>
    <w:rsid w:val="002102B7"/>
    <w:rsid w:val="002126A1"/>
    <w:rsid w:val="0022218C"/>
    <w:rsid w:val="0023453B"/>
    <w:rsid w:val="00237BE9"/>
    <w:rsid w:val="00245AA1"/>
    <w:rsid w:val="002465B4"/>
    <w:rsid w:val="0025015C"/>
    <w:rsid w:val="00251175"/>
    <w:rsid w:val="002539A8"/>
    <w:rsid w:val="0026504A"/>
    <w:rsid w:val="00271289"/>
    <w:rsid w:val="00275209"/>
    <w:rsid w:val="00275B6C"/>
    <w:rsid w:val="00276E41"/>
    <w:rsid w:val="0027721C"/>
    <w:rsid w:val="002825E0"/>
    <w:rsid w:val="00282E2B"/>
    <w:rsid w:val="00285190"/>
    <w:rsid w:val="00286EBE"/>
    <w:rsid w:val="0029064E"/>
    <w:rsid w:val="00295F1F"/>
    <w:rsid w:val="00296480"/>
    <w:rsid w:val="002A0DE6"/>
    <w:rsid w:val="002A5900"/>
    <w:rsid w:val="002A646E"/>
    <w:rsid w:val="002B08EF"/>
    <w:rsid w:val="002B0945"/>
    <w:rsid w:val="002B464D"/>
    <w:rsid w:val="002B7D0A"/>
    <w:rsid w:val="002C74B6"/>
    <w:rsid w:val="002D279F"/>
    <w:rsid w:val="002D4AD3"/>
    <w:rsid w:val="002D79D5"/>
    <w:rsid w:val="002E14A3"/>
    <w:rsid w:val="002E2B3D"/>
    <w:rsid w:val="002E59BB"/>
    <w:rsid w:val="002F07C6"/>
    <w:rsid w:val="002F1387"/>
    <w:rsid w:val="002F23D5"/>
    <w:rsid w:val="002F3B25"/>
    <w:rsid w:val="002F4847"/>
    <w:rsid w:val="002F48BA"/>
    <w:rsid w:val="002F53E3"/>
    <w:rsid w:val="002F5A0C"/>
    <w:rsid w:val="002F629D"/>
    <w:rsid w:val="002F6AE0"/>
    <w:rsid w:val="003021B0"/>
    <w:rsid w:val="00304012"/>
    <w:rsid w:val="0030530E"/>
    <w:rsid w:val="003061D7"/>
    <w:rsid w:val="00310A2A"/>
    <w:rsid w:val="00311374"/>
    <w:rsid w:val="003119CE"/>
    <w:rsid w:val="003141BD"/>
    <w:rsid w:val="00316454"/>
    <w:rsid w:val="00317585"/>
    <w:rsid w:val="00321D09"/>
    <w:rsid w:val="003240D5"/>
    <w:rsid w:val="003254C2"/>
    <w:rsid w:val="00327EAF"/>
    <w:rsid w:val="003312CA"/>
    <w:rsid w:val="003344BB"/>
    <w:rsid w:val="003352D6"/>
    <w:rsid w:val="00336985"/>
    <w:rsid w:val="00341142"/>
    <w:rsid w:val="00342220"/>
    <w:rsid w:val="003422FB"/>
    <w:rsid w:val="00343454"/>
    <w:rsid w:val="00345FBC"/>
    <w:rsid w:val="0034681E"/>
    <w:rsid w:val="00351D0E"/>
    <w:rsid w:val="00352924"/>
    <w:rsid w:val="00354A85"/>
    <w:rsid w:val="003556CF"/>
    <w:rsid w:val="00356239"/>
    <w:rsid w:val="0037259C"/>
    <w:rsid w:val="003749FB"/>
    <w:rsid w:val="00380339"/>
    <w:rsid w:val="00381867"/>
    <w:rsid w:val="00382A72"/>
    <w:rsid w:val="003848E3"/>
    <w:rsid w:val="00386EF6"/>
    <w:rsid w:val="00387711"/>
    <w:rsid w:val="00392909"/>
    <w:rsid w:val="00394705"/>
    <w:rsid w:val="00397BD9"/>
    <w:rsid w:val="003A03BD"/>
    <w:rsid w:val="003A343B"/>
    <w:rsid w:val="003A7E42"/>
    <w:rsid w:val="003B27EA"/>
    <w:rsid w:val="003B2D32"/>
    <w:rsid w:val="003B4D95"/>
    <w:rsid w:val="003B7EAC"/>
    <w:rsid w:val="003C4BFA"/>
    <w:rsid w:val="003C6FC8"/>
    <w:rsid w:val="003D392F"/>
    <w:rsid w:val="003D58F5"/>
    <w:rsid w:val="003D59D3"/>
    <w:rsid w:val="003D69D7"/>
    <w:rsid w:val="003D6AF7"/>
    <w:rsid w:val="003E0E0F"/>
    <w:rsid w:val="003E21F3"/>
    <w:rsid w:val="003E3CAF"/>
    <w:rsid w:val="003E5C0B"/>
    <w:rsid w:val="003E65A8"/>
    <w:rsid w:val="003F57D7"/>
    <w:rsid w:val="00400180"/>
    <w:rsid w:val="004002E8"/>
    <w:rsid w:val="00401E91"/>
    <w:rsid w:val="004056CD"/>
    <w:rsid w:val="00406393"/>
    <w:rsid w:val="00406E53"/>
    <w:rsid w:val="004136FA"/>
    <w:rsid w:val="00413CBA"/>
    <w:rsid w:val="0041789D"/>
    <w:rsid w:val="0042785C"/>
    <w:rsid w:val="004300D3"/>
    <w:rsid w:val="0043375F"/>
    <w:rsid w:val="00437415"/>
    <w:rsid w:val="00441855"/>
    <w:rsid w:val="00446EE1"/>
    <w:rsid w:val="00447D73"/>
    <w:rsid w:val="00453E03"/>
    <w:rsid w:val="00455B5A"/>
    <w:rsid w:val="00460BB9"/>
    <w:rsid w:val="00464043"/>
    <w:rsid w:val="00465662"/>
    <w:rsid w:val="00465A5A"/>
    <w:rsid w:val="00466EAE"/>
    <w:rsid w:val="00470E3F"/>
    <w:rsid w:val="00471AEA"/>
    <w:rsid w:val="00472E99"/>
    <w:rsid w:val="004734E0"/>
    <w:rsid w:val="00473BA4"/>
    <w:rsid w:val="00480BE5"/>
    <w:rsid w:val="004811F8"/>
    <w:rsid w:val="00485343"/>
    <w:rsid w:val="00490D05"/>
    <w:rsid w:val="004925F6"/>
    <w:rsid w:val="0049454F"/>
    <w:rsid w:val="00494815"/>
    <w:rsid w:val="00494E95"/>
    <w:rsid w:val="0049762B"/>
    <w:rsid w:val="004A5A9E"/>
    <w:rsid w:val="004A74AA"/>
    <w:rsid w:val="004A7B12"/>
    <w:rsid w:val="004B2BFB"/>
    <w:rsid w:val="004B349F"/>
    <w:rsid w:val="004B5052"/>
    <w:rsid w:val="004C5782"/>
    <w:rsid w:val="004D3013"/>
    <w:rsid w:val="004D4C39"/>
    <w:rsid w:val="004D55E4"/>
    <w:rsid w:val="004D5B72"/>
    <w:rsid w:val="004E16F0"/>
    <w:rsid w:val="004E217D"/>
    <w:rsid w:val="004E706F"/>
    <w:rsid w:val="004E7533"/>
    <w:rsid w:val="004E7B0B"/>
    <w:rsid w:val="004F0D24"/>
    <w:rsid w:val="004F10DA"/>
    <w:rsid w:val="004F1365"/>
    <w:rsid w:val="004F35CA"/>
    <w:rsid w:val="004F3B6E"/>
    <w:rsid w:val="00504D01"/>
    <w:rsid w:val="0050652F"/>
    <w:rsid w:val="00510C4A"/>
    <w:rsid w:val="00511CE7"/>
    <w:rsid w:val="00512058"/>
    <w:rsid w:val="0051589A"/>
    <w:rsid w:val="005236B5"/>
    <w:rsid w:val="00523C6F"/>
    <w:rsid w:val="005243AD"/>
    <w:rsid w:val="00526D68"/>
    <w:rsid w:val="00527B80"/>
    <w:rsid w:val="00530D17"/>
    <w:rsid w:val="00530FBA"/>
    <w:rsid w:val="00531117"/>
    <w:rsid w:val="00533584"/>
    <w:rsid w:val="00534C35"/>
    <w:rsid w:val="00534C74"/>
    <w:rsid w:val="005367E4"/>
    <w:rsid w:val="005425A3"/>
    <w:rsid w:val="005435CE"/>
    <w:rsid w:val="00544CAA"/>
    <w:rsid w:val="005451FB"/>
    <w:rsid w:val="00546F23"/>
    <w:rsid w:val="0055098F"/>
    <w:rsid w:val="00550B3B"/>
    <w:rsid w:val="00550E6D"/>
    <w:rsid w:val="005510B5"/>
    <w:rsid w:val="00551CA1"/>
    <w:rsid w:val="00551E06"/>
    <w:rsid w:val="00552C71"/>
    <w:rsid w:val="0055414A"/>
    <w:rsid w:val="00554167"/>
    <w:rsid w:val="00554401"/>
    <w:rsid w:val="0055585A"/>
    <w:rsid w:val="00561A57"/>
    <w:rsid w:val="00565880"/>
    <w:rsid w:val="005673BB"/>
    <w:rsid w:val="00567A0A"/>
    <w:rsid w:val="00567C9F"/>
    <w:rsid w:val="00570A3F"/>
    <w:rsid w:val="00570B2B"/>
    <w:rsid w:val="00571DEC"/>
    <w:rsid w:val="005761BD"/>
    <w:rsid w:val="0058149B"/>
    <w:rsid w:val="00585811"/>
    <w:rsid w:val="005864A0"/>
    <w:rsid w:val="0058781E"/>
    <w:rsid w:val="005913FC"/>
    <w:rsid w:val="00594162"/>
    <w:rsid w:val="005A14E3"/>
    <w:rsid w:val="005A1A6F"/>
    <w:rsid w:val="005A2E3D"/>
    <w:rsid w:val="005A3524"/>
    <w:rsid w:val="005A3A0C"/>
    <w:rsid w:val="005A418B"/>
    <w:rsid w:val="005A4AE4"/>
    <w:rsid w:val="005B159E"/>
    <w:rsid w:val="005B1FD8"/>
    <w:rsid w:val="005B5B4E"/>
    <w:rsid w:val="005B6BFC"/>
    <w:rsid w:val="005C391B"/>
    <w:rsid w:val="005C4BA2"/>
    <w:rsid w:val="005D1056"/>
    <w:rsid w:val="005D2003"/>
    <w:rsid w:val="005D342E"/>
    <w:rsid w:val="005D64B6"/>
    <w:rsid w:val="005E0081"/>
    <w:rsid w:val="005E0632"/>
    <w:rsid w:val="005E076A"/>
    <w:rsid w:val="005E195C"/>
    <w:rsid w:val="005E5372"/>
    <w:rsid w:val="005E67A9"/>
    <w:rsid w:val="005E706E"/>
    <w:rsid w:val="005E757F"/>
    <w:rsid w:val="005F3BD7"/>
    <w:rsid w:val="005F750C"/>
    <w:rsid w:val="005F7DEB"/>
    <w:rsid w:val="0060367B"/>
    <w:rsid w:val="00604F6C"/>
    <w:rsid w:val="006051EB"/>
    <w:rsid w:val="0060587E"/>
    <w:rsid w:val="00605FA2"/>
    <w:rsid w:val="00607A85"/>
    <w:rsid w:val="006122B6"/>
    <w:rsid w:val="006176BC"/>
    <w:rsid w:val="006213B9"/>
    <w:rsid w:val="0062377F"/>
    <w:rsid w:val="00635169"/>
    <w:rsid w:val="00647351"/>
    <w:rsid w:val="006544D6"/>
    <w:rsid w:val="0065711D"/>
    <w:rsid w:val="00660CB7"/>
    <w:rsid w:val="00666417"/>
    <w:rsid w:val="00670989"/>
    <w:rsid w:val="0067305C"/>
    <w:rsid w:val="0067308E"/>
    <w:rsid w:val="00674A69"/>
    <w:rsid w:val="00682CB6"/>
    <w:rsid w:val="00686E07"/>
    <w:rsid w:val="006902FA"/>
    <w:rsid w:val="0069319C"/>
    <w:rsid w:val="0069337E"/>
    <w:rsid w:val="00693F3D"/>
    <w:rsid w:val="00697460"/>
    <w:rsid w:val="006A2C52"/>
    <w:rsid w:val="006A2D09"/>
    <w:rsid w:val="006A2E9C"/>
    <w:rsid w:val="006A5C9A"/>
    <w:rsid w:val="006A6DCF"/>
    <w:rsid w:val="006B3B55"/>
    <w:rsid w:val="006B5328"/>
    <w:rsid w:val="006B5FB3"/>
    <w:rsid w:val="006B68D9"/>
    <w:rsid w:val="006C6F7B"/>
    <w:rsid w:val="006D0DE4"/>
    <w:rsid w:val="006E2C32"/>
    <w:rsid w:val="006F13C6"/>
    <w:rsid w:val="006F4C35"/>
    <w:rsid w:val="00700155"/>
    <w:rsid w:val="007032F5"/>
    <w:rsid w:val="00703A64"/>
    <w:rsid w:val="00710653"/>
    <w:rsid w:val="00710DAF"/>
    <w:rsid w:val="00711E9E"/>
    <w:rsid w:val="00714E62"/>
    <w:rsid w:val="007216EA"/>
    <w:rsid w:val="00722532"/>
    <w:rsid w:val="007308AA"/>
    <w:rsid w:val="00731368"/>
    <w:rsid w:val="00731695"/>
    <w:rsid w:val="007329C3"/>
    <w:rsid w:val="00732D75"/>
    <w:rsid w:val="007354D3"/>
    <w:rsid w:val="00743406"/>
    <w:rsid w:val="00745DF6"/>
    <w:rsid w:val="00746FF5"/>
    <w:rsid w:val="00747572"/>
    <w:rsid w:val="00747FB5"/>
    <w:rsid w:val="00750EE3"/>
    <w:rsid w:val="00753106"/>
    <w:rsid w:val="00754B5C"/>
    <w:rsid w:val="0076491F"/>
    <w:rsid w:val="0077311F"/>
    <w:rsid w:val="007766FF"/>
    <w:rsid w:val="00780BCC"/>
    <w:rsid w:val="00783127"/>
    <w:rsid w:val="00784F9B"/>
    <w:rsid w:val="0078770C"/>
    <w:rsid w:val="00790441"/>
    <w:rsid w:val="00791E2D"/>
    <w:rsid w:val="007951DD"/>
    <w:rsid w:val="0079676C"/>
    <w:rsid w:val="0079793C"/>
    <w:rsid w:val="00797FB4"/>
    <w:rsid w:val="007A48B5"/>
    <w:rsid w:val="007A4EC4"/>
    <w:rsid w:val="007B59D3"/>
    <w:rsid w:val="007B60D8"/>
    <w:rsid w:val="007C6B13"/>
    <w:rsid w:val="007D440D"/>
    <w:rsid w:val="007D4DE8"/>
    <w:rsid w:val="007E0158"/>
    <w:rsid w:val="007E5D05"/>
    <w:rsid w:val="00800C61"/>
    <w:rsid w:val="00804864"/>
    <w:rsid w:val="00806161"/>
    <w:rsid w:val="008125E5"/>
    <w:rsid w:val="00813181"/>
    <w:rsid w:val="00813E4E"/>
    <w:rsid w:val="00817357"/>
    <w:rsid w:val="00820DF9"/>
    <w:rsid w:val="008235FC"/>
    <w:rsid w:val="008267B0"/>
    <w:rsid w:val="008276CC"/>
    <w:rsid w:val="00831736"/>
    <w:rsid w:val="00835DBF"/>
    <w:rsid w:val="008435D6"/>
    <w:rsid w:val="00846B38"/>
    <w:rsid w:val="0085215F"/>
    <w:rsid w:val="00852F95"/>
    <w:rsid w:val="00863C6E"/>
    <w:rsid w:val="00877E91"/>
    <w:rsid w:val="00881A63"/>
    <w:rsid w:val="00884300"/>
    <w:rsid w:val="00891410"/>
    <w:rsid w:val="00892080"/>
    <w:rsid w:val="00892281"/>
    <w:rsid w:val="00893450"/>
    <w:rsid w:val="008A3340"/>
    <w:rsid w:val="008A3FFB"/>
    <w:rsid w:val="008A53EE"/>
    <w:rsid w:val="008B1EAF"/>
    <w:rsid w:val="008B2D8B"/>
    <w:rsid w:val="008B331A"/>
    <w:rsid w:val="008D15C1"/>
    <w:rsid w:val="008D3F4D"/>
    <w:rsid w:val="008D4593"/>
    <w:rsid w:val="008D50FD"/>
    <w:rsid w:val="008E09FF"/>
    <w:rsid w:val="008E4779"/>
    <w:rsid w:val="008F1D2C"/>
    <w:rsid w:val="008F539F"/>
    <w:rsid w:val="008F5646"/>
    <w:rsid w:val="008F5C2F"/>
    <w:rsid w:val="009024FD"/>
    <w:rsid w:val="009065FA"/>
    <w:rsid w:val="009130C8"/>
    <w:rsid w:val="009133D1"/>
    <w:rsid w:val="00913580"/>
    <w:rsid w:val="00920B7A"/>
    <w:rsid w:val="00921C06"/>
    <w:rsid w:val="00922809"/>
    <w:rsid w:val="00925DD5"/>
    <w:rsid w:val="0092665D"/>
    <w:rsid w:val="00927D8B"/>
    <w:rsid w:val="009338EB"/>
    <w:rsid w:val="00934564"/>
    <w:rsid w:val="0094003D"/>
    <w:rsid w:val="00941646"/>
    <w:rsid w:val="00945FB2"/>
    <w:rsid w:val="00947ED0"/>
    <w:rsid w:val="0097126B"/>
    <w:rsid w:val="00971F1E"/>
    <w:rsid w:val="00973034"/>
    <w:rsid w:val="00975E5B"/>
    <w:rsid w:val="00981955"/>
    <w:rsid w:val="009824B8"/>
    <w:rsid w:val="00983E3D"/>
    <w:rsid w:val="00984475"/>
    <w:rsid w:val="00984F90"/>
    <w:rsid w:val="00990013"/>
    <w:rsid w:val="009939E5"/>
    <w:rsid w:val="0099603E"/>
    <w:rsid w:val="009A0D5C"/>
    <w:rsid w:val="009A10D6"/>
    <w:rsid w:val="009A35C4"/>
    <w:rsid w:val="009B261B"/>
    <w:rsid w:val="009B2E29"/>
    <w:rsid w:val="009C1026"/>
    <w:rsid w:val="009C3A6F"/>
    <w:rsid w:val="009C5BAF"/>
    <w:rsid w:val="009D5D07"/>
    <w:rsid w:val="009D69F5"/>
    <w:rsid w:val="009D773B"/>
    <w:rsid w:val="009E3A76"/>
    <w:rsid w:val="009E424C"/>
    <w:rsid w:val="009F10B0"/>
    <w:rsid w:val="009F34BD"/>
    <w:rsid w:val="009F71DE"/>
    <w:rsid w:val="00A005E1"/>
    <w:rsid w:val="00A02654"/>
    <w:rsid w:val="00A040D6"/>
    <w:rsid w:val="00A061E2"/>
    <w:rsid w:val="00A14D16"/>
    <w:rsid w:val="00A205D0"/>
    <w:rsid w:val="00A21AB9"/>
    <w:rsid w:val="00A25C2D"/>
    <w:rsid w:val="00A270E5"/>
    <w:rsid w:val="00A30877"/>
    <w:rsid w:val="00A31369"/>
    <w:rsid w:val="00A319D2"/>
    <w:rsid w:val="00A32D23"/>
    <w:rsid w:val="00A32F10"/>
    <w:rsid w:val="00A3517E"/>
    <w:rsid w:val="00A415C7"/>
    <w:rsid w:val="00A41CD4"/>
    <w:rsid w:val="00A41F3B"/>
    <w:rsid w:val="00A50EA4"/>
    <w:rsid w:val="00A518D9"/>
    <w:rsid w:val="00A62DBA"/>
    <w:rsid w:val="00A64785"/>
    <w:rsid w:val="00A651D7"/>
    <w:rsid w:val="00A65BF3"/>
    <w:rsid w:val="00A71626"/>
    <w:rsid w:val="00A716BB"/>
    <w:rsid w:val="00A7602A"/>
    <w:rsid w:val="00A80878"/>
    <w:rsid w:val="00A812CB"/>
    <w:rsid w:val="00A85567"/>
    <w:rsid w:val="00A859E1"/>
    <w:rsid w:val="00A869EB"/>
    <w:rsid w:val="00A87840"/>
    <w:rsid w:val="00A92075"/>
    <w:rsid w:val="00A92889"/>
    <w:rsid w:val="00A941D5"/>
    <w:rsid w:val="00A9705E"/>
    <w:rsid w:val="00AA1244"/>
    <w:rsid w:val="00AA358D"/>
    <w:rsid w:val="00AA5DE5"/>
    <w:rsid w:val="00AB232E"/>
    <w:rsid w:val="00AB2C7F"/>
    <w:rsid w:val="00AB3323"/>
    <w:rsid w:val="00AB7548"/>
    <w:rsid w:val="00AC48FA"/>
    <w:rsid w:val="00AC55E7"/>
    <w:rsid w:val="00AD0C14"/>
    <w:rsid w:val="00AD62E5"/>
    <w:rsid w:val="00AE11E1"/>
    <w:rsid w:val="00AE196E"/>
    <w:rsid w:val="00AE3303"/>
    <w:rsid w:val="00AE3915"/>
    <w:rsid w:val="00AE426F"/>
    <w:rsid w:val="00AE59BF"/>
    <w:rsid w:val="00AE7CB2"/>
    <w:rsid w:val="00AF7F92"/>
    <w:rsid w:val="00B00652"/>
    <w:rsid w:val="00B00902"/>
    <w:rsid w:val="00B016BC"/>
    <w:rsid w:val="00B01EDF"/>
    <w:rsid w:val="00B027B0"/>
    <w:rsid w:val="00B07817"/>
    <w:rsid w:val="00B135ED"/>
    <w:rsid w:val="00B16E82"/>
    <w:rsid w:val="00B21960"/>
    <w:rsid w:val="00B25C13"/>
    <w:rsid w:val="00B27B1D"/>
    <w:rsid w:val="00B3161A"/>
    <w:rsid w:val="00B33848"/>
    <w:rsid w:val="00B338A2"/>
    <w:rsid w:val="00B518B8"/>
    <w:rsid w:val="00B51CF3"/>
    <w:rsid w:val="00B5207D"/>
    <w:rsid w:val="00B52DE7"/>
    <w:rsid w:val="00B559D1"/>
    <w:rsid w:val="00B55C78"/>
    <w:rsid w:val="00B56007"/>
    <w:rsid w:val="00B56032"/>
    <w:rsid w:val="00B618D2"/>
    <w:rsid w:val="00B65495"/>
    <w:rsid w:val="00B66F86"/>
    <w:rsid w:val="00B677B1"/>
    <w:rsid w:val="00B76511"/>
    <w:rsid w:val="00B770B0"/>
    <w:rsid w:val="00B80BC1"/>
    <w:rsid w:val="00B905A6"/>
    <w:rsid w:val="00B91128"/>
    <w:rsid w:val="00B97B25"/>
    <w:rsid w:val="00BA270A"/>
    <w:rsid w:val="00BA429C"/>
    <w:rsid w:val="00BA4C99"/>
    <w:rsid w:val="00BB1954"/>
    <w:rsid w:val="00BB7205"/>
    <w:rsid w:val="00BC03B6"/>
    <w:rsid w:val="00BC078B"/>
    <w:rsid w:val="00BC5E52"/>
    <w:rsid w:val="00BD1A88"/>
    <w:rsid w:val="00BD1BEB"/>
    <w:rsid w:val="00BD539E"/>
    <w:rsid w:val="00BD6092"/>
    <w:rsid w:val="00BE0DFB"/>
    <w:rsid w:val="00BE0E1A"/>
    <w:rsid w:val="00BE7546"/>
    <w:rsid w:val="00BF082D"/>
    <w:rsid w:val="00BF33AF"/>
    <w:rsid w:val="00BF61F4"/>
    <w:rsid w:val="00BF711E"/>
    <w:rsid w:val="00C05A57"/>
    <w:rsid w:val="00C10700"/>
    <w:rsid w:val="00C117A2"/>
    <w:rsid w:val="00C15CF2"/>
    <w:rsid w:val="00C162CF"/>
    <w:rsid w:val="00C25039"/>
    <w:rsid w:val="00C42CF5"/>
    <w:rsid w:val="00C44A92"/>
    <w:rsid w:val="00C46006"/>
    <w:rsid w:val="00C47F98"/>
    <w:rsid w:val="00C57D7B"/>
    <w:rsid w:val="00C6210E"/>
    <w:rsid w:val="00C72E7F"/>
    <w:rsid w:val="00C850FA"/>
    <w:rsid w:val="00C86EC6"/>
    <w:rsid w:val="00C92089"/>
    <w:rsid w:val="00C92A81"/>
    <w:rsid w:val="00C97549"/>
    <w:rsid w:val="00CA33F9"/>
    <w:rsid w:val="00CA468D"/>
    <w:rsid w:val="00CA4C0B"/>
    <w:rsid w:val="00CB240E"/>
    <w:rsid w:val="00CB3B2C"/>
    <w:rsid w:val="00CB4A22"/>
    <w:rsid w:val="00CB4A40"/>
    <w:rsid w:val="00CB7D04"/>
    <w:rsid w:val="00CC01F0"/>
    <w:rsid w:val="00CC17E3"/>
    <w:rsid w:val="00CC317A"/>
    <w:rsid w:val="00CC6310"/>
    <w:rsid w:val="00CC6336"/>
    <w:rsid w:val="00CC7CC4"/>
    <w:rsid w:val="00CC7F04"/>
    <w:rsid w:val="00CD18F9"/>
    <w:rsid w:val="00CD3C5E"/>
    <w:rsid w:val="00CD4C49"/>
    <w:rsid w:val="00CD5E29"/>
    <w:rsid w:val="00CD69C9"/>
    <w:rsid w:val="00CD7C5E"/>
    <w:rsid w:val="00CE0FD8"/>
    <w:rsid w:val="00CE44AB"/>
    <w:rsid w:val="00CE5859"/>
    <w:rsid w:val="00CE74C7"/>
    <w:rsid w:val="00D062D7"/>
    <w:rsid w:val="00D125AA"/>
    <w:rsid w:val="00D133DE"/>
    <w:rsid w:val="00D154CC"/>
    <w:rsid w:val="00D15658"/>
    <w:rsid w:val="00D2294E"/>
    <w:rsid w:val="00D24DCC"/>
    <w:rsid w:val="00D31F94"/>
    <w:rsid w:val="00D33325"/>
    <w:rsid w:val="00D407CC"/>
    <w:rsid w:val="00D426DF"/>
    <w:rsid w:val="00D45B1A"/>
    <w:rsid w:val="00D60222"/>
    <w:rsid w:val="00D6185B"/>
    <w:rsid w:val="00D645CE"/>
    <w:rsid w:val="00D65EBE"/>
    <w:rsid w:val="00D70EB1"/>
    <w:rsid w:val="00D710E7"/>
    <w:rsid w:val="00D8049A"/>
    <w:rsid w:val="00DA1E59"/>
    <w:rsid w:val="00DA3390"/>
    <w:rsid w:val="00DA56B4"/>
    <w:rsid w:val="00DA5930"/>
    <w:rsid w:val="00DA6B66"/>
    <w:rsid w:val="00DC0A76"/>
    <w:rsid w:val="00DC2DE3"/>
    <w:rsid w:val="00DC7343"/>
    <w:rsid w:val="00DD1628"/>
    <w:rsid w:val="00DD1D01"/>
    <w:rsid w:val="00DD4315"/>
    <w:rsid w:val="00DD51FC"/>
    <w:rsid w:val="00DD682C"/>
    <w:rsid w:val="00DE39A1"/>
    <w:rsid w:val="00DE5000"/>
    <w:rsid w:val="00DF3F2A"/>
    <w:rsid w:val="00E00C67"/>
    <w:rsid w:val="00E062C0"/>
    <w:rsid w:val="00E115F5"/>
    <w:rsid w:val="00E11D1B"/>
    <w:rsid w:val="00E20733"/>
    <w:rsid w:val="00E21547"/>
    <w:rsid w:val="00E21728"/>
    <w:rsid w:val="00E21EEB"/>
    <w:rsid w:val="00E22A9A"/>
    <w:rsid w:val="00E3039F"/>
    <w:rsid w:val="00E3133A"/>
    <w:rsid w:val="00E3395E"/>
    <w:rsid w:val="00E339E4"/>
    <w:rsid w:val="00E47DC4"/>
    <w:rsid w:val="00E50377"/>
    <w:rsid w:val="00E56044"/>
    <w:rsid w:val="00E62D31"/>
    <w:rsid w:val="00E63240"/>
    <w:rsid w:val="00E64F70"/>
    <w:rsid w:val="00E70F4B"/>
    <w:rsid w:val="00E7455F"/>
    <w:rsid w:val="00E76B14"/>
    <w:rsid w:val="00E76E6F"/>
    <w:rsid w:val="00E776FF"/>
    <w:rsid w:val="00E77B54"/>
    <w:rsid w:val="00E82469"/>
    <w:rsid w:val="00E858F0"/>
    <w:rsid w:val="00E918E1"/>
    <w:rsid w:val="00E93ECF"/>
    <w:rsid w:val="00E94403"/>
    <w:rsid w:val="00E951B0"/>
    <w:rsid w:val="00EA34D7"/>
    <w:rsid w:val="00EA4CA6"/>
    <w:rsid w:val="00EA5E10"/>
    <w:rsid w:val="00EB1C13"/>
    <w:rsid w:val="00EB2167"/>
    <w:rsid w:val="00EB3E8A"/>
    <w:rsid w:val="00EB48DC"/>
    <w:rsid w:val="00EC08D0"/>
    <w:rsid w:val="00EC0AC8"/>
    <w:rsid w:val="00EC0C40"/>
    <w:rsid w:val="00EC446F"/>
    <w:rsid w:val="00EC465B"/>
    <w:rsid w:val="00EC58F9"/>
    <w:rsid w:val="00EC5AEF"/>
    <w:rsid w:val="00ED3901"/>
    <w:rsid w:val="00ED39D1"/>
    <w:rsid w:val="00ED4C6D"/>
    <w:rsid w:val="00ED56FC"/>
    <w:rsid w:val="00ED71AF"/>
    <w:rsid w:val="00ED7747"/>
    <w:rsid w:val="00EE03FA"/>
    <w:rsid w:val="00EE368C"/>
    <w:rsid w:val="00EE79EA"/>
    <w:rsid w:val="00EF4FF5"/>
    <w:rsid w:val="00EF5762"/>
    <w:rsid w:val="00EF7243"/>
    <w:rsid w:val="00F00451"/>
    <w:rsid w:val="00F00DD8"/>
    <w:rsid w:val="00F01629"/>
    <w:rsid w:val="00F06939"/>
    <w:rsid w:val="00F106F4"/>
    <w:rsid w:val="00F14672"/>
    <w:rsid w:val="00F14E54"/>
    <w:rsid w:val="00F16722"/>
    <w:rsid w:val="00F17F9B"/>
    <w:rsid w:val="00F208A4"/>
    <w:rsid w:val="00F21E0C"/>
    <w:rsid w:val="00F25187"/>
    <w:rsid w:val="00F311C9"/>
    <w:rsid w:val="00F3716F"/>
    <w:rsid w:val="00F42A2C"/>
    <w:rsid w:val="00F43E35"/>
    <w:rsid w:val="00F50634"/>
    <w:rsid w:val="00F523EB"/>
    <w:rsid w:val="00F524C9"/>
    <w:rsid w:val="00F53C68"/>
    <w:rsid w:val="00F53F25"/>
    <w:rsid w:val="00F552DF"/>
    <w:rsid w:val="00F55372"/>
    <w:rsid w:val="00F6351F"/>
    <w:rsid w:val="00F64819"/>
    <w:rsid w:val="00F64A3D"/>
    <w:rsid w:val="00F70FD9"/>
    <w:rsid w:val="00F757EA"/>
    <w:rsid w:val="00F761C0"/>
    <w:rsid w:val="00F76A07"/>
    <w:rsid w:val="00F83018"/>
    <w:rsid w:val="00F83C1F"/>
    <w:rsid w:val="00F84B46"/>
    <w:rsid w:val="00F8578E"/>
    <w:rsid w:val="00F907E1"/>
    <w:rsid w:val="00F90B25"/>
    <w:rsid w:val="00FA24D6"/>
    <w:rsid w:val="00FA263A"/>
    <w:rsid w:val="00FA4C45"/>
    <w:rsid w:val="00FB175D"/>
    <w:rsid w:val="00FB70B9"/>
    <w:rsid w:val="00FC6EC5"/>
    <w:rsid w:val="00FD0E0C"/>
    <w:rsid w:val="00FE068D"/>
    <w:rsid w:val="00FE1B64"/>
    <w:rsid w:val="00FE2F58"/>
    <w:rsid w:val="00FE4088"/>
    <w:rsid w:val="00FE7C52"/>
    <w:rsid w:val="00FF0D90"/>
    <w:rsid w:val="00FF1BCC"/>
    <w:rsid w:val="00FF1C14"/>
    <w:rsid w:val="00FF45AA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09D069-E815-4D9F-97F1-ED5D46D2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8EB"/>
    <w:pPr>
      <w:autoSpaceDE w:val="0"/>
      <w:autoSpaceDN w:val="0"/>
    </w:pPr>
    <w:rPr>
      <w:rFonts w:ascii="Arial" w:eastAsia="Times New Roman" w:hAnsi="Arial" w:cs="Arial"/>
    </w:rPr>
  </w:style>
  <w:style w:type="paragraph" w:styleId="Ttulo1">
    <w:name w:val="heading 1"/>
    <w:basedOn w:val="Normal"/>
    <w:next w:val="Normal"/>
    <w:link w:val="Ttulo1Char"/>
    <w:qFormat/>
    <w:rsid w:val="009338EB"/>
    <w:pPr>
      <w:keepNext/>
      <w:autoSpaceDE/>
      <w:autoSpaceDN/>
      <w:jc w:val="center"/>
      <w:outlineLvl w:val="0"/>
    </w:pPr>
    <w:rPr>
      <w:rFonts w:ascii="Bookman Old Style" w:hAnsi="Bookman Old Style" w:cs="Times New Roman"/>
      <w:b/>
      <w:lang w:val="x-none"/>
    </w:rPr>
  </w:style>
  <w:style w:type="paragraph" w:styleId="Ttulo2">
    <w:name w:val="heading 2"/>
    <w:basedOn w:val="Normal"/>
    <w:next w:val="Normal"/>
    <w:link w:val="Ttulo2Char"/>
    <w:qFormat/>
    <w:rsid w:val="009338EB"/>
    <w:pPr>
      <w:keepNext/>
      <w:autoSpaceDE/>
      <w:autoSpaceDN/>
      <w:outlineLvl w:val="1"/>
    </w:pPr>
    <w:rPr>
      <w:rFonts w:ascii="Times New Roman" w:hAnsi="Times New Roman" w:cs="Times New Roman"/>
      <w:b/>
      <w:sz w:val="16"/>
      <w:lang w:val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6176BC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9338EB"/>
    <w:pPr>
      <w:keepNext/>
      <w:framePr w:hSpace="141" w:wrap="around" w:vAnchor="text" w:hAnchor="text" w:x="1690" w:y="1"/>
      <w:autoSpaceDE/>
      <w:autoSpaceDN/>
      <w:suppressOverlap/>
      <w:jc w:val="right"/>
      <w:outlineLvl w:val="3"/>
    </w:pPr>
    <w:rPr>
      <w:rFonts w:ascii="Times New Roman" w:hAnsi="Times New Roman" w:cs="Times New Roman"/>
      <w:b/>
      <w:bCs/>
      <w:sz w:val="16"/>
      <w:szCs w:val="24"/>
      <w:lang w:val="x-none"/>
    </w:rPr>
  </w:style>
  <w:style w:type="paragraph" w:styleId="Ttulo5">
    <w:name w:val="heading 5"/>
    <w:basedOn w:val="Normal"/>
    <w:next w:val="Normal"/>
    <w:link w:val="Ttulo5Char"/>
    <w:qFormat/>
    <w:rsid w:val="009338EB"/>
    <w:pPr>
      <w:keepNext/>
      <w:framePr w:hSpace="141" w:wrap="around" w:vAnchor="text" w:hAnchor="text" w:x="1690" w:y="1"/>
      <w:autoSpaceDE/>
      <w:autoSpaceDN/>
      <w:suppressOverlap/>
      <w:jc w:val="center"/>
      <w:outlineLvl w:val="4"/>
    </w:pPr>
    <w:rPr>
      <w:rFonts w:cs="Times New Roman"/>
      <w:b/>
      <w:bCs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38A2"/>
    <w:pPr>
      <w:spacing w:before="240"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9338EB"/>
    <w:rPr>
      <w:rFonts w:ascii="Bookman Old Style" w:eastAsia="Times New Roman" w:hAnsi="Bookman Old Style" w:cs="Times New Roman"/>
      <w:b/>
      <w:sz w:val="20"/>
      <w:szCs w:val="20"/>
      <w:lang w:eastAsia="pt-BR"/>
    </w:rPr>
  </w:style>
  <w:style w:type="character" w:customStyle="1" w:styleId="Ttulo2Char">
    <w:name w:val="Título 2 Char"/>
    <w:link w:val="Ttulo2"/>
    <w:rsid w:val="009338EB"/>
    <w:rPr>
      <w:rFonts w:ascii="Times New Roman" w:eastAsia="Times New Roman" w:hAnsi="Times New Roman" w:cs="Times New Roman"/>
      <w:b/>
      <w:sz w:val="16"/>
      <w:szCs w:val="20"/>
      <w:lang w:eastAsia="pt-BR"/>
    </w:rPr>
  </w:style>
  <w:style w:type="character" w:customStyle="1" w:styleId="Ttulo4Char">
    <w:name w:val="Título 4 Char"/>
    <w:link w:val="Ttulo4"/>
    <w:rsid w:val="009338EB"/>
    <w:rPr>
      <w:rFonts w:ascii="Times New Roman" w:eastAsia="Times New Roman" w:hAnsi="Times New Roman" w:cs="Times New Roman"/>
      <w:b/>
      <w:bCs/>
      <w:sz w:val="16"/>
      <w:szCs w:val="24"/>
      <w:lang w:eastAsia="pt-BR"/>
    </w:rPr>
  </w:style>
  <w:style w:type="character" w:customStyle="1" w:styleId="Ttulo5Char">
    <w:name w:val="Título 5 Char"/>
    <w:link w:val="Ttulo5"/>
    <w:rsid w:val="009338EB"/>
    <w:rPr>
      <w:rFonts w:ascii="Arial" w:eastAsia="Times New Roman" w:hAnsi="Arial" w:cs="Arial"/>
      <w:b/>
      <w:bCs/>
      <w:sz w:val="20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9338EB"/>
    <w:pPr>
      <w:tabs>
        <w:tab w:val="center" w:pos="4419"/>
        <w:tab w:val="right" w:pos="8838"/>
      </w:tabs>
    </w:pPr>
    <w:rPr>
      <w:rFonts w:cs="Times New Roman"/>
      <w:lang w:val="x-none"/>
    </w:rPr>
  </w:style>
  <w:style w:type="character" w:customStyle="1" w:styleId="CabealhoChar">
    <w:name w:val="Cabeçalho Char"/>
    <w:link w:val="Cabealho"/>
    <w:uiPriority w:val="99"/>
    <w:rsid w:val="009338EB"/>
    <w:rPr>
      <w:rFonts w:ascii="Arial" w:eastAsia="Times New Roman" w:hAnsi="Arial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9338EB"/>
    <w:pPr>
      <w:tabs>
        <w:tab w:val="center" w:pos="4419"/>
        <w:tab w:val="right" w:pos="8838"/>
      </w:tabs>
    </w:pPr>
    <w:rPr>
      <w:rFonts w:cs="Times New Roman"/>
      <w:lang w:val="x-none"/>
    </w:rPr>
  </w:style>
  <w:style w:type="character" w:customStyle="1" w:styleId="RodapChar">
    <w:name w:val="Rodapé Char"/>
    <w:link w:val="Rodap"/>
    <w:uiPriority w:val="99"/>
    <w:rsid w:val="009338EB"/>
    <w:rPr>
      <w:rFonts w:ascii="Arial" w:eastAsia="Times New Roman" w:hAnsi="Arial" w:cs="Arial"/>
      <w:sz w:val="20"/>
      <w:szCs w:val="20"/>
      <w:lang w:eastAsia="pt-BR"/>
    </w:rPr>
  </w:style>
  <w:style w:type="character" w:styleId="Nmerodepgina">
    <w:name w:val="page number"/>
    <w:basedOn w:val="Fontepargpadro"/>
    <w:rsid w:val="009338EB"/>
  </w:style>
  <w:style w:type="paragraph" w:customStyle="1" w:styleId="ListaColorida-nfase11">
    <w:name w:val="Lista Colorida - Ênfase 11"/>
    <w:basedOn w:val="Normal"/>
    <w:uiPriority w:val="34"/>
    <w:qFormat/>
    <w:rsid w:val="009338EB"/>
    <w:pPr>
      <w:ind w:left="720"/>
      <w:contextualSpacing/>
    </w:pPr>
  </w:style>
  <w:style w:type="character" w:styleId="nfase">
    <w:name w:val="Emphasis"/>
    <w:qFormat/>
    <w:rsid w:val="006B3B55"/>
    <w:rPr>
      <w:b/>
      <w:bCs/>
      <w:i w:val="0"/>
      <w:iCs w:val="0"/>
    </w:rPr>
  </w:style>
  <w:style w:type="paragraph" w:styleId="Textodebalo">
    <w:name w:val="Balloon Text"/>
    <w:basedOn w:val="Normal"/>
    <w:semiHidden/>
    <w:rsid w:val="004D4C3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8427E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rsid w:val="0018427E"/>
    <w:pPr>
      <w:autoSpaceDE/>
      <w:autoSpaceDN/>
      <w:spacing w:line="288" w:lineRule="auto"/>
      <w:jc w:val="both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863C6E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6176BC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ombreamentoEscuro-nfase11">
    <w:name w:val="Sombreamento Escuro - Ênfase 11"/>
    <w:hidden/>
    <w:uiPriority w:val="99"/>
    <w:semiHidden/>
    <w:rsid w:val="00275209"/>
    <w:rPr>
      <w:rFonts w:ascii="Arial" w:eastAsia="Times New Roman" w:hAnsi="Arial" w:cs="Arial"/>
    </w:rPr>
  </w:style>
  <w:style w:type="paragraph" w:customStyle="1" w:styleId="mark2">
    <w:name w:val="mark2"/>
    <w:basedOn w:val="Normal"/>
    <w:rsid w:val="003848E3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A812CB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A812CB"/>
    <w:rPr>
      <w:color w:val="954F72"/>
      <w:u w:val="single"/>
    </w:rPr>
  </w:style>
  <w:style w:type="paragraph" w:styleId="Subttulo">
    <w:name w:val="Subtitle"/>
    <w:basedOn w:val="Normal"/>
    <w:link w:val="SubttuloChar"/>
    <w:qFormat/>
    <w:rsid w:val="00945FB2"/>
    <w:pPr>
      <w:autoSpaceDE/>
      <w:autoSpaceDN/>
    </w:pPr>
    <w:rPr>
      <w:rFonts w:ascii="Times New Roman" w:hAnsi="Times New Roman" w:cs="Times New Roman"/>
      <w:b/>
      <w:bCs/>
      <w:sz w:val="24"/>
      <w:lang w:eastAsia="pt-PT"/>
    </w:rPr>
  </w:style>
  <w:style w:type="character" w:customStyle="1" w:styleId="SubttuloChar">
    <w:name w:val="Subtítulo Char"/>
    <w:link w:val="Subttulo"/>
    <w:rsid w:val="00945FB2"/>
    <w:rPr>
      <w:rFonts w:ascii="Times New Roman" w:eastAsia="Times New Roman" w:hAnsi="Times New Roman"/>
      <w:b/>
      <w:bCs/>
      <w:sz w:val="24"/>
      <w:lang w:eastAsia="pt-PT"/>
    </w:rPr>
  </w:style>
  <w:style w:type="paragraph" w:styleId="PargrafodaLista">
    <w:name w:val="List Paragraph"/>
    <w:basedOn w:val="Normal"/>
    <w:qFormat/>
    <w:rsid w:val="00511CE7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5425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425A3"/>
  </w:style>
  <w:style w:type="character" w:customStyle="1" w:styleId="TextodecomentrioChar">
    <w:name w:val="Texto de comentário Char"/>
    <w:link w:val="Textodecomentrio"/>
    <w:uiPriority w:val="99"/>
    <w:semiHidden/>
    <w:rsid w:val="005425A3"/>
    <w:rPr>
      <w:rFonts w:ascii="Arial" w:eastAsia="Times New Roman" w:hAnsi="Arial" w:cs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25A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425A3"/>
    <w:rPr>
      <w:rFonts w:ascii="Arial" w:eastAsia="Times New Roman" w:hAnsi="Arial" w:cs="Arial"/>
      <w:b/>
      <w:bCs/>
    </w:rPr>
  </w:style>
  <w:style w:type="paragraph" w:customStyle="1" w:styleId="Default">
    <w:name w:val="Default"/>
    <w:rsid w:val="008048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MenoPendente">
    <w:name w:val="Menção Pendente"/>
    <w:uiPriority w:val="99"/>
    <w:semiHidden/>
    <w:unhideWhenUsed/>
    <w:rsid w:val="007A48B5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3422FB"/>
    <w:rPr>
      <w:rFonts w:ascii="Arial" w:eastAsia="Times New Roman" w:hAnsi="Arial" w:cs="Arial"/>
    </w:rPr>
  </w:style>
  <w:style w:type="character" w:customStyle="1" w:styleId="Ttulo9Char">
    <w:name w:val="Título 9 Char"/>
    <w:link w:val="Ttulo9"/>
    <w:uiPriority w:val="9"/>
    <w:semiHidden/>
    <w:rsid w:val="00B338A2"/>
    <w:rPr>
      <w:rFonts w:ascii="Calibri Light" w:eastAsia="Times New Roman" w:hAnsi="Calibri Light" w:cs="Times New Roman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30C8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9130C8"/>
    <w:pPr>
      <w:autoSpaceDE/>
      <w:autoSpaceDN/>
      <w:spacing w:after="100" w:line="259" w:lineRule="auto"/>
      <w:ind w:left="220"/>
    </w:pPr>
    <w:rPr>
      <w:rFonts w:ascii="Calibri" w:hAnsi="Calibri" w:cs="Times New Roman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9130C8"/>
    <w:pPr>
      <w:autoSpaceDE/>
      <w:autoSpaceDN/>
      <w:spacing w:after="100" w:line="259" w:lineRule="auto"/>
    </w:pPr>
    <w:rPr>
      <w:rFonts w:ascii="Calibri" w:hAnsi="Calibri"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9130C8"/>
    <w:pPr>
      <w:autoSpaceDE/>
      <w:autoSpaceDN/>
      <w:spacing w:after="100" w:line="259" w:lineRule="auto"/>
      <w:ind w:left="440"/>
    </w:pPr>
    <w:rPr>
      <w:rFonts w:ascii="Calibri" w:hAnsi="Calibri" w:cs="Times New Roman"/>
      <w:sz w:val="22"/>
      <w:szCs w:val="22"/>
    </w:rPr>
  </w:style>
  <w:style w:type="table" w:styleId="TabelaSimples1">
    <w:name w:val="Plain Table 1"/>
    <w:basedOn w:val="Tabelanormal"/>
    <w:uiPriority w:val="41"/>
    <w:rsid w:val="007E015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adeClara-nfase1">
    <w:name w:val="Light Grid Accent 1"/>
    <w:basedOn w:val="Tabelanormal"/>
    <w:uiPriority w:val="62"/>
    <w:rsid w:val="007E0158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Forte">
    <w:name w:val="Strong"/>
    <w:basedOn w:val="Fontepargpadro"/>
    <w:uiPriority w:val="22"/>
    <w:qFormat/>
    <w:rsid w:val="009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tiaaf\Desktop\IBCC%20-%20CINTIA\QUALIDADE\Proc.%20Adm.%20CFTV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D4981-0BB7-4BB4-9D35-CCF59A90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Proc. Adm. CFTV</Template>
  <TotalTime>5</TotalTime>
  <Pages>9</Pages>
  <Words>2633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CONSIDERAÇÕES</vt:lpstr>
    </vt:vector>
  </TitlesOfParts>
  <Company>IBCC</Company>
  <LinksUpToDate>false</LinksUpToDate>
  <CharactersWithSpaces>16820</CharactersWithSpaces>
  <SharedDoc>false</SharedDoc>
  <HLinks>
    <vt:vector size="30" baseType="variant">
      <vt:variant>
        <vt:i4>1900570</vt:i4>
      </vt:variant>
      <vt:variant>
        <vt:i4>12</vt:i4>
      </vt:variant>
      <vt:variant>
        <vt:i4>0</vt:i4>
      </vt:variant>
      <vt:variant>
        <vt:i4>5</vt:i4>
      </vt:variant>
      <vt:variant>
        <vt:lpwstr>http://portal.anvisa.gov.br/coronavirus/regulamentos</vt:lpwstr>
      </vt:variant>
      <vt:variant>
        <vt:lpwstr/>
      </vt:variant>
      <vt:variant>
        <vt:i4>7602273</vt:i4>
      </vt:variant>
      <vt:variant>
        <vt:i4>9</vt:i4>
      </vt:variant>
      <vt:variant>
        <vt:i4>0</vt:i4>
      </vt:variant>
      <vt:variant>
        <vt:i4>5</vt:i4>
      </vt:variant>
      <vt:variant>
        <vt:lpwstr>http://juntoscontracoronavirus.com.br/</vt:lpwstr>
      </vt:variant>
      <vt:variant>
        <vt:lpwstr/>
      </vt:variant>
      <vt:variant>
        <vt:i4>1769480</vt:i4>
      </vt:variant>
      <vt:variant>
        <vt:i4>6</vt:i4>
      </vt:variant>
      <vt:variant>
        <vt:i4>0</vt:i4>
      </vt:variant>
      <vt:variant>
        <vt:i4>5</vt:i4>
      </vt:variant>
      <vt:variant>
        <vt:lpwstr>https://coronavirus.saude.gov.br/profissional-gestor</vt:lpwstr>
      </vt:variant>
      <vt:variant>
        <vt:lpwstr>plano-contigencia-estados</vt:lpwstr>
      </vt:variant>
      <vt:variant>
        <vt:i4>3473535</vt:i4>
      </vt:variant>
      <vt:variant>
        <vt:i4>3</vt:i4>
      </vt:variant>
      <vt:variant>
        <vt:i4>0</vt:i4>
      </vt:variant>
      <vt:variant>
        <vt:i4>5</vt:i4>
      </vt:variant>
      <vt:variant>
        <vt:lpwstr>https://portalarquivos2.saude.gov.br/images/pdf/2020/fevereiro/13/PLANO-DE-CONTINGENCIA-novo-coronavirus-CEAR---EM-REVIS--O.pdf</vt:lpwstr>
      </vt:variant>
      <vt:variant>
        <vt:lpwstr/>
      </vt:variant>
      <vt:variant>
        <vt:i4>2162812</vt:i4>
      </vt:variant>
      <vt:variant>
        <vt:i4>0</vt:i4>
      </vt:variant>
      <vt:variant>
        <vt:i4>0</vt:i4>
      </vt:variant>
      <vt:variant>
        <vt:i4>5</vt:i4>
      </vt:variant>
      <vt:variant>
        <vt:lpwstr>http://portal.anvisa.gov.br/coronavirus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CONSIDERAÇÕES</dc:title>
  <dc:subject/>
  <dc:creator>IBCC</dc:creator>
  <cp:keywords/>
  <cp:lastModifiedBy>Enfermagen­_</cp:lastModifiedBy>
  <cp:revision>5</cp:revision>
  <cp:lastPrinted>2020-07-08T16:47:00Z</cp:lastPrinted>
  <dcterms:created xsi:type="dcterms:W3CDTF">2021-05-20T18:38:00Z</dcterms:created>
  <dcterms:modified xsi:type="dcterms:W3CDTF">2021-05-21T19:06:00Z</dcterms:modified>
</cp:coreProperties>
</file>